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421"/>
        <w:gridCol w:w="572"/>
        <w:gridCol w:w="4497"/>
        <w:gridCol w:w="4291"/>
        <w:gridCol w:w="464"/>
        <w:gridCol w:w="421"/>
        <w:gridCol w:w="107"/>
        <w:gridCol w:w="17"/>
      </w:tblGrid>
      <w:tr w:rsidR="00A81248" w:rsidRPr="003A798E" w14:paraId="312EF5F5" w14:textId="77777777" w:rsidTr="00AA3CF0">
        <w:tc>
          <w:tcPr>
            <w:tcW w:w="5490" w:type="dxa"/>
            <w:gridSpan w:val="3"/>
          </w:tcPr>
          <w:p w14:paraId="42A09B3B" w14:textId="694BE19E" w:rsidR="00A81248" w:rsidRPr="003A798E" w:rsidRDefault="00A81248" w:rsidP="00A81248">
            <w:pPr>
              <w:pStyle w:val="GraphicAnchor"/>
            </w:pPr>
          </w:p>
        </w:tc>
        <w:tc>
          <w:tcPr>
            <w:tcW w:w="5300" w:type="dxa"/>
            <w:gridSpan w:val="5"/>
          </w:tcPr>
          <w:p w14:paraId="266FFC4E" w14:textId="77777777" w:rsidR="00A81248" w:rsidRPr="003A798E" w:rsidRDefault="00A81248" w:rsidP="00A81248">
            <w:pPr>
              <w:pStyle w:val="GraphicAnchor"/>
            </w:pPr>
          </w:p>
        </w:tc>
      </w:tr>
      <w:tr w:rsidR="00A81248" w:rsidRPr="003A798E" w14:paraId="6E541B5D" w14:textId="77777777" w:rsidTr="00AA3CF0">
        <w:trPr>
          <w:trHeight w:val="2719"/>
        </w:trPr>
        <w:tc>
          <w:tcPr>
            <w:tcW w:w="5490" w:type="dxa"/>
            <w:gridSpan w:val="3"/>
          </w:tcPr>
          <w:p w14:paraId="719E85A0" w14:textId="6C14C217" w:rsidR="00D80E21" w:rsidRPr="001274A4" w:rsidRDefault="003A5182" w:rsidP="00D80E21">
            <w:pPr>
              <w:pStyle w:val="Heading1"/>
              <w:rPr>
                <w:sz w:val="54"/>
                <w:szCs w:val="54"/>
              </w:rPr>
            </w:pPr>
            <w:r>
              <w:rPr>
                <w:sz w:val="54"/>
                <w:szCs w:val="54"/>
              </w:rPr>
              <w:t>CAMERA CALIBRATION</w:t>
            </w:r>
          </w:p>
        </w:tc>
        <w:tc>
          <w:tcPr>
            <w:tcW w:w="5300" w:type="dxa"/>
            <w:gridSpan w:val="5"/>
          </w:tcPr>
          <w:p w14:paraId="69795238" w14:textId="71C00929" w:rsidR="00A81248" w:rsidRPr="003A798E" w:rsidRDefault="00DF0E78">
            <w:r w:rsidRPr="003A798E">
              <w:rPr>
                <w:noProof/>
                <w:lang w:eastAsia="en-AU"/>
              </w:rPr>
              <mc:AlternateContent>
                <mc:Choice Requires="wpg">
                  <w:drawing>
                    <wp:anchor distT="0" distB="0" distL="114300" distR="114300" simplePos="0" relativeHeight="251659264" behindDoc="1" locked="0" layoutInCell="1" allowOverlap="1" wp14:anchorId="499C7148" wp14:editId="4610E9F6">
                      <wp:simplePos x="0" y="0"/>
                      <wp:positionH relativeFrom="margin">
                        <wp:posOffset>-4007485</wp:posOffset>
                      </wp:positionH>
                      <wp:positionV relativeFrom="page">
                        <wp:posOffset>-525780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B6AA710" id="Group 1" o:spid="_x0000_s1026" alt="&quot;&quot;" style="position:absolute;margin-left:-315.55pt;margin-top:-41.4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r>
      <w:tr w:rsidR="00A81248" w:rsidRPr="003A798E" w14:paraId="6349102A" w14:textId="77777777" w:rsidTr="00AA3CF0">
        <w:trPr>
          <w:trHeight w:val="8059"/>
        </w:trPr>
        <w:tc>
          <w:tcPr>
            <w:tcW w:w="5490" w:type="dxa"/>
            <w:gridSpan w:val="3"/>
          </w:tcPr>
          <w:p w14:paraId="2BAAA3A4" w14:textId="08A9B637" w:rsidR="00A81248" w:rsidRPr="003A798E" w:rsidRDefault="00A81248"/>
        </w:tc>
        <w:tc>
          <w:tcPr>
            <w:tcW w:w="5300" w:type="dxa"/>
            <w:gridSpan w:val="5"/>
          </w:tcPr>
          <w:p w14:paraId="4C5490EF" w14:textId="19898D6E" w:rsidR="00A81248" w:rsidRPr="003A798E" w:rsidRDefault="008008DB">
            <w:r>
              <w:rPr>
                <w:noProof/>
              </w:rPr>
              <mc:AlternateContent>
                <mc:Choice Requires="wps">
                  <w:drawing>
                    <wp:anchor distT="0" distB="0" distL="114300" distR="114300" simplePos="0" relativeHeight="251663360" behindDoc="0" locked="0" layoutInCell="1" allowOverlap="1" wp14:anchorId="48D532BC" wp14:editId="3F1311DB">
                      <wp:simplePos x="0" y="0"/>
                      <wp:positionH relativeFrom="column">
                        <wp:posOffset>-78105</wp:posOffset>
                      </wp:positionH>
                      <wp:positionV relativeFrom="paragraph">
                        <wp:posOffset>5052060</wp:posOffset>
                      </wp:positionV>
                      <wp:extent cx="1828800" cy="274566"/>
                      <wp:effectExtent l="0" t="0" r="0" b="0"/>
                      <wp:wrapNone/>
                      <wp:docPr id="44" name="Rectangle 44"/>
                      <wp:cNvGraphicFramePr/>
                      <a:graphic xmlns:a="http://schemas.openxmlformats.org/drawingml/2006/main">
                        <a:graphicData uri="http://schemas.microsoft.com/office/word/2010/wordprocessingShape">
                          <wps:wsp>
                            <wps:cNvSpPr/>
                            <wps:spPr>
                              <a:xfrm>
                                <a:off x="0" y="0"/>
                                <a:ext cx="1828800" cy="274566"/>
                              </a:xfrm>
                              <a:prstGeom prst="rect">
                                <a:avLst/>
                              </a:prstGeom>
                              <a:ln>
                                <a:noFill/>
                              </a:ln>
                            </wps:spPr>
                            <wps:txbx>
                              <w:txbxContent>
                                <w:p w14:paraId="75831B2D" w14:textId="24B1A75B" w:rsidR="00D253A5" w:rsidRDefault="001274A4" w:rsidP="008008DB">
                                  <w:r>
                                    <w:rPr>
                                      <w:rFonts w:ascii="Calibri" w:eastAsia="Calibri" w:hAnsi="Calibri" w:cs="Calibri"/>
                                      <w:color w:val="082A75"/>
                                      <w:sz w:val="32"/>
                                    </w:rPr>
                                    <w:t>DEC</w:t>
                                  </w:r>
                                  <w:r w:rsidR="00081012">
                                    <w:rPr>
                                      <w:rFonts w:ascii="Calibri" w:eastAsia="Calibri" w:hAnsi="Calibri" w:cs="Calibri"/>
                                      <w:color w:val="082A75"/>
                                      <w:sz w:val="32"/>
                                    </w:rPr>
                                    <w:t>EM</w:t>
                                  </w:r>
                                  <w:r w:rsidR="00047A58">
                                    <w:rPr>
                                      <w:rFonts w:ascii="Calibri" w:eastAsia="Calibri" w:hAnsi="Calibri" w:cs="Calibri"/>
                                      <w:color w:val="082A75"/>
                                      <w:sz w:val="32"/>
                                    </w:rPr>
                                    <w:t>BER</w:t>
                                  </w:r>
                                  <w:r w:rsidR="00F45916">
                                    <w:rPr>
                                      <w:rFonts w:ascii="Calibri" w:eastAsia="Calibri" w:hAnsi="Calibri" w:cs="Calibri"/>
                                      <w:color w:val="082A75"/>
                                      <w:sz w:val="32"/>
                                    </w:rPr>
                                    <w:t xml:space="preserve"> </w:t>
                                  </w:r>
                                  <w:r w:rsidR="008954F4">
                                    <w:rPr>
                                      <w:rFonts w:ascii="Calibri" w:eastAsia="Calibri" w:hAnsi="Calibri" w:cs="Calibri"/>
                                      <w:color w:val="082A75"/>
                                      <w:sz w:val="32"/>
                                    </w:rPr>
                                    <w:t>12</w:t>
                                  </w:r>
                                  <w:r w:rsidR="00D253A5">
                                    <w:rPr>
                                      <w:rFonts w:ascii="Calibri" w:eastAsia="Calibri" w:hAnsi="Calibri" w:cs="Calibri"/>
                                      <w:color w:val="082A75"/>
                                      <w:sz w:val="32"/>
                                    </w:rPr>
                                    <w:t>, 2021</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48D532BC" id="Rectangle 44" o:spid="_x0000_s1026" style="position:absolute;margin-left:-6.15pt;margin-top:397.8pt;width:2in;height:2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" filled="f" stroked="f">
                      <v:textbox inset="0,0,0,0">
                        <w:txbxContent>
                          <w:p w14:paraId="75831B2D" w14:textId="24B1A75B" w:rsidR="00D253A5" w:rsidRDefault="001274A4" w:rsidP="008008DB">
                            <w:r>
                              <w:rPr>
                                <w:rFonts w:ascii="Calibri" w:eastAsia="Calibri" w:hAnsi="Calibri" w:cs="Calibri"/>
                                <w:color w:val="082A75"/>
                                <w:sz w:val="32"/>
                              </w:rPr>
                              <w:t>DEC</w:t>
                            </w:r>
                            <w:r w:rsidR="00081012">
                              <w:rPr>
                                <w:rFonts w:ascii="Calibri" w:eastAsia="Calibri" w:hAnsi="Calibri" w:cs="Calibri"/>
                                <w:color w:val="082A75"/>
                                <w:sz w:val="32"/>
                              </w:rPr>
                              <w:t>EM</w:t>
                            </w:r>
                            <w:r w:rsidR="00047A58">
                              <w:rPr>
                                <w:rFonts w:ascii="Calibri" w:eastAsia="Calibri" w:hAnsi="Calibri" w:cs="Calibri"/>
                                <w:color w:val="082A75"/>
                                <w:sz w:val="32"/>
                              </w:rPr>
                              <w:t>BER</w:t>
                            </w:r>
                            <w:r w:rsidR="00F45916">
                              <w:rPr>
                                <w:rFonts w:ascii="Calibri" w:eastAsia="Calibri" w:hAnsi="Calibri" w:cs="Calibri"/>
                                <w:color w:val="082A75"/>
                                <w:sz w:val="32"/>
                              </w:rPr>
                              <w:t xml:space="preserve"> </w:t>
                            </w:r>
                            <w:r w:rsidR="008954F4">
                              <w:rPr>
                                <w:rFonts w:ascii="Calibri" w:eastAsia="Calibri" w:hAnsi="Calibri" w:cs="Calibri"/>
                                <w:color w:val="082A75"/>
                                <w:sz w:val="32"/>
                              </w:rPr>
                              <w:t>12</w:t>
                            </w:r>
                            <w:r w:rsidR="00D253A5">
                              <w:rPr>
                                <w:rFonts w:ascii="Calibri" w:eastAsia="Calibri" w:hAnsi="Calibri" w:cs="Calibri"/>
                                <w:color w:val="082A75"/>
                                <w:sz w:val="32"/>
                              </w:rPr>
                              <w:t>, 2021</w:t>
                            </w:r>
                          </w:p>
                        </w:txbxContent>
                      </v:textbox>
                    </v:rect>
                  </w:pict>
                </mc:Fallback>
              </mc:AlternateContent>
            </w:r>
          </w:p>
        </w:tc>
      </w:tr>
      <w:tr w:rsidR="00A81248" w:rsidRPr="003A798E" w14:paraId="1454CC64" w14:textId="77777777" w:rsidTr="00AA3CF0">
        <w:trPr>
          <w:trHeight w:val="1299"/>
        </w:trPr>
        <w:tc>
          <w:tcPr>
            <w:tcW w:w="5490" w:type="dxa"/>
            <w:gridSpan w:val="3"/>
          </w:tcPr>
          <w:p w14:paraId="04FE1851" w14:textId="5F184A96" w:rsidR="00A81248" w:rsidRPr="003A798E" w:rsidRDefault="00A24FD0">
            <w:r>
              <w:rPr>
                <w:noProof/>
              </w:rPr>
              <mc:AlternateContent>
                <mc:Choice Requires="wps">
                  <w:drawing>
                    <wp:anchor distT="0" distB="0" distL="114300" distR="114300" simplePos="0" relativeHeight="251667456" behindDoc="0" locked="0" layoutInCell="1" allowOverlap="1" wp14:anchorId="3989073A" wp14:editId="7D24A0BA">
                      <wp:simplePos x="0" y="0"/>
                      <wp:positionH relativeFrom="column">
                        <wp:posOffset>3408045</wp:posOffset>
                      </wp:positionH>
                      <wp:positionV relativeFrom="paragraph">
                        <wp:posOffset>219710</wp:posOffset>
                      </wp:positionV>
                      <wp:extent cx="1579245" cy="45085"/>
                      <wp:effectExtent l="0" t="19050" r="20955" b="0"/>
                      <wp:wrapNone/>
                      <wp:docPr id="68" name="Shape 68"/>
                      <wp:cNvGraphicFramePr/>
                      <a:graphic xmlns:a="http://schemas.openxmlformats.org/drawingml/2006/main">
                        <a:graphicData uri="http://schemas.microsoft.com/office/word/2010/wordprocessingShape">
                          <wps:wsp>
                            <wps:cNvSpPr/>
                            <wps:spPr>
                              <a:xfrm>
                                <a:off x="0" y="0"/>
                                <a:ext cx="1579245" cy="45085"/>
                              </a:xfrm>
                              <a:custGeom>
                                <a:avLst/>
                                <a:gdLst/>
                                <a:ahLst/>
                                <a:cxnLst/>
                                <a:rect l="0" t="0" r="0" b="0"/>
                                <a:pathLst>
                                  <a:path w="1493520">
                                    <a:moveTo>
                                      <a:pt x="0" y="0"/>
                                    </a:moveTo>
                                    <a:lnTo>
                                      <a:pt x="1493520" y="0"/>
                                    </a:lnTo>
                                  </a:path>
                                </a:pathLst>
                              </a:custGeom>
                              <a:ln w="38100" cap="flat">
                                <a:round/>
                              </a:ln>
                            </wps:spPr>
                            <wps:style>
                              <a:lnRef idx="1">
                                <a:srgbClr val="082A75"/>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90739D6" id="Shape 68" o:spid="_x0000_s1026" style="position:absolute;margin-left:268.35pt;margin-top:17.3pt;width:124.35pt;height: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935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" path="m,l1493520,e" filled="f" strokecolor="#052875" strokeweight="3pt">
                      <v:path arrowok="t" textboxrect="0,0,1493520,45085"/>
                    </v:shape>
                  </w:pict>
                </mc:Fallback>
              </mc:AlternateContent>
            </w:r>
            <w:r>
              <w:rPr>
                <w:noProof/>
              </w:rPr>
              <mc:AlternateContent>
                <mc:Choice Requires="wps">
                  <w:drawing>
                    <wp:anchor distT="0" distB="0" distL="114300" distR="114300" simplePos="0" relativeHeight="251665408" behindDoc="0" locked="0" layoutInCell="1" allowOverlap="1" wp14:anchorId="245D1FA7" wp14:editId="0E944EDA">
                      <wp:simplePos x="0" y="0"/>
                      <wp:positionH relativeFrom="column">
                        <wp:posOffset>3398520</wp:posOffset>
                      </wp:positionH>
                      <wp:positionV relativeFrom="paragraph">
                        <wp:posOffset>389255</wp:posOffset>
                      </wp:positionV>
                      <wp:extent cx="3619500" cy="1381125"/>
                      <wp:effectExtent l="0" t="0" r="0" b="0"/>
                      <wp:wrapNone/>
                      <wp:docPr id="47" name="Rectangle 47"/>
                      <wp:cNvGraphicFramePr/>
                      <a:graphic xmlns:a="http://schemas.openxmlformats.org/drawingml/2006/main">
                        <a:graphicData uri="http://schemas.microsoft.com/office/word/2010/wordprocessingShape">
                          <wps:wsp>
                            <wps:cNvSpPr/>
                            <wps:spPr>
                              <a:xfrm>
                                <a:off x="0" y="0"/>
                                <a:ext cx="3619500" cy="1381125"/>
                              </a:xfrm>
                              <a:prstGeom prst="rect">
                                <a:avLst/>
                              </a:prstGeom>
                              <a:ln>
                                <a:noFill/>
                              </a:ln>
                            </wps:spPr>
                            <wps:txbx>
                              <w:txbxContent>
                                <w:p w14:paraId="43D0054E" w14:textId="3EB54E03" w:rsidR="00D253A5" w:rsidRPr="008954F4" w:rsidRDefault="008954F4" w:rsidP="008008DB">
                                  <w:pPr>
                                    <w:rPr>
                                      <w:rFonts w:ascii="Calibri" w:eastAsia="Calibri" w:hAnsi="Calibri" w:cs="Calibri"/>
                                      <w:b/>
                                      <w:color w:val="082A75"/>
                                      <w:sz w:val="30"/>
                                    </w:rPr>
                                  </w:pPr>
                                  <w:r>
                                    <w:rPr>
                                      <w:rFonts w:ascii="Calibri" w:eastAsia="Calibri" w:hAnsi="Calibri" w:cs="Calibri"/>
                                      <w:b/>
                                      <w:color w:val="082A75"/>
                                      <w:sz w:val="30"/>
                                    </w:rPr>
                                    <w:t xml:space="preserve">Submitted to: Prof. Dr. Mustafa </w:t>
                                  </w:r>
                                  <w:r>
                                    <w:rPr>
                                      <w:rFonts w:ascii="Calibri" w:eastAsia="Calibri" w:hAnsi="Calibri" w:cs="Calibri"/>
                                      <w:b/>
                                      <w:color w:val="082A75"/>
                                      <w:sz w:val="30"/>
                                      <w:lang w:val="tr-TR"/>
                                    </w:rPr>
                                    <w:t>Ünel</w:t>
                                  </w:r>
                                </w:p>
                                <w:p w14:paraId="1F0DB1E0" w14:textId="6B6D9A77" w:rsidR="00D253A5" w:rsidRDefault="00D253A5" w:rsidP="008008DB">
                                  <w:pPr>
                                    <w:rPr>
                                      <w:rFonts w:ascii="Calibri" w:eastAsia="Calibri" w:hAnsi="Calibri" w:cs="Calibri"/>
                                      <w:b/>
                                      <w:color w:val="082A75"/>
                                      <w:sz w:val="30"/>
                                      <w:lang w:val="tr-TR"/>
                                    </w:rPr>
                                  </w:pPr>
                                </w:p>
                                <w:p w14:paraId="66CBBAFE" w14:textId="44A8FD7C" w:rsidR="00D253A5" w:rsidRDefault="00D253A5" w:rsidP="008008DB">
                                  <w:pPr>
                                    <w:rPr>
                                      <w:rFonts w:ascii="Calibri" w:eastAsia="Calibri" w:hAnsi="Calibri" w:cs="Calibri"/>
                                      <w:b/>
                                      <w:color w:val="082A75"/>
                                      <w:sz w:val="30"/>
                                    </w:rPr>
                                  </w:pPr>
                                  <w:r>
                                    <w:rPr>
                                      <w:rFonts w:ascii="Calibri" w:eastAsia="Calibri" w:hAnsi="Calibri" w:cs="Calibri"/>
                                      <w:b/>
                                      <w:color w:val="082A75"/>
                                      <w:sz w:val="30"/>
                                    </w:rPr>
                                    <w:t>Name</w:t>
                                  </w:r>
                                  <w:r w:rsidR="002E6E52">
                                    <w:rPr>
                                      <w:rFonts w:ascii="Calibri" w:eastAsia="Calibri" w:hAnsi="Calibri" w:cs="Calibri"/>
                                      <w:b/>
                                      <w:color w:val="082A75"/>
                                      <w:sz w:val="30"/>
                                    </w:rPr>
                                    <w:t xml:space="preserve"> of Student</w:t>
                                  </w:r>
                                  <w:r>
                                    <w:rPr>
                                      <w:rFonts w:ascii="Calibri" w:eastAsia="Calibri" w:hAnsi="Calibri" w:cs="Calibri"/>
                                      <w:b/>
                                      <w:color w:val="082A75"/>
                                      <w:sz w:val="30"/>
                                    </w:rPr>
                                    <w:t>: Moses Chuka E</w:t>
                                  </w:r>
                                  <w:r w:rsidR="0078425C">
                                    <w:rPr>
                                      <w:rFonts w:ascii="Calibri" w:eastAsia="Calibri" w:hAnsi="Calibri" w:cs="Calibri"/>
                                      <w:b/>
                                      <w:color w:val="082A75"/>
                                      <w:sz w:val="30"/>
                                    </w:rPr>
                                    <w:t>bere</w:t>
                                  </w:r>
                                </w:p>
                                <w:p w14:paraId="6ADB8578" w14:textId="42C1659D" w:rsidR="00D80E21" w:rsidRDefault="00D80E21" w:rsidP="008008DB">
                                  <w:pPr>
                                    <w:rPr>
                                      <w:rFonts w:ascii="Calibri" w:eastAsia="Calibri" w:hAnsi="Calibri" w:cs="Calibri"/>
                                      <w:b/>
                                      <w:color w:val="082A75"/>
                                      <w:sz w:val="30"/>
                                    </w:rPr>
                                  </w:pPr>
                                  <w:r>
                                    <w:rPr>
                                      <w:rFonts w:ascii="Calibri" w:eastAsia="Calibri" w:hAnsi="Calibri" w:cs="Calibri"/>
                                      <w:b/>
                                      <w:color w:val="082A75"/>
                                      <w:sz w:val="30"/>
                                    </w:rPr>
                                    <w:t>S</w:t>
                                  </w:r>
                                  <w:r w:rsidR="00256F64">
                                    <w:rPr>
                                      <w:rFonts w:ascii="Calibri" w:eastAsia="Calibri" w:hAnsi="Calibri" w:cs="Calibri"/>
                                      <w:b/>
                                      <w:color w:val="082A75"/>
                                      <w:sz w:val="30"/>
                                    </w:rPr>
                                    <w:t>tudent Number</w:t>
                                  </w:r>
                                  <w:r>
                                    <w:rPr>
                                      <w:rFonts w:ascii="Calibri" w:eastAsia="Calibri" w:hAnsi="Calibri" w:cs="Calibri"/>
                                      <w:b/>
                                      <w:color w:val="082A75"/>
                                      <w:sz w:val="30"/>
                                    </w:rPr>
                                    <w:t xml:space="preserve">: </w:t>
                                  </w:r>
                                  <w:r w:rsidR="00256F64">
                                    <w:rPr>
                                      <w:rFonts w:ascii="Calibri" w:eastAsia="Calibri" w:hAnsi="Calibri" w:cs="Calibri"/>
                                      <w:b/>
                                      <w:color w:val="082A75"/>
                                      <w:sz w:val="30"/>
                                      <w:lang w:val="tr-TR"/>
                                    </w:rPr>
                                    <w:t>31491</w:t>
                                  </w:r>
                                </w:p>
                                <w:p w14:paraId="37B3F73C" w14:textId="4C7E8BED" w:rsidR="00D253A5" w:rsidRDefault="00256F64" w:rsidP="008008DB">
                                  <w:pPr>
                                    <w:rPr>
                                      <w:rFonts w:ascii="Calibri" w:eastAsia="Calibri" w:hAnsi="Calibri" w:cs="Calibri"/>
                                      <w:b/>
                                      <w:color w:val="082A75"/>
                                      <w:sz w:val="30"/>
                                    </w:rPr>
                                  </w:pPr>
                                  <w:r>
                                    <w:rPr>
                                      <w:rFonts w:ascii="Calibri" w:eastAsia="Calibri" w:hAnsi="Calibri" w:cs="Calibri"/>
                                      <w:b/>
                                      <w:color w:val="082A75"/>
                                      <w:sz w:val="30"/>
                                    </w:rPr>
                                    <w:t>Course</w:t>
                                  </w:r>
                                  <w:r w:rsidR="00D253A5">
                                    <w:rPr>
                                      <w:rFonts w:ascii="Calibri" w:eastAsia="Calibri" w:hAnsi="Calibri" w:cs="Calibri"/>
                                      <w:b/>
                                      <w:color w:val="082A75"/>
                                      <w:sz w:val="30"/>
                                    </w:rPr>
                                    <w:t xml:space="preserve">: </w:t>
                                  </w:r>
                                  <w:r w:rsidR="005D740D">
                                    <w:rPr>
                                      <w:rFonts w:ascii="Calibri" w:eastAsia="Calibri" w:hAnsi="Calibri" w:cs="Calibri"/>
                                      <w:b/>
                                      <w:color w:val="082A75"/>
                                      <w:sz w:val="30"/>
                                    </w:rPr>
                                    <w:t>Computer Vision</w:t>
                                  </w:r>
                                  <w:r>
                                    <w:rPr>
                                      <w:rFonts w:ascii="Calibri" w:eastAsia="Calibri" w:hAnsi="Calibri" w:cs="Calibri"/>
                                      <w:b/>
                                      <w:color w:val="082A75"/>
                                      <w:sz w:val="30"/>
                                    </w:rPr>
                                    <w:t xml:space="preserve"> (</w:t>
                                  </w:r>
                                  <w:r w:rsidR="005D740D">
                                    <w:rPr>
                                      <w:rFonts w:ascii="Calibri" w:eastAsia="Calibri" w:hAnsi="Calibri" w:cs="Calibri"/>
                                      <w:b/>
                                      <w:color w:val="082A75"/>
                                      <w:sz w:val="30"/>
                                    </w:rPr>
                                    <w:t>E</w:t>
                                  </w:r>
                                  <w:r>
                                    <w:rPr>
                                      <w:rFonts w:ascii="Calibri" w:eastAsia="Calibri" w:hAnsi="Calibri" w:cs="Calibri"/>
                                      <w:b/>
                                      <w:color w:val="082A75"/>
                                      <w:sz w:val="30"/>
                                    </w:rPr>
                                    <w:t xml:space="preserve">E </w:t>
                                  </w:r>
                                  <w:r w:rsidR="005D740D">
                                    <w:rPr>
                                      <w:rFonts w:ascii="Calibri" w:eastAsia="Calibri" w:hAnsi="Calibri" w:cs="Calibri"/>
                                      <w:b/>
                                      <w:color w:val="082A75"/>
                                      <w:sz w:val="30"/>
                                    </w:rPr>
                                    <w:t>417</w:t>
                                  </w:r>
                                  <w:r>
                                    <w:rPr>
                                      <w:rFonts w:ascii="Calibri" w:eastAsia="Calibri" w:hAnsi="Calibri" w:cs="Calibri"/>
                                      <w:b/>
                                      <w:color w:val="082A75"/>
                                      <w:sz w:val="30"/>
                                    </w:rPr>
                                    <w:t>)</w:t>
                                  </w:r>
                                  <w:r w:rsidR="00E44993">
                                    <w:rPr>
                                      <w:rFonts w:ascii="Calibri" w:eastAsia="Calibri" w:hAnsi="Calibri" w:cs="Calibri"/>
                                      <w:b/>
                                      <w:color w:val="082A75"/>
                                      <w:sz w:val="30"/>
                                    </w:rPr>
                                    <w:t xml:space="preserve"> </w:t>
                                  </w:r>
                                </w:p>
                                <w:p w14:paraId="5AC6DA53" w14:textId="77777777" w:rsidR="00D253A5" w:rsidRPr="008008DB" w:rsidRDefault="00D253A5" w:rsidP="008008DB"/>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45D1FA7" id="Rectangle 47" o:spid="_x0000_s1027" style="position:absolute;margin-left:267.6pt;margin-top:30.65pt;width:285pt;height:10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" filled="f" stroked="f">
                      <v:textbox inset="0,0,0,0">
                        <w:txbxContent>
                          <w:p w14:paraId="43D0054E" w14:textId="3EB54E03" w:rsidR="00D253A5" w:rsidRPr="008954F4" w:rsidRDefault="008954F4" w:rsidP="008008DB">
                            <w:pPr>
                              <w:rPr>
                                <w:rFonts w:ascii="Calibri" w:eastAsia="Calibri" w:hAnsi="Calibri" w:cs="Calibri"/>
                                <w:b/>
                                <w:color w:val="082A75"/>
                                <w:sz w:val="30"/>
                              </w:rPr>
                            </w:pPr>
                            <w:r>
                              <w:rPr>
                                <w:rFonts w:ascii="Calibri" w:eastAsia="Calibri" w:hAnsi="Calibri" w:cs="Calibri"/>
                                <w:b/>
                                <w:color w:val="082A75"/>
                                <w:sz w:val="30"/>
                              </w:rPr>
                              <w:t xml:space="preserve">Submitted to: Prof. Dr. Mustafa </w:t>
                            </w:r>
                            <w:r>
                              <w:rPr>
                                <w:rFonts w:ascii="Calibri" w:eastAsia="Calibri" w:hAnsi="Calibri" w:cs="Calibri"/>
                                <w:b/>
                                <w:color w:val="082A75"/>
                                <w:sz w:val="30"/>
                                <w:lang w:val="tr-TR"/>
                              </w:rPr>
                              <w:t>Ünel</w:t>
                            </w:r>
                          </w:p>
                          <w:p w14:paraId="1F0DB1E0" w14:textId="6B6D9A77" w:rsidR="00D253A5" w:rsidRDefault="00D253A5" w:rsidP="008008DB">
                            <w:pPr>
                              <w:rPr>
                                <w:rFonts w:ascii="Calibri" w:eastAsia="Calibri" w:hAnsi="Calibri" w:cs="Calibri"/>
                                <w:b/>
                                <w:color w:val="082A75"/>
                                <w:sz w:val="30"/>
                                <w:lang w:val="tr-TR"/>
                              </w:rPr>
                            </w:pPr>
                          </w:p>
                          <w:p w14:paraId="66CBBAFE" w14:textId="44A8FD7C" w:rsidR="00D253A5" w:rsidRDefault="00D253A5" w:rsidP="008008DB">
                            <w:pPr>
                              <w:rPr>
                                <w:rFonts w:ascii="Calibri" w:eastAsia="Calibri" w:hAnsi="Calibri" w:cs="Calibri"/>
                                <w:b/>
                                <w:color w:val="082A75"/>
                                <w:sz w:val="30"/>
                              </w:rPr>
                            </w:pPr>
                            <w:r>
                              <w:rPr>
                                <w:rFonts w:ascii="Calibri" w:eastAsia="Calibri" w:hAnsi="Calibri" w:cs="Calibri"/>
                                <w:b/>
                                <w:color w:val="082A75"/>
                                <w:sz w:val="30"/>
                              </w:rPr>
                              <w:t>Name</w:t>
                            </w:r>
                            <w:r w:rsidR="002E6E52">
                              <w:rPr>
                                <w:rFonts w:ascii="Calibri" w:eastAsia="Calibri" w:hAnsi="Calibri" w:cs="Calibri"/>
                                <w:b/>
                                <w:color w:val="082A75"/>
                                <w:sz w:val="30"/>
                              </w:rPr>
                              <w:t xml:space="preserve"> of Student</w:t>
                            </w:r>
                            <w:r>
                              <w:rPr>
                                <w:rFonts w:ascii="Calibri" w:eastAsia="Calibri" w:hAnsi="Calibri" w:cs="Calibri"/>
                                <w:b/>
                                <w:color w:val="082A75"/>
                                <w:sz w:val="30"/>
                              </w:rPr>
                              <w:t>: Moses Chuka E</w:t>
                            </w:r>
                            <w:r w:rsidR="0078425C">
                              <w:rPr>
                                <w:rFonts w:ascii="Calibri" w:eastAsia="Calibri" w:hAnsi="Calibri" w:cs="Calibri"/>
                                <w:b/>
                                <w:color w:val="082A75"/>
                                <w:sz w:val="30"/>
                              </w:rPr>
                              <w:t>bere</w:t>
                            </w:r>
                          </w:p>
                          <w:p w14:paraId="6ADB8578" w14:textId="42C1659D" w:rsidR="00D80E21" w:rsidRDefault="00D80E21" w:rsidP="008008DB">
                            <w:pPr>
                              <w:rPr>
                                <w:rFonts w:ascii="Calibri" w:eastAsia="Calibri" w:hAnsi="Calibri" w:cs="Calibri"/>
                                <w:b/>
                                <w:color w:val="082A75"/>
                                <w:sz w:val="30"/>
                              </w:rPr>
                            </w:pPr>
                            <w:r>
                              <w:rPr>
                                <w:rFonts w:ascii="Calibri" w:eastAsia="Calibri" w:hAnsi="Calibri" w:cs="Calibri"/>
                                <w:b/>
                                <w:color w:val="082A75"/>
                                <w:sz w:val="30"/>
                              </w:rPr>
                              <w:t>S</w:t>
                            </w:r>
                            <w:r w:rsidR="00256F64">
                              <w:rPr>
                                <w:rFonts w:ascii="Calibri" w:eastAsia="Calibri" w:hAnsi="Calibri" w:cs="Calibri"/>
                                <w:b/>
                                <w:color w:val="082A75"/>
                                <w:sz w:val="30"/>
                              </w:rPr>
                              <w:t>tudent Number</w:t>
                            </w:r>
                            <w:r>
                              <w:rPr>
                                <w:rFonts w:ascii="Calibri" w:eastAsia="Calibri" w:hAnsi="Calibri" w:cs="Calibri"/>
                                <w:b/>
                                <w:color w:val="082A75"/>
                                <w:sz w:val="30"/>
                              </w:rPr>
                              <w:t xml:space="preserve">: </w:t>
                            </w:r>
                            <w:r w:rsidR="00256F64">
                              <w:rPr>
                                <w:rFonts w:ascii="Calibri" w:eastAsia="Calibri" w:hAnsi="Calibri" w:cs="Calibri"/>
                                <w:b/>
                                <w:color w:val="082A75"/>
                                <w:sz w:val="30"/>
                                <w:lang w:val="tr-TR"/>
                              </w:rPr>
                              <w:t>31491</w:t>
                            </w:r>
                          </w:p>
                          <w:p w14:paraId="37B3F73C" w14:textId="4C7E8BED" w:rsidR="00D253A5" w:rsidRDefault="00256F64" w:rsidP="008008DB">
                            <w:pPr>
                              <w:rPr>
                                <w:rFonts w:ascii="Calibri" w:eastAsia="Calibri" w:hAnsi="Calibri" w:cs="Calibri"/>
                                <w:b/>
                                <w:color w:val="082A75"/>
                                <w:sz w:val="30"/>
                              </w:rPr>
                            </w:pPr>
                            <w:r>
                              <w:rPr>
                                <w:rFonts w:ascii="Calibri" w:eastAsia="Calibri" w:hAnsi="Calibri" w:cs="Calibri"/>
                                <w:b/>
                                <w:color w:val="082A75"/>
                                <w:sz w:val="30"/>
                              </w:rPr>
                              <w:t>Course</w:t>
                            </w:r>
                            <w:r w:rsidR="00D253A5">
                              <w:rPr>
                                <w:rFonts w:ascii="Calibri" w:eastAsia="Calibri" w:hAnsi="Calibri" w:cs="Calibri"/>
                                <w:b/>
                                <w:color w:val="082A75"/>
                                <w:sz w:val="30"/>
                              </w:rPr>
                              <w:t xml:space="preserve">: </w:t>
                            </w:r>
                            <w:r w:rsidR="005D740D">
                              <w:rPr>
                                <w:rFonts w:ascii="Calibri" w:eastAsia="Calibri" w:hAnsi="Calibri" w:cs="Calibri"/>
                                <w:b/>
                                <w:color w:val="082A75"/>
                                <w:sz w:val="30"/>
                              </w:rPr>
                              <w:t>Computer Vision</w:t>
                            </w:r>
                            <w:r>
                              <w:rPr>
                                <w:rFonts w:ascii="Calibri" w:eastAsia="Calibri" w:hAnsi="Calibri" w:cs="Calibri"/>
                                <w:b/>
                                <w:color w:val="082A75"/>
                                <w:sz w:val="30"/>
                              </w:rPr>
                              <w:t xml:space="preserve"> (</w:t>
                            </w:r>
                            <w:r w:rsidR="005D740D">
                              <w:rPr>
                                <w:rFonts w:ascii="Calibri" w:eastAsia="Calibri" w:hAnsi="Calibri" w:cs="Calibri"/>
                                <w:b/>
                                <w:color w:val="082A75"/>
                                <w:sz w:val="30"/>
                              </w:rPr>
                              <w:t>E</w:t>
                            </w:r>
                            <w:r>
                              <w:rPr>
                                <w:rFonts w:ascii="Calibri" w:eastAsia="Calibri" w:hAnsi="Calibri" w:cs="Calibri"/>
                                <w:b/>
                                <w:color w:val="082A75"/>
                                <w:sz w:val="30"/>
                              </w:rPr>
                              <w:t xml:space="preserve">E </w:t>
                            </w:r>
                            <w:r w:rsidR="005D740D">
                              <w:rPr>
                                <w:rFonts w:ascii="Calibri" w:eastAsia="Calibri" w:hAnsi="Calibri" w:cs="Calibri"/>
                                <w:b/>
                                <w:color w:val="082A75"/>
                                <w:sz w:val="30"/>
                              </w:rPr>
                              <w:t>417</w:t>
                            </w:r>
                            <w:r>
                              <w:rPr>
                                <w:rFonts w:ascii="Calibri" w:eastAsia="Calibri" w:hAnsi="Calibri" w:cs="Calibri"/>
                                <w:b/>
                                <w:color w:val="082A75"/>
                                <w:sz w:val="30"/>
                              </w:rPr>
                              <w:t>)</w:t>
                            </w:r>
                            <w:r w:rsidR="00E44993">
                              <w:rPr>
                                <w:rFonts w:ascii="Calibri" w:eastAsia="Calibri" w:hAnsi="Calibri" w:cs="Calibri"/>
                                <w:b/>
                                <w:color w:val="082A75"/>
                                <w:sz w:val="30"/>
                              </w:rPr>
                              <w:t xml:space="preserve"> </w:t>
                            </w:r>
                          </w:p>
                          <w:p w14:paraId="5AC6DA53" w14:textId="77777777" w:rsidR="00D253A5" w:rsidRPr="008008DB" w:rsidRDefault="00D253A5" w:rsidP="008008DB"/>
                        </w:txbxContent>
                      </v:textbox>
                    </v:rect>
                  </w:pict>
                </mc:Fallback>
              </mc:AlternateContent>
            </w:r>
          </w:p>
        </w:tc>
        <w:tc>
          <w:tcPr>
            <w:tcW w:w="5300" w:type="dxa"/>
            <w:gridSpan w:val="5"/>
          </w:tcPr>
          <w:p w14:paraId="22F794F9" w14:textId="00E4A847" w:rsidR="00A81248" w:rsidRPr="003A798E" w:rsidRDefault="00A81248" w:rsidP="00A81248">
            <w:pPr>
              <w:pStyle w:val="Heading2"/>
            </w:pPr>
          </w:p>
          <w:p w14:paraId="0F1ADB1E" w14:textId="44873300" w:rsidR="00A81248" w:rsidRPr="008414CE" w:rsidRDefault="00A81248" w:rsidP="00C66528">
            <w:pPr>
              <w:pStyle w:val="Heading2"/>
              <w:rPr>
                <w:sz w:val="28"/>
                <w:szCs w:val="28"/>
              </w:rPr>
            </w:pPr>
          </w:p>
        </w:tc>
      </w:tr>
      <w:tr w:rsidR="00A81248" w:rsidRPr="003A798E" w14:paraId="7DAF7950" w14:textId="77777777" w:rsidTr="00AA3CF0">
        <w:trPr>
          <w:trHeight w:val="1402"/>
        </w:trPr>
        <w:tc>
          <w:tcPr>
            <w:tcW w:w="5490" w:type="dxa"/>
            <w:gridSpan w:val="3"/>
          </w:tcPr>
          <w:p w14:paraId="1431DE8A" w14:textId="77777777" w:rsidR="00A81248" w:rsidRPr="003A798E" w:rsidRDefault="00A81248"/>
        </w:tc>
        <w:tc>
          <w:tcPr>
            <w:tcW w:w="5300" w:type="dxa"/>
            <w:gridSpan w:val="5"/>
          </w:tcPr>
          <w:p w14:paraId="39DA1048" w14:textId="13229D5E" w:rsidR="00A81248" w:rsidRPr="003A798E" w:rsidRDefault="00A81248" w:rsidP="00A81248">
            <w:pPr>
              <w:pStyle w:val="Heading2"/>
            </w:pPr>
          </w:p>
        </w:tc>
      </w:tr>
      <w:tr w:rsidR="001205A1" w:rsidRPr="003A798E" w14:paraId="15E5C104" w14:textId="77777777" w:rsidTr="00AA3CF0">
        <w:tblPrEx>
          <w:shd w:val="clear" w:color="auto" w:fill="EDF0F4" w:themeFill="accent3"/>
          <w:tblCellMar>
            <w:left w:w="0" w:type="dxa"/>
            <w:right w:w="0" w:type="dxa"/>
          </w:tblCellMar>
        </w:tblPrEx>
        <w:trPr>
          <w:gridAfter w:val="2"/>
          <w:wAfter w:w="124" w:type="dxa"/>
          <w:trHeight w:val="4599"/>
        </w:trPr>
        <w:tc>
          <w:tcPr>
            <w:tcW w:w="421" w:type="dxa"/>
            <w:shd w:val="clear" w:color="auto" w:fill="EDF0F4" w:themeFill="accent3"/>
          </w:tcPr>
          <w:p w14:paraId="3E5FA63C" w14:textId="77777777" w:rsidR="001205A1" w:rsidRPr="003A798E" w:rsidRDefault="001205A1"/>
        </w:tc>
        <w:tc>
          <w:tcPr>
            <w:tcW w:w="9824" w:type="dxa"/>
            <w:gridSpan w:val="4"/>
            <w:shd w:val="clear" w:color="auto" w:fill="EDF0F4" w:themeFill="accent3"/>
          </w:tcPr>
          <w:p w14:paraId="5C27C195" w14:textId="03AE737C" w:rsidR="000565C7" w:rsidRPr="00763268" w:rsidRDefault="00A861E0" w:rsidP="00763268">
            <w:pPr>
              <w:pStyle w:val="Heading3"/>
              <w:jc w:val="center"/>
              <w:rPr>
                <w:sz w:val="50"/>
                <w:szCs w:val="50"/>
              </w:rPr>
            </w:pPr>
            <w:r>
              <w:rPr>
                <w:sz w:val="50"/>
                <w:szCs w:val="50"/>
              </w:rPr>
              <w:t>TABLE OF CONTENTS</w:t>
            </w:r>
          </w:p>
          <w:p w14:paraId="166BB01A" w14:textId="68E5D2CE" w:rsidR="00F93931" w:rsidRDefault="00F93931" w:rsidP="00F93931"/>
          <w:p w14:paraId="706960C2" w14:textId="0E24D66A" w:rsidR="00F93931" w:rsidRDefault="00832E57" w:rsidP="00FA2746">
            <w:pPr>
              <w:pStyle w:val="ListParagraph"/>
              <w:numPr>
                <w:ilvl w:val="0"/>
                <w:numId w:val="4"/>
              </w:numPr>
              <w:rPr>
                <w:rFonts w:ascii="Cambria Math" w:hAnsi="Cambria Math"/>
                <w:sz w:val="60"/>
                <w:szCs w:val="60"/>
              </w:rPr>
            </w:pPr>
            <w:r>
              <w:rPr>
                <w:rFonts w:ascii="Cambria Math" w:hAnsi="Cambria Math"/>
                <w:sz w:val="60"/>
                <w:szCs w:val="60"/>
              </w:rPr>
              <w:t>Introduction</w:t>
            </w:r>
          </w:p>
          <w:p w14:paraId="61FAC588" w14:textId="77777777" w:rsidR="00A861E0" w:rsidRDefault="00A861E0" w:rsidP="00A861E0">
            <w:pPr>
              <w:pStyle w:val="ListParagraph"/>
              <w:ind w:left="1080"/>
              <w:rPr>
                <w:rFonts w:ascii="Cambria Math" w:hAnsi="Cambria Math"/>
                <w:sz w:val="60"/>
                <w:szCs w:val="60"/>
              </w:rPr>
            </w:pPr>
          </w:p>
          <w:p w14:paraId="170C23E0" w14:textId="44BAE992" w:rsidR="00A861E0" w:rsidRDefault="004A686A" w:rsidP="00FA2746">
            <w:pPr>
              <w:pStyle w:val="ListParagraph"/>
              <w:numPr>
                <w:ilvl w:val="0"/>
                <w:numId w:val="4"/>
              </w:numPr>
              <w:rPr>
                <w:rFonts w:ascii="Cambria Math" w:hAnsi="Cambria Math"/>
                <w:sz w:val="60"/>
                <w:szCs w:val="60"/>
              </w:rPr>
            </w:pPr>
            <w:r>
              <w:rPr>
                <w:rFonts w:ascii="Cambria Math" w:hAnsi="Cambria Math"/>
                <w:sz w:val="60"/>
                <w:szCs w:val="60"/>
              </w:rPr>
              <w:t>Calibration Using the Camera Projection Matrix</w:t>
            </w:r>
          </w:p>
          <w:p w14:paraId="47C910D5" w14:textId="77777777" w:rsidR="00A861E0" w:rsidRPr="00A861E0" w:rsidRDefault="00A861E0" w:rsidP="00A861E0">
            <w:pPr>
              <w:pStyle w:val="ListParagraph"/>
              <w:rPr>
                <w:rFonts w:ascii="Cambria Math" w:hAnsi="Cambria Math"/>
                <w:sz w:val="60"/>
                <w:szCs w:val="60"/>
              </w:rPr>
            </w:pPr>
          </w:p>
          <w:p w14:paraId="176D0C00" w14:textId="2D015F19" w:rsidR="00A861E0" w:rsidRDefault="00317449" w:rsidP="00FA2746">
            <w:pPr>
              <w:pStyle w:val="ListParagraph"/>
              <w:numPr>
                <w:ilvl w:val="0"/>
                <w:numId w:val="4"/>
              </w:numPr>
              <w:rPr>
                <w:rFonts w:ascii="Cambria Math" w:hAnsi="Cambria Math"/>
                <w:sz w:val="60"/>
                <w:szCs w:val="60"/>
              </w:rPr>
            </w:pPr>
            <w:r>
              <w:rPr>
                <w:rFonts w:ascii="Cambria Math" w:hAnsi="Cambria Math"/>
                <w:sz w:val="60"/>
                <w:szCs w:val="60"/>
              </w:rPr>
              <w:t xml:space="preserve">Calibration Using the </w:t>
            </w:r>
            <w:r w:rsidR="00DE410E">
              <w:rPr>
                <w:rFonts w:ascii="Cambria Math" w:hAnsi="Cambria Math"/>
                <w:sz w:val="60"/>
                <w:szCs w:val="60"/>
              </w:rPr>
              <w:t>MATLAB</w:t>
            </w:r>
            <w:r>
              <w:rPr>
                <w:rFonts w:ascii="Cambria Math" w:hAnsi="Cambria Math"/>
                <w:sz w:val="60"/>
                <w:szCs w:val="60"/>
              </w:rPr>
              <w:t xml:space="preserve"> Camera Calibration </w:t>
            </w:r>
            <w:r w:rsidR="00DE410E">
              <w:rPr>
                <w:rFonts w:ascii="Cambria Math" w:hAnsi="Cambria Math"/>
                <w:sz w:val="60"/>
                <w:szCs w:val="60"/>
              </w:rPr>
              <w:t>Toolbox</w:t>
            </w:r>
          </w:p>
          <w:p w14:paraId="1FB08D69" w14:textId="77777777" w:rsidR="00EF54E9" w:rsidRPr="00EF54E9" w:rsidRDefault="00EF54E9" w:rsidP="00EF54E9">
            <w:pPr>
              <w:pStyle w:val="ListParagraph"/>
              <w:rPr>
                <w:rFonts w:ascii="Cambria Math" w:hAnsi="Cambria Math"/>
                <w:sz w:val="60"/>
                <w:szCs w:val="60"/>
              </w:rPr>
            </w:pPr>
          </w:p>
          <w:p w14:paraId="28AA133B" w14:textId="78DA4973" w:rsidR="00EF54E9" w:rsidRDefault="00EF54E9" w:rsidP="00FA2746">
            <w:pPr>
              <w:pStyle w:val="ListParagraph"/>
              <w:numPr>
                <w:ilvl w:val="0"/>
                <w:numId w:val="4"/>
              </w:numPr>
              <w:rPr>
                <w:rFonts w:ascii="Cambria Math" w:hAnsi="Cambria Math"/>
                <w:sz w:val="60"/>
                <w:szCs w:val="60"/>
              </w:rPr>
            </w:pPr>
            <w:r>
              <w:rPr>
                <w:rFonts w:ascii="Cambria Math" w:hAnsi="Cambria Math"/>
                <w:sz w:val="60"/>
                <w:szCs w:val="60"/>
              </w:rPr>
              <w:t>Results</w:t>
            </w:r>
          </w:p>
          <w:p w14:paraId="4D721E03" w14:textId="77777777" w:rsidR="00A861E0" w:rsidRPr="00A861E0" w:rsidRDefault="00A861E0" w:rsidP="00A861E0">
            <w:pPr>
              <w:pStyle w:val="ListParagraph"/>
              <w:rPr>
                <w:rFonts w:ascii="Cambria Math" w:hAnsi="Cambria Math"/>
                <w:sz w:val="60"/>
                <w:szCs w:val="60"/>
              </w:rPr>
            </w:pPr>
          </w:p>
          <w:p w14:paraId="74EDA13F" w14:textId="00EF8F18" w:rsidR="00A861E0" w:rsidRDefault="00023705" w:rsidP="00FA2746">
            <w:pPr>
              <w:pStyle w:val="ListParagraph"/>
              <w:numPr>
                <w:ilvl w:val="0"/>
                <w:numId w:val="4"/>
              </w:numPr>
              <w:rPr>
                <w:rFonts w:ascii="Cambria Math" w:hAnsi="Cambria Math"/>
                <w:sz w:val="60"/>
                <w:szCs w:val="60"/>
              </w:rPr>
            </w:pPr>
            <w:r>
              <w:rPr>
                <w:rFonts w:ascii="Cambria Math" w:hAnsi="Cambria Math"/>
                <w:sz w:val="60"/>
                <w:szCs w:val="60"/>
              </w:rPr>
              <w:t>Discussion</w:t>
            </w:r>
          </w:p>
          <w:p w14:paraId="443D88C4" w14:textId="4B9899C9" w:rsidR="003D734E" w:rsidRPr="00023705" w:rsidRDefault="001678EF" w:rsidP="00023705">
            <w:pPr>
              <w:pStyle w:val="ListParagraph"/>
              <w:tabs>
                <w:tab w:val="left" w:pos="7761"/>
              </w:tabs>
              <w:rPr>
                <w:rFonts w:ascii="Cambria Math" w:hAnsi="Cambria Math"/>
                <w:sz w:val="60"/>
                <w:szCs w:val="60"/>
              </w:rPr>
            </w:pPr>
            <w:r>
              <w:rPr>
                <w:rFonts w:ascii="Cambria Math" w:hAnsi="Cambria Math"/>
                <w:sz w:val="60"/>
                <w:szCs w:val="60"/>
              </w:rPr>
              <w:tab/>
            </w:r>
          </w:p>
          <w:p w14:paraId="7CF7F517" w14:textId="057E8B27" w:rsidR="002C4C83" w:rsidRDefault="003D734E" w:rsidP="006455C3">
            <w:pPr>
              <w:pStyle w:val="ListParagraph"/>
              <w:numPr>
                <w:ilvl w:val="0"/>
                <w:numId w:val="4"/>
              </w:numPr>
              <w:rPr>
                <w:rFonts w:ascii="Cambria Math" w:hAnsi="Cambria Math"/>
                <w:sz w:val="60"/>
                <w:szCs w:val="60"/>
              </w:rPr>
            </w:pPr>
            <w:r w:rsidRPr="003D734E">
              <w:rPr>
                <w:rFonts w:ascii="Cambria Math" w:hAnsi="Cambria Math"/>
                <w:sz w:val="60"/>
                <w:szCs w:val="60"/>
              </w:rPr>
              <w:t>References</w:t>
            </w:r>
          </w:p>
          <w:p w14:paraId="22E8B457" w14:textId="77777777" w:rsidR="00416D2F" w:rsidRPr="00416D2F" w:rsidRDefault="00416D2F" w:rsidP="00416D2F">
            <w:pPr>
              <w:pStyle w:val="ListParagraph"/>
              <w:rPr>
                <w:rFonts w:ascii="Cambria Math" w:hAnsi="Cambria Math"/>
                <w:sz w:val="60"/>
                <w:szCs w:val="60"/>
              </w:rPr>
            </w:pPr>
          </w:p>
          <w:p w14:paraId="409AFB9B" w14:textId="2A76D40C" w:rsidR="00023705" w:rsidRPr="00416D2F" w:rsidRDefault="00416D2F" w:rsidP="003A65C5">
            <w:pPr>
              <w:pStyle w:val="ListParagraph"/>
              <w:numPr>
                <w:ilvl w:val="0"/>
                <w:numId w:val="4"/>
              </w:numPr>
              <w:rPr>
                <w:rFonts w:ascii="Cambria Math" w:hAnsi="Cambria Math"/>
                <w:sz w:val="60"/>
                <w:szCs w:val="60"/>
              </w:rPr>
            </w:pPr>
            <w:r w:rsidRPr="00416D2F">
              <w:rPr>
                <w:rFonts w:ascii="Cambria Math" w:hAnsi="Cambria Math"/>
                <w:sz w:val="60"/>
                <w:szCs w:val="60"/>
              </w:rPr>
              <w:t>Appendix</w:t>
            </w:r>
          </w:p>
          <w:p w14:paraId="0E619E17" w14:textId="77777777" w:rsidR="00023705" w:rsidRDefault="00023705" w:rsidP="002C4C83">
            <w:pPr>
              <w:rPr>
                <w:rFonts w:ascii="Cambria Math" w:hAnsi="Cambria Math"/>
                <w:sz w:val="60"/>
                <w:szCs w:val="60"/>
              </w:rPr>
            </w:pPr>
          </w:p>
          <w:p w14:paraId="13EFFAC3" w14:textId="77777777" w:rsidR="00023705" w:rsidRDefault="00023705" w:rsidP="002C4C83">
            <w:pPr>
              <w:rPr>
                <w:rFonts w:ascii="Cambria Math" w:hAnsi="Cambria Math"/>
                <w:sz w:val="60"/>
                <w:szCs w:val="60"/>
              </w:rPr>
            </w:pPr>
          </w:p>
          <w:p w14:paraId="13BF6D5E" w14:textId="0A643230" w:rsidR="00023705" w:rsidRPr="002C4C83" w:rsidRDefault="00170A42" w:rsidP="00BF37FC">
            <w:pPr>
              <w:tabs>
                <w:tab w:val="left" w:pos="1250"/>
                <w:tab w:val="left" w:pos="1960"/>
                <w:tab w:val="center" w:pos="4912"/>
              </w:tabs>
              <w:rPr>
                <w:rFonts w:ascii="Cambria Math" w:hAnsi="Cambria Math"/>
                <w:sz w:val="60"/>
                <w:szCs w:val="60"/>
              </w:rPr>
            </w:pPr>
            <w:r>
              <w:rPr>
                <w:rFonts w:ascii="Cambria Math" w:hAnsi="Cambria Math"/>
                <w:sz w:val="60"/>
                <w:szCs w:val="60"/>
              </w:rPr>
              <w:tab/>
            </w:r>
            <w:r w:rsidR="005A01A4">
              <w:rPr>
                <w:rFonts w:ascii="Cambria Math" w:hAnsi="Cambria Math"/>
                <w:sz w:val="60"/>
                <w:szCs w:val="60"/>
              </w:rPr>
              <w:tab/>
            </w:r>
            <w:r w:rsidR="00BF37FC">
              <w:rPr>
                <w:rFonts w:ascii="Cambria Math" w:hAnsi="Cambria Math"/>
                <w:sz w:val="60"/>
                <w:szCs w:val="60"/>
              </w:rPr>
              <w:tab/>
            </w:r>
          </w:p>
        </w:tc>
        <w:tc>
          <w:tcPr>
            <w:tcW w:w="421" w:type="dxa"/>
            <w:shd w:val="clear" w:color="auto" w:fill="EDF0F4" w:themeFill="accent3"/>
          </w:tcPr>
          <w:p w14:paraId="31D36566" w14:textId="77777777" w:rsidR="001205A1" w:rsidRPr="003A798E" w:rsidRDefault="001205A1"/>
        </w:tc>
      </w:tr>
      <w:tr w:rsidR="0031055C" w:rsidRPr="003A798E" w14:paraId="0E557A5E" w14:textId="77777777" w:rsidTr="00AA3CF0">
        <w:tblPrEx>
          <w:shd w:val="clear" w:color="auto" w:fill="00C1C7" w:themeFill="accent2"/>
        </w:tblPrEx>
        <w:trPr>
          <w:gridAfter w:val="1"/>
          <w:wAfter w:w="17" w:type="dxa"/>
          <w:trHeight w:val="3180"/>
        </w:trPr>
        <w:tc>
          <w:tcPr>
            <w:tcW w:w="993" w:type="dxa"/>
            <w:gridSpan w:val="2"/>
            <w:vMerge w:val="restart"/>
            <w:shd w:val="clear" w:color="auto" w:fill="00C1C7" w:themeFill="accent2"/>
          </w:tcPr>
          <w:p w14:paraId="75A38DC4" w14:textId="367EC185" w:rsidR="0031055C" w:rsidRPr="003A798E" w:rsidRDefault="0031055C" w:rsidP="0031055C">
            <w:pPr>
              <w:pStyle w:val="GraphicAnchor"/>
            </w:pPr>
            <w:bookmarkStart w:id="0" w:name="_Hlk73394480"/>
          </w:p>
        </w:tc>
        <w:tc>
          <w:tcPr>
            <w:tcW w:w="8788" w:type="dxa"/>
            <w:gridSpan w:val="2"/>
            <w:tcBorders>
              <w:bottom w:val="single" w:sz="36" w:space="0" w:color="123869" w:themeColor="accent1"/>
            </w:tcBorders>
            <w:shd w:val="clear" w:color="auto" w:fill="00C1C7" w:themeFill="accent2"/>
          </w:tcPr>
          <w:p w14:paraId="1E828D78" w14:textId="345056FE" w:rsidR="0031055C" w:rsidRPr="003A798E" w:rsidRDefault="00E476C0" w:rsidP="0031055C">
            <w:r w:rsidRPr="003A798E">
              <w:rPr>
                <w:noProof/>
                <w:lang w:eastAsia="en-AU"/>
              </w:rPr>
              <mc:AlternateContent>
                <mc:Choice Requires="wps">
                  <w:drawing>
                    <wp:anchor distT="0" distB="0" distL="114300" distR="114300" simplePos="0" relativeHeight="251669504" behindDoc="1" locked="0" layoutInCell="1" allowOverlap="1" wp14:anchorId="062E3480" wp14:editId="23D4A1F9">
                      <wp:simplePos x="0" y="0"/>
                      <wp:positionH relativeFrom="page">
                        <wp:posOffset>-1087755</wp:posOffset>
                      </wp:positionH>
                      <wp:positionV relativeFrom="paragraph">
                        <wp:posOffset>-444500</wp:posOffset>
                      </wp:positionV>
                      <wp:extent cx="7771130" cy="9124950"/>
                      <wp:effectExtent l="0" t="0" r="1270" b="0"/>
                      <wp:wrapNone/>
                      <wp:docPr id="1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3CA3B50" id="Shape" o:spid="_x0000_s1026" alt="&quot;&quot;" style="position:absolute;margin-left:-85.65pt;margin-top:-35pt;width:611.9pt;height:718.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gridSpan w:val="3"/>
            <w:vMerge w:val="restart"/>
            <w:shd w:val="clear" w:color="auto" w:fill="00C1C7" w:themeFill="accent2"/>
          </w:tcPr>
          <w:p w14:paraId="1179F26A" w14:textId="77777777" w:rsidR="0031055C" w:rsidRPr="003A798E" w:rsidRDefault="0031055C" w:rsidP="00975655"/>
        </w:tc>
      </w:tr>
      <w:tr w:rsidR="0031055C" w:rsidRPr="003A798E" w14:paraId="67012524" w14:textId="77777777" w:rsidTr="00AA3CF0">
        <w:tblPrEx>
          <w:shd w:val="clear" w:color="auto" w:fill="00C1C7" w:themeFill="accent2"/>
        </w:tblPrEx>
        <w:trPr>
          <w:gridAfter w:val="1"/>
          <w:wAfter w:w="17" w:type="dxa"/>
          <w:trHeight w:val="5966"/>
        </w:trPr>
        <w:tc>
          <w:tcPr>
            <w:tcW w:w="993" w:type="dxa"/>
            <w:gridSpan w:val="2"/>
            <w:vMerge/>
            <w:shd w:val="clear" w:color="auto" w:fill="00C1C7" w:themeFill="accent2"/>
          </w:tcPr>
          <w:p w14:paraId="004421EC" w14:textId="77777777" w:rsidR="0031055C" w:rsidRPr="003A798E" w:rsidRDefault="0031055C" w:rsidP="00975655"/>
        </w:tc>
        <w:tc>
          <w:tcPr>
            <w:tcW w:w="8788" w:type="dxa"/>
            <w:gridSpan w:val="2"/>
            <w:tcBorders>
              <w:top w:val="single" w:sz="36" w:space="0" w:color="123869" w:themeColor="accent1"/>
              <w:bottom w:val="single" w:sz="36" w:space="0" w:color="123869" w:themeColor="accent1"/>
            </w:tcBorders>
            <w:shd w:val="clear" w:color="auto" w:fill="FFFFFF" w:themeFill="background1"/>
            <w:vAlign w:val="center"/>
          </w:tcPr>
          <w:p w14:paraId="50D60FEF" w14:textId="6CA53070" w:rsidR="0031055C" w:rsidRPr="003A798E" w:rsidRDefault="00985A42" w:rsidP="00A24793">
            <w:pPr>
              <w:pStyle w:val="Quote"/>
            </w:pPr>
            <w:r>
              <w:t>INTRODUCTION</w:t>
            </w:r>
          </w:p>
        </w:tc>
        <w:tc>
          <w:tcPr>
            <w:tcW w:w="992" w:type="dxa"/>
            <w:gridSpan w:val="3"/>
            <w:vMerge/>
            <w:shd w:val="clear" w:color="auto" w:fill="00C1C7" w:themeFill="accent2"/>
          </w:tcPr>
          <w:p w14:paraId="3F2E1C51" w14:textId="77777777" w:rsidR="0031055C" w:rsidRPr="003A798E" w:rsidRDefault="0031055C" w:rsidP="00975655"/>
        </w:tc>
      </w:tr>
      <w:tr w:rsidR="0031055C" w:rsidRPr="003A798E" w14:paraId="6DD315FE" w14:textId="77777777" w:rsidTr="00AA3CF0">
        <w:tblPrEx>
          <w:shd w:val="clear" w:color="auto" w:fill="00C1C7" w:themeFill="accent2"/>
        </w:tblPrEx>
        <w:trPr>
          <w:gridAfter w:val="1"/>
          <w:wAfter w:w="17" w:type="dxa"/>
          <w:trHeight w:val="4074"/>
        </w:trPr>
        <w:tc>
          <w:tcPr>
            <w:tcW w:w="993" w:type="dxa"/>
            <w:gridSpan w:val="2"/>
            <w:vMerge/>
            <w:shd w:val="clear" w:color="auto" w:fill="00C1C7" w:themeFill="accent2"/>
          </w:tcPr>
          <w:p w14:paraId="31FACE7D" w14:textId="77777777" w:rsidR="0031055C" w:rsidRPr="003A798E" w:rsidRDefault="0031055C" w:rsidP="00975655"/>
        </w:tc>
        <w:tc>
          <w:tcPr>
            <w:tcW w:w="8788" w:type="dxa"/>
            <w:gridSpan w:val="2"/>
            <w:tcBorders>
              <w:top w:val="single" w:sz="36" w:space="0" w:color="123869" w:themeColor="accent1"/>
            </w:tcBorders>
            <w:shd w:val="clear" w:color="auto" w:fill="00C1C7" w:themeFill="accent2"/>
          </w:tcPr>
          <w:p w14:paraId="7DD06746" w14:textId="77777777" w:rsidR="0031055C" w:rsidRPr="003A798E" w:rsidRDefault="0031055C" w:rsidP="0031055C"/>
        </w:tc>
        <w:tc>
          <w:tcPr>
            <w:tcW w:w="992" w:type="dxa"/>
            <w:gridSpan w:val="3"/>
            <w:vMerge/>
            <w:shd w:val="clear" w:color="auto" w:fill="00C1C7" w:themeFill="accent2"/>
          </w:tcPr>
          <w:p w14:paraId="3F16EEC7" w14:textId="77777777" w:rsidR="0031055C" w:rsidRPr="003A798E" w:rsidRDefault="0031055C" w:rsidP="00975655"/>
        </w:tc>
      </w:tr>
      <w:bookmarkEnd w:id="0"/>
    </w:tbl>
    <w:p w14:paraId="743067CE" w14:textId="197277B8" w:rsidR="002C2BCB" w:rsidRPr="0063422E" w:rsidRDefault="002C2BCB" w:rsidP="0063422E">
      <w:pPr>
        <w:rPr>
          <w:b/>
          <w:bCs/>
          <w:color w:val="002060"/>
          <w:sz w:val="40"/>
          <w:szCs w:val="40"/>
        </w:rPr>
      </w:pPr>
    </w:p>
    <w:tbl>
      <w:tblPr>
        <w:tblW w:w="10666" w:type="dxa"/>
        <w:shd w:val="clear" w:color="auto" w:fill="F5F7F9"/>
        <w:tblLayout w:type="fixed"/>
        <w:tblCellMar>
          <w:left w:w="0" w:type="dxa"/>
          <w:right w:w="0" w:type="dxa"/>
        </w:tblCellMar>
        <w:tblLook w:val="0600" w:firstRow="0" w:lastRow="0" w:firstColumn="0" w:lastColumn="0" w:noHBand="1" w:noVBand="1"/>
      </w:tblPr>
      <w:tblGrid>
        <w:gridCol w:w="20"/>
        <w:gridCol w:w="10600"/>
        <w:gridCol w:w="46"/>
      </w:tblGrid>
      <w:tr w:rsidR="00AD31D2" w:rsidRPr="003A798E" w14:paraId="756849A8" w14:textId="77777777" w:rsidTr="00EC48B6">
        <w:trPr>
          <w:trHeight w:val="4500"/>
        </w:trPr>
        <w:tc>
          <w:tcPr>
            <w:tcW w:w="20" w:type="dxa"/>
            <w:shd w:val="clear" w:color="auto" w:fill="F5F7F9"/>
          </w:tcPr>
          <w:p w14:paraId="40F6292E" w14:textId="1CFEEE09" w:rsidR="00AD31D2" w:rsidRPr="003A798E" w:rsidRDefault="00AD31D2" w:rsidP="00EA66E8"/>
        </w:tc>
        <w:tc>
          <w:tcPr>
            <w:tcW w:w="10600" w:type="dxa"/>
            <w:shd w:val="clear" w:color="auto" w:fill="F5F7F9"/>
          </w:tcPr>
          <w:p w14:paraId="70B07F87" w14:textId="77777777" w:rsidR="009E10F6" w:rsidRDefault="009E10F6" w:rsidP="009E10F6">
            <w:pPr>
              <w:jc w:val="both"/>
              <w:rPr>
                <w:rFonts w:ascii="Cambria Math" w:hAnsi="Cambria Math"/>
                <w:sz w:val="36"/>
                <w:szCs w:val="36"/>
              </w:rPr>
            </w:pPr>
            <w:r>
              <w:rPr>
                <w:rFonts w:ascii="Cambria Math" w:hAnsi="Cambria Math"/>
                <w:sz w:val="36"/>
                <w:szCs w:val="36"/>
              </w:rPr>
              <w:t xml:space="preserve">A camera, in the most basic terms, is a sensor that takes images from a 3D scene. There are myriads of camera types available today; however, they all rely on the basic principle. Mathematically, a camera could be modeled as a projective camera to get an idea of the processes involved in image formation. In modern cameras, contrary to the pinhole applied in projective cameras, lenses are used to focus images on the image plane. This brings us to the notion of perspective cameras. </w:t>
            </w:r>
          </w:p>
          <w:p w14:paraId="3E194DFC" w14:textId="77777777" w:rsidR="009E10F6" w:rsidRDefault="009E10F6" w:rsidP="009E10F6">
            <w:pPr>
              <w:jc w:val="both"/>
              <w:rPr>
                <w:rFonts w:ascii="Cambria Math" w:hAnsi="Cambria Math"/>
                <w:sz w:val="36"/>
                <w:szCs w:val="36"/>
              </w:rPr>
            </w:pPr>
          </w:p>
          <w:p w14:paraId="4F67A941" w14:textId="71C778A6" w:rsidR="00DF74B5" w:rsidRDefault="009E10F6" w:rsidP="009E10F6">
            <w:pPr>
              <w:jc w:val="both"/>
              <w:rPr>
                <w:rFonts w:ascii="Cambria Math" w:hAnsi="Cambria Math"/>
                <w:sz w:val="36"/>
                <w:szCs w:val="36"/>
              </w:rPr>
            </w:pPr>
            <w:r>
              <w:rPr>
                <w:rFonts w:ascii="Cambria Math" w:hAnsi="Cambria Math"/>
                <w:sz w:val="36"/>
                <w:szCs w:val="36"/>
              </w:rPr>
              <w:t>This assignment explores two approaches to calibrating a camera.</w:t>
            </w:r>
            <w:r w:rsidR="002D1863">
              <w:rPr>
                <w:rFonts w:ascii="Cambria Math" w:hAnsi="Cambria Math"/>
                <w:sz w:val="36"/>
                <w:szCs w:val="36"/>
              </w:rPr>
              <w:t xml:space="preserve"> Firstly, the camera</w:t>
            </w:r>
            <w:r w:rsidR="0000711E">
              <w:rPr>
                <w:rFonts w:ascii="Cambria Math" w:hAnsi="Cambria Math"/>
                <w:sz w:val="36"/>
                <w:szCs w:val="36"/>
              </w:rPr>
              <w:t xml:space="preserve"> projection matrix is used</w:t>
            </w:r>
            <w:r w:rsidR="00777A14">
              <w:rPr>
                <w:rFonts w:ascii="Cambria Math" w:hAnsi="Cambria Math"/>
                <w:sz w:val="36"/>
                <w:szCs w:val="36"/>
              </w:rPr>
              <w:t>. This procedure involves manually</w:t>
            </w:r>
            <w:r w:rsidR="00DE6D92">
              <w:rPr>
                <w:rFonts w:ascii="Cambria Math" w:hAnsi="Cambria Math"/>
                <w:sz w:val="36"/>
                <w:szCs w:val="36"/>
              </w:rPr>
              <w:t xml:space="preserve"> selecting corners to be used in </w:t>
            </w:r>
            <w:r w:rsidR="00AC7B89">
              <w:rPr>
                <w:rFonts w:ascii="Cambria Math" w:hAnsi="Cambria Math"/>
                <w:sz w:val="36"/>
                <w:szCs w:val="36"/>
              </w:rPr>
              <w:t>solving the homogenous equation involving world coordinates</w:t>
            </w:r>
            <w:r w:rsidR="00903F7C">
              <w:rPr>
                <w:rFonts w:ascii="Cambria Math" w:hAnsi="Cambria Math"/>
                <w:sz w:val="36"/>
                <w:szCs w:val="36"/>
              </w:rPr>
              <w:t xml:space="preserve"> and corresponding image coordinates</w:t>
            </w:r>
            <w:r w:rsidR="006E1B3D">
              <w:rPr>
                <w:rFonts w:ascii="Cambria Math" w:hAnsi="Cambria Math"/>
                <w:sz w:val="36"/>
                <w:szCs w:val="36"/>
              </w:rPr>
              <w:t xml:space="preserve">. The approach applied was singular value decomposition </w:t>
            </w:r>
            <w:r w:rsidR="00235606">
              <w:rPr>
                <w:rFonts w:ascii="Cambria Math" w:hAnsi="Cambria Math"/>
                <w:sz w:val="36"/>
                <w:szCs w:val="36"/>
              </w:rPr>
              <w:t xml:space="preserve">which was used to estimate the projection matrix and then obtain the extrinsic and intrinsic camera parameters. In the second method, a series of images of </w:t>
            </w:r>
            <w:r w:rsidR="008649DC">
              <w:rPr>
                <w:rFonts w:ascii="Cambria Math" w:hAnsi="Cambria Math"/>
                <w:sz w:val="36"/>
                <w:szCs w:val="36"/>
              </w:rPr>
              <w:t xml:space="preserve">a single calibration pattern were taken from different viewpoints. These images severed as inputs to the </w:t>
            </w:r>
            <w:r w:rsidR="003133D3">
              <w:rPr>
                <w:rFonts w:ascii="Cambria Math" w:hAnsi="Cambria Math"/>
                <w:sz w:val="36"/>
                <w:szCs w:val="36"/>
              </w:rPr>
              <w:t>MATLAB</w:t>
            </w:r>
            <w:r w:rsidR="008649DC">
              <w:rPr>
                <w:rFonts w:ascii="Cambria Math" w:hAnsi="Cambria Math"/>
                <w:sz w:val="36"/>
                <w:szCs w:val="36"/>
              </w:rPr>
              <w:t xml:space="preserve"> camera calibration ap</w:t>
            </w:r>
            <w:r w:rsidR="00E86F72">
              <w:rPr>
                <w:rFonts w:ascii="Cambria Math" w:hAnsi="Cambria Math"/>
                <w:sz w:val="36"/>
                <w:szCs w:val="36"/>
              </w:rPr>
              <w:t xml:space="preserve">p, and the required parameters were obtained. Finally, a comparison of the above two methods was done. </w:t>
            </w:r>
          </w:p>
          <w:p w14:paraId="47135237" w14:textId="77777777" w:rsidR="00DF74B5" w:rsidRDefault="00DF74B5" w:rsidP="009E10F6">
            <w:pPr>
              <w:jc w:val="both"/>
              <w:rPr>
                <w:rFonts w:ascii="Cambria Math" w:hAnsi="Cambria Math"/>
                <w:sz w:val="36"/>
                <w:szCs w:val="36"/>
              </w:rPr>
            </w:pPr>
          </w:p>
          <w:p w14:paraId="6BD1A4C5" w14:textId="02D9F5C7" w:rsidR="009E10F6" w:rsidRPr="00FA76AA" w:rsidRDefault="009E10F6" w:rsidP="009E10F6">
            <w:pPr>
              <w:jc w:val="both"/>
              <w:rPr>
                <w:rFonts w:ascii="Cambria Math" w:hAnsi="Cambria Math"/>
                <w:i/>
                <w:iCs/>
                <w:sz w:val="36"/>
                <w:szCs w:val="36"/>
              </w:rPr>
            </w:pPr>
            <w:r w:rsidRPr="00FA76AA">
              <w:rPr>
                <w:rFonts w:ascii="Cambria Math" w:hAnsi="Cambria Math"/>
                <w:i/>
                <w:iCs/>
                <w:sz w:val="36"/>
                <w:szCs w:val="36"/>
              </w:rPr>
              <w:t>Camera calibration entails estimating the intrinsic and extrinsic parameters of a camera. Intrinsic or internal parameters include the effective focal lengths, α and β, which are scaled versions of the camera’s focal length, the coordinates of the principal point u</w:t>
            </w:r>
            <w:r w:rsidR="003133D3" w:rsidRPr="00FA76AA">
              <w:rPr>
                <w:rFonts w:ascii="Cambria Math" w:hAnsi="Cambria Math"/>
                <w:i/>
                <w:iCs/>
                <w:sz w:val="36"/>
                <w:szCs w:val="36"/>
                <w:vertAlign w:val="subscript"/>
              </w:rPr>
              <w:t>0</w:t>
            </w:r>
            <w:r w:rsidRPr="00FA76AA">
              <w:rPr>
                <w:rFonts w:ascii="Cambria Math" w:hAnsi="Cambria Math"/>
                <w:i/>
                <w:iCs/>
                <w:sz w:val="36"/>
                <w:szCs w:val="36"/>
              </w:rPr>
              <w:t xml:space="preserve"> and v</w:t>
            </w:r>
            <w:r w:rsidR="001228C6" w:rsidRPr="00FA76AA">
              <w:rPr>
                <w:rFonts w:ascii="Cambria Math" w:hAnsi="Cambria Math"/>
                <w:i/>
                <w:iCs/>
                <w:sz w:val="36"/>
                <w:szCs w:val="36"/>
                <w:vertAlign w:val="subscript"/>
              </w:rPr>
              <w:t>0</w:t>
            </w:r>
            <w:r w:rsidRPr="00FA76AA">
              <w:rPr>
                <w:rFonts w:ascii="Cambria Math" w:hAnsi="Cambria Math"/>
                <w:i/>
                <w:iCs/>
                <w:sz w:val="36"/>
                <w:szCs w:val="36"/>
              </w:rPr>
              <w:t>, the skew parameter, s, and the radial distortion κ</w:t>
            </w:r>
            <w:r w:rsidRPr="00FA76AA">
              <w:rPr>
                <w:rFonts w:ascii="Cambria Math" w:hAnsi="Cambria Math"/>
                <w:i/>
                <w:iCs/>
                <w:sz w:val="36"/>
                <w:szCs w:val="36"/>
                <w:vertAlign w:val="subscript"/>
              </w:rPr>
              <w:t>1</w:t>
            </w:r>
            <w:r w:rsidRPr="00FA76AA">
              <w:rPr>
                <w:rFonts w:ascii="Cambria Math" w:hAnsi="Cambria Math"/>
                <w:i/>
                <w:iCs/>
                <w:sz w:val="36"/>
                <w:szCs w:val="36"/>
              </w:rPr>
              <w:t xml:space="preserve">. </w:t>
            </w:r>
          </w:p>
          <w:p w14:paraId="7ED5D5FD" w14:textId="6C7F4364" w:rsidR="00AE59C0" w:rsidRDefault="00AE59C0" w:rsidP="00E2003D">
            <w:pPr>
              <w:jc w:val="both"/>
              <w:rPr>
                <w:rFonts w:ascii="Cambria Math" w:hAnsi="Cambria Math"/>
                <w:sz w:val="36"/>
                <w:szCs w:val="36"/>
              </w:rPr>
            </w:pPr>
          </w:p>
          <w:p w14:paraId="69495686" w14:textId="3D8954FB" w:rsidR="00AE59C0" w:rsidRDefault="00AE59C0" w:rsidP="00E2003D">
            <w:pPr>
              <w:jc w:val="both"/>
              <w:rPr>
                <w:rFonts w:ascii="Cambria Math" w:hAnsi="Cambria Math"/>
                <w:sz w:val="36"/>
                <w:szCs w:val="36"/>
              </w:rPr>
            </w:pPr>
          </w:p>
          <w:p w14:paraId="7801FF2A" w14:textId="7FA6F31A" w:rsidR="00AE59C0" w:rsidRDefault="00AE59C0" w:rsidP="00E2003D">
            <w:pPr>
              <w:jc w:val="both"/>
              <w:rPr>
                <w:rFonts w:ascii="Cambria Math" w:hAnsi="Cambria Math"/>
                <w:sz w:val="36"/>
                <w:szCs w:val="36"/>
              </w:rPr>
            </w:pPr>
          </w:p>
          <w:p w14:paraId="42C92E99" w14:textId="3B0D6AB1" w:rsidR="00AE59C0" w:rsidRDefault="00AE59C0" w:rsidP="00E2003D">
            <w:pPr>
              <w:jc w:val="both"/>
              <w:rPr>
                <w:rFonts w:ascii="Cambria Math" w:hAnsi="Cambria Math"/>
                <w:sz w:val="36"/>
                <w:szCs w:val="36"/>
              </w:rPr>
            </w:pPr>
          </w:p>
          <w:p w14:paraId="0CC2CA3E" w14:textId="27D55A02" w:rsidR="00AE59C0" w:rsidRDefault="00AE59C0" w:rsidP="00E2003D">
            <w:pPr>
              <w:jc w:val="both"/>
              <w:rPr>
                <w:rFonts w:ascii="Cambria Math" w:hAnsi="Cambria Math"/>
                <w:sz w:val="36"/>
                <w:szCs w:val="36"/>
              </w:rPr>
            </w:pPr>
          </w:p>
          <w:p w14:paraId="1070EC7E" w14:textId="77777777" w:rsidR="00AE59C0" w:rsidRDefault="00AE59C0" w:rsidP="00E2003D">
            <w:pPr>
              <w:jc w:val="both"/>
              <w:rPr>
                <w:rFonts w:ascii="Cambria Math" w:hAnsi="Cambria Math"/>
                <w:sz w:val="36"/>
                <w:szCs w:val="36"/>
              </w:rPr>
            </w:pPr>
          </w:p>
          <w:p w14:paraId="52D2FAE0" w14:textId="77777777" w:rsidR="000F700C" w:rsidRDefault="000F700C" w:rsidP="00012D7F">
            <w:pPr>
              <w:ind w:firstLine="720"/>
              <w:jc w:val="both"/>
              <w:rPr>
                <w:rFonts w:ascii="Cambria Math" w:hAnsi="Cambria Math"/>
                <w:sz w:val="36"/>
                <w:szCs w:val="36"/>
              </w:r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392195" w:rsidRPr="003A798E" w14:paraId="39B767ED" w14:textId="77777777" w:rsidTr="00723677">
              <w:trPr>
                <w:trHeight w:val="3180"/>
              </w:trPr>
              <w:tc>
                <w:tcPr>
                  <w:tcW w:w="993" w:type="dxa"/>
                  <w:shd w:val="clear" w:color="auto" w:fill="00C1C7" w:themeFill="accent2"/>
                </w:tcPr>
                <w:p w14:paraId="1AC75C29" w14:textId="05E3ADBD" w:rsidR="00392195" w:rsidRPr="003A798E" w:rsidRDefault="00904F56" w:rsidP="00392195">
                  <w:pPr>
                    <w:pStyle w:val="GraphicAnchor"/>
                  </w:pPr>
                  <w:r w:rsidRPr="003A798E">
                    <w:rPr>
                      <w:noProof/>
                      <w:lang w:eastAsia="en-AU"/>
                    </w:rPr>
                    <w:lastRenderedPageBreak/>
                    <mc:AlternateContent>
                      <mc:Choice Requires="wps">
                        <w:drawing>
                          <wp:anchor distT="0" distB="0" distL="114300" distR="114300" simplePos="0" relativeHeight="251725824" behindDoc="1" locked="0" layoutInCell="1" allowOverlap="1" wp14:anchorId="2776DAB1" wp14:editId="580BA263">
                            <wp:simplePos x="0" y="0"/>
                            <wp:positionH relativeFrom="margin">
                              <wp:posOffset>-992505</wp:posOffset>
                            </wp:positionH>
                            <wp:positionV relativeFrom="paragraph">
                              <wp:posOffset>-454025</wp:posOffset>
                            </wp:positionV>
                            <wp:extent cx="8228330" cy="9239250"/>
                            <wp:effectExtent l="0" t="0" r="1270" b="0"/>
                            <wp:wrapNone/>
                            <wp:docPr id="2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E161F63" id="Shape" o:spid="_x0000_s1026" alt="&quot;&quot;" style="position:absolute;margin-left:-78.15pt;margin-top:-35.75pt;width:647.9pt;height:727.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G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6D274378" w14:textId="03DE6904" w:rsidR="00392195" w:rsidRPr="003A798E" w:rsidRDefault="00392195" w:rsidP="00392195"/>
              </w:tc>
              <w:tc>
                <w:tcPr>
                  <w:tcW w:w="992" w:type="dxa"/>
                  <w:shd w:val="clear" w:color="auto" w:fill="00C1C7" w:themeFill="accent2"/>
                </w:tcPr>
                <w:p w14:paraId="165443BD" w14:textId="735102C1" w:rsidR="00392195" w:rsidRPr="003A798E" w:rsidRDefault="00392195" w:rsidP="00392195"/>
              </w:tc>
            </w:tr>
            <w:tr w:rsidR="00392195" w:rsidRPr="003A798E" w14:paraId="3DD99268" w14:textId="77777777" w:rsidTr="00723677">
              <w:trPr>
                <w:trHeight w:val="5966"/>
              </w:trPr>
              <w:tc>
                <w:tcPr>
                  <w:tcW w:w="993" w:type="dxa"/>
                  <w:shd w:val="clear" w:color="auto" w:fill="00C1C7" w:themeFill="accent2"/>
                </w:tcPr>
                <w:p w14:paraId="4C1AC6C3" w14:textId="77777777" w:rsidR="00392195" w:rsidRPr="003A798E" w:rsidRDefault="00392195" w:rsidP="00392195"/>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3A48149C" w14:textId="62993F08" w:rsidR="00392195" w:rsidRPr="003A798E" w:rsidRDefault="004A686A" w:rsidP="00392195">
                  <w:pPr>
                    <w:pStyle w:val="Quote"/>
                  </w:pPr>
                  <w:r>
                    <w:t>CALIBRATION USING THE CAMERA PROJECTION MATRIX</w:t>
                  </w:r>
                </w:p>
              </w:tc>
              <w:tc>
                <w:tcPr>
                  <w:tcW w:w="992" w:type="dxa"/>
                  <w:shd w:val="clear" w:color="auto" w:fill="00C1C7" w:themeFill="accent2"/>
                </w:tcPr>
                <w:p w14:paraId="7A4B827B" w14:textId="77777777" w:rsidR="00392195" w:rsidRPr="003A798E" w:rsidRDefault="00392195" w:rsidP="00392195"/>
              </w:tc>
            </w:tr>
            <w:tr w:rsidR="00392195" w:rsidRPr="003A798E" w14:paraId="46AA7287" w14:textId="77777777" w:rsidTr="00723677">
              <w:trPr>
                <w:trHeight w:val="4074"/>
              </w:trPr>
              <w:tc>
                <w:tcPr>
                  <w:tcW w:w="993" w:type="dxa"/>
                  <w:shd w:val="clear" w:color="auto" w:fill="00C1C7" w:themeFill="accent2"/>
                </w:tcPr>
                <w:p w14:paraId="5ED28502" w14:textId="77777777" w:rsidR="00392195" w:rsidRPr="003A798E" w:rsidRDefault="00392195" w:rsidP="00392195"/>
              </w:tc>
              <w:tc>
                <w:tcPr>
                  <w:tcW w:w="8788" w:type="dxa"/>
                  <w:tcBorders>
                    <w:top w:val="single" w:sz="36" w:space="0" w:color="123869" w:themeColor="accent1"/>
                  </w:tcBorders>
                  <w:shd w:val="clear" w:color="auto" w:fill="00C1C7" w:themeFill="accent2"/>
                </w:tcPr>
                <w:p w14:paraId="4D4586C7" w14:textId="56C1990F" w:rsidR="00392195" w:rsidRPr="003A798E" w:rsidRDefault="00392195" w:rsidP="00392195"/>
              </w:tc>
              <w:tc>
                <w:tcPr>
                  <w:tcW w:w="992" w:type="dxa"/>
                  <w:shd w:val="clear" w:color="auto" w:fill="00C1C7" w:themeFill="accent2"/>
                </w:tcPr>
                <w:p w14:paraId="7F504D17" w14:textId="77777777" w:rsidR="00392195" w:rsidRPr="003A798E" w:rsidRDefault="00392195" w:rsidP="00392195"/>
              </w:tc>
            </w:tr>
          </w:tbl>
          <w:p w14:paraId="2144F631" w14:textId="56554630" w:rsidR="002825CE" w:rsidRPr="008F72BA" w:rsidRDefault="00641414" w:rsidP="00994665">
            <w:pPr>
              <w:pStyle w:val="ListParagraph"/>
              <w:numPr>
                <w:ilvl w:val="0"/>
                <w:numId w:val="18"/>
              </w:numPr>
              <w:jc w:val="both"/>
              <w:rPr>
                <w:rFonts w:ascii="Cambria Math" w:eastAsiaTheme="minorEastAsia" w:hAnsi="Cambria Math"/>
                <w:sz w:val="36"/>
                <w:szCs w:val="36"/>
              </w:rPr>
            </w:pPr>
            <w:r w:rsidRPr="008F72BA">
              <w:rPr>
                <w:rFonts w:ascii="Cambria Math" w:eastAsiaTheme="minorEastAsia" w:hAnsi="Cambria Math"/>
                <w:sz w:val="36"/>
                <w:szCs w:val="36"/>
              </w:rPr>
              <w:lastRenderedPageBreak/>
              <w:t>A 2D camera calibration rig was place on two walls</w:t>
            </w:r>
            <w:r w:rsidR="007A67BA" w:rsidRPr="008F72BA">
              <w:rPr>
                <w:rFonts w:ascii="Cambria Math" w:eastAsiaTheme="minorEastAsia" w:hAnsi="Cambria Math"/>
                <w:sz w:val="36"/>
                <w:szCs w:val="36"/>
              </w:rPr>
              <w:t xml:space="preserve">, and using a phone camera, a crisp image was taken. </w:t>
            </w:r>
          </w:p>
          <w:p w14:paraId="20728E42" w14:textId="7880C2F3" w:rsidR="00307755" w:rsidRPr="00307755" w:rsidRDefault="009739B4" w:rsidP="009739B4">
            <w:pPr>
              <w:jc w:val="center"/>
              <w:rPr>
                <w:rFonts w:ascii="Cambria Math" w:eastAsiaTheme="minorEastAsia" w:hAnsi="Cambria Math"/>
                <w:sz w:val="36"/>
                <w:szCs w:val="36"/>
              </w:rPr>
            </w:pPr>
            <w:r>
              <w:rPr>
                <w:rFonts w:ascii="Cambria Math" w:eastAsiaTheme="minorEastAsia" w:hAnsi="Cambria Math"/>
                <w:noProof/>
                <w:sz w:val="36"/>
                <w:szCs w:val="36"/>
              </w:rPr>
              <w:drawing>
                <wp:inline distT="0" distB="0" distL="0" distR="0" wp14:anchorId="0151C170" wp14:editId="2B8D443E">
                  <wp:extent cx="3530009" cy="297071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115" t="1047" r="29852" b="4405"/>
                          <a:stretch/>
                        </pic:blipFill>
                        <pic:spPr bwMode="auto">
                          <a:xfrm>
                            <a:off x="0" y="0"/>
                            <a:ext cx="3561707" cy="2997391"/>
                          </a:xfrm>
                          <a:prstGeom prst="rect">
                            <a:avLst/>
                          </a:prstGeom>
                          <a:noFill/>
                          <a:ln>
                            <a:noFill/>
                          </a:ln>
                          <a:extLst>
                            <a:ext uri="{53640926-AAD7-44D8-BBD7-CCE9431645EC}">
                              <a14:shadowObscured xmlns:a14="http://schemas.microsoft.com/office/drawing/2010/main"/>
                            </a:ext>
                          </a:extLst>
                        </pic:spPr>
                      </pic:pic>
                    </a:graphicData>
                  </a:graphic>
                </wp:inline>
              </w:drawing>
            </w:r>
          </w:p>
          <w:p w14:paraId="51CE5C9D" w14:textId="66E2EA96" w:rsidR="005F44D5" w:rsidRPr="008F72BA" w:rsidRDefault="005F44D5" w:rsidP="00994665">
            <w:pPr>
              <w:pStyle w:val="ListParagraph"/>
              <w:numPr>
                <w:ilvl w:val="0"/>
                <w:numId w:val="18"/>
              </w:numPr>
              <w:jc w:val="both"/>
              <w:rPr>
                <w:rFonts w:ascii="Cambria Math" w:eastAsiaTheme="minorEastAsia" w:hAnsi="Cambria Math"/>
                <w:sz w:val="36"/>
                <w:szCs w:val="36"/>
              </w:rPr>
            </w:pPr>
            <w:r w:rsidRPr="008F72BA">
              <w:rPr>
                <w:rFonts w:ascii="Cambria Math" w:eastAsiaTheme="minorEastAsia" w:hAnsi="Cambria Math"/>
                <w:sz w:val="36"/>
                <w:szCs w:val="36"/>
              </w:rPr>
              <w:t xml:space="preserve">In </w:t>
            </w:r>
            <w:proofErr w:type="spellStart"/>
            <w:r w:rsidRPr="008F72BA">
              <w:rPr>
                <w:rFonts w:ascii="Cambria Math" w:eastAsiaTheme="minorEastAsia" w:hAnsi="Cambria Math"/>
                <w:sz w:val="36"/>
                <w:szCs w:val="36"/>
              </w:rPr>
              <w:t>Matlab</w:t>
            </w:r>
            <w:proofErr w:type="spellEnd"/>
            <w:r w:rsidRPr="008F72BA">
              <w:rPr>
                <w:rFonts w:ascii="Cambria Math" w:eastAsiaTheme="minorEastAsia" w:hAnsi="Cambria Math"/>
                <w:sz w:val="36"/>
                <w:szCs w:val="36"/>
              </w:rPr>
              <w:t xml:space="preserve">, </w:t>
            </w:r>
            <w:r w:rsidR="00994665" w:rsidRPr="008F72BA">
              <w:rPr>
                <w:rFonts w:ascii="Cambria Math" w:eastAsiaTheme="minorEastAsia" w:hAnsi="Cambria Math"/>
                <w:sz w:val="36"/>
                <w:szCs w:val="36"/>
              </w:rPr>
              <w:t>the image was converted to grayscale</w:t>
            </w:r>
            <w:r w:rsidR="00F07C76" w:rsidRPr="008F72BA">
              <w:rPr>
                <w:rFonts w:ascii="Cambria Math" w:eastAsiaTheme="minorEastAsia" w:hAnsi="Cambria Math"/>
                <w:sz w:val="36"/>
                <w:szCs w:val="36"/>
              </w:rPr>
              <w:t>,</w:t>
            </w:r>
            <w:r w:rsidR="00994665" w:rsidRPr="008F72BA">
              <w:rPr>
                <w:rFonts w:ascii="Cambria Math" w:eastAsiaTheme="minorEastAsia" w:hAnsi="Cambria Math"/>
                <w:sz w:val="36"/>
                <w:szCs w:val="36"/>
              </w:rPr>
              <w:t xml:space="preserve"> and </w:t>
            </w:r>
            <w:r w:rsidRPr="008F72BA">
              <w:rPr>
                <w:rFonts w:ascii="Cambria Math" w:eastAsiaTheme="minorEastAsia" w:hAnsi="Cambria Math"/>
                <w:sz w:val="36"/>
                <w:szCs w:val="36"/>
              </w:rPr>
              <w:t xml:space="preserve">the </w:t>
            </w:r>
            <w:r w:rsidR="00C55D3B" w:rsidRPr="008F72BA">
              <w:rPr>
                <w:rFonts w:ascii="Cambria Math" w:eastAsiaTheme="minorEastAsia" w:hAnsi="Cambria Math"/>
                <w:sz w:val="36"/>
                <w:szCs w:val="36"/>
              </w:rPr>
              <w:t>“</w:t>
            </w:r>
            <w:proofErr w:type="spellStart"/>
            <w:proofErr w:type="gramStart"/>
            <w:r w:rsidR="00C55D3B" w:rsidRPr="008F72BA">
              <w:rPr>
                <w:rFonts w:ascii="Cambria Math" w:eastAsiaTheme="minorEastAsia" w:hAnsi="Cambria Math"/>
                <w:sz w:val="36"/>
                <w:szCs w:val="36"/>
              </w:rPr>
              <w:t>detectHarrisFeatures</w:t>
            </w:r>
            <w:proofErr w:type="spellEnd"/>
            <w:r w:rsidR="00C55D3B" w:rsidRPr="008F72BA">
              <w:rPr>
                <w:rFonts w:ascii="Cambria Math" w:eastAsiaTheme="minorEastAsia" w:hAnsi="Cambria Math"/>
                <w:sz w:val="36"/>
                <w:szCs w:val="36"/>
              </w:rPr>
              <w:t>(</w:t>
            </w:r>
            <w:proofErr w:type="gramEnd"/>
            <w:r w:rsidR="00C55D3B" w:rsidRPr="008F72BA">
              <w:rPr>
                <w:rFonts w:ascii="Cambria Math" w:eastAsiaTheme="minorEastAsia" w:hAnsi="Cambria Math"/>
                <w:sz w:val="36"/>
                <w:szCs w:val="36"/>
              </w:rPr>
              <w:t xml:space="preserve">)” function was used to extract corners with a minimum quality of 0.4. </w:t>
            </w:r>
          </w:p>
          <w:p w14:paraId="27E90A57" w14:textId="52738B3F" w:rsidR="003320EA" w:rsidRPr="008F72BA" w:rsidRDefault="005200C8" w:rsidP="004D4FEA">
            <w:pPr>
              <w:pStyle w:val="ListParagraph"/>
              <w:numPr>
                <w:ilvl w:val="0"/>
                <w:numId w:val="18"/>
              </w:numPr>
              <w:jc w:val="both"/>
              <w:rPr>
                <w:rFonts w:ascii="Cambria Math" w:eastAsiaTheme="minorEastAsia" w:hAnsi="Cambria Math"/>
                <w:sz w:val="36"/>
                <w:szCs w:val="36"/>
              </w:rPr>
            </w:pPr>
            <w:r w:rsidRPr="008F72BA">
              <w:rPr>
                <w:rFonts w:ascii="Cambria Math" w:eastAsiaTheme="minorEastAsia" w:hAnsi="Cambria Math"/>
                <w:sz w:val="36"/>
                <w:szCs w:val="36"/>
              </w:rPr>
              <w:t xml:space="preserve">35 corner points were chosen being sure to avoid any points lying on the intersection </w:t>
            </w:r>
            <w:r w:rsidR="00D613AD" w:rsidRPr="008F72BA">
              <w:rPr>
                <w:rFonts w:ascii="Cambria Math" w:eastAsiaTheme="minorEastAsia" w:hAnsi="Cambria Math"/>
                <w:sz w:val="36"/>
                <w:szCs w:val="36"/>
              </w:rPr>
              <w:t>curve of two qua</w:t>
            </w:r>
            <w:r w:rsidR="002B3AD6" w:rsidRPr="008F72BA">
              <w:rPr>
                <w:rFonts w:ascii="Cambria Math" w:eastAsiaTheme="minorEastAsia" w:hAnsi="Cambria Math"/>
                <w:sz w:val="36"/>
                <w:szCs w:val="36"/>
              </w:rPr>
              <w:t>dr</w:t>
            </w:r>
            <w:r w:rsidR="00D613AD" w:rsidRPr="008F72BA">
              <w:rPr>
                <w:rFonts w:ascii="Cambria Math" w:eastAsiaTheme="minorEastAsia" w:hAnsi="Cambria Math"/>
                <w:sz w:val="36"/>
                <w:szCs w:val="36"/>
              </w:rPr>
              <w:t xml:space="preserve">ic surfaces. </w:t>
            </w:r>
          </w:p>
          <w:p w14:paraId="661F9EF6" w14:textId="4B2D64E5" w:rsidR="0088275F" w:rsidRPr="008F72BA" w:rsidRDefault="0088275F" w:rsidP="004D4FEA">
            <w:pPr>
              <w:pStyle w:val="ListParagraph"/>
              <w:numPr>
                <w:ilvl w:val="0"/>
                <w:numId w:val="18"/>
              </w:numPr>
              <w:jc w:val="both"/>
              <w:rPr>
                <w:rFonts w:ascii="Cambria Math" w:eastAsiaTheme="minorEastAsia" w:hAnsi="Cambria Math"/>
                <w:sz w:val="36"/>
                <w:szCs w:val="36"/>
              </w:rPr>
            </w:pPr>
            <w:r w:rsidRPr="008F72BA">
              <w:rPr>
                <w:rFonts w:ascii="Cambria Math" w:eastAsiaTheme="minorEastAsia" w:hAnsi="Cambria Math"/>
                <w:sz w:val="36"/>
                <w:szCs w:val="36"/>
              </w:rPr>
              <w:t>Also, a world coordinate frame was attached as follows:</w:t>
            </w:r>
          </w:p>
          <w:p w14:paraId="3F8D2176" w14:textId="138362A2" w:rsidR="00D613AD" w:rsidRPr="002B3AD6" w:rsidRDefault="008F72BA" w:rsidP="00040BD5">
            <w:pPr>
              <w:jc w:val="center"/>
              <w:rPr>
                <w:rFonts w:ascii="Cambria Math" w:eastAsiaTheme="minorEastAsia" w:hAnsi="Cambria Math"/>
                <w:sz w:val="36"/>
                <w:szCs w:val="36"/>
              </w:rPr>
            </w:pPr>
            <w:r>
              <w:rPr>
                <w:rFonts w:ascii="Cambria Math" w:eastAsiaTheme="minorEastAsia" w:hAnsi="Cambria Math"/>
                <w:noProof/>
                <w:sz w:val="36"/>
                <w:szCs w:val="36"/>
              </w:rPr>
              <w:drawing>
                <wp:anchor distT="0" distB="0" distL="114300" distR="114300" simplePos="0" relativeHeight="251749376" behindDoc="0" locked="0" layoutInCell="1" allowOverlap="1" wp14:anchorId="3B807C77" wp14:editId="224610F8">
                  <wp:simplePos x="0" y="0"/>
                  <wp:positionH relativeFrom="column">
                    <wp:posOffset>3736567</wp:posOffset>
                  </wp:positionH>
                  <wp:positionV relativeFrom="page">
                    <wp:posOffset>7246701</wp:posOffset>
                  </wp:positionV>
                  <wp:extent cx="2809875" cy="575310"/>
                  <wp:effectExtent l="19050" t="38100" r="9525" b="723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1449347">
                            <a:off x="0" y="0"/>
                            <a:ext cx="2809875" cy="575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Math" w:eastAsiaTheme="minorEastAsia" w:hAnsi="Cambria Math"/>
                <w:noProof/>
                <w:sz w:val="36"/>
                <w:szCs w:val="36"/>
              </w:rPr>
              <w:drawing>
                <wp:inline distT="0" distB="0" distL="0" distR="0" wp14:anchorId="60834B68" wp14:editId="13972BA8">
                  <wp:extent cx="3351207" cy="2849526"/>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552" r="29967" b="14320"/>
                          <a:stretch/>
                        </pic:blipFill>
                        <pic:spPr bwMode="auto">
                          <a:xfrm>
                            <a:off x="0" y="0"/>
                            <a:ext cx="3395635" cy="2887303"/>
                          </a:xfrm>
                          <a:prstGeom prst="rect">
                            <a:avLst/>
                          </a:prstGeom>
                          <a:noFill/>
                          <a:ln>
                            <a:noFill/>
                          </a:ln>
                          <a:extLst>
                            <a:ext uri="{53640926-AAD7-44D8-BBD7-CCE9431645EC}">
                              <a14:shadowObscured xmlns:a14="http://schemas.microsoft.com/office/drawing/2010/main"/>
                            </a:ext>
                          </a:extLst>
                        </pic:spPr>
                      </pic:pic>
                    </a:graphicData>
                  </a:graphic>
                </wp:inline>
              </w:drawing>
            </w:r>
            <w:r w:rsidR="00705509">
              <w:rPr>
                <w:rFonts w:ascii="Cambria Math" w:eastAsiaTheme="minorEastAsia" w:hAnsi="Cambria Math"/>
                <w:noProof/>
                <w:sz w:val="36"/>
                <w:szCs w:val="36"/>
              </w:rPr>
              <w:drawing>
                <wp:inline distT="0" distB="0" distL="0" distR="0" wp14:anchorId="4B681A4E" wp14:editId="40F99151">
                  <wp:extent cx="3125972" cy="28852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115" t="-651" r="32466" b="11602"/>
                          <a:stretch/>
                        </pic:blipFill>
                        <pic:spPr bwMode="auto">
                          <a:xfrm>
                            <a:off x="0" y="0"/>
                            <a:ext cx="3203856" cy="2957119"/>
                          </a:xfrm>
                          <a:prstGeom prst="rect">
                            <a:avLst/>
                          </a:prstGeom>
                          <a:noFill/>
                          <a:ln>
                            <a:noFill/>
                          </a:ln>
                          <a:extLst>
                            <a:ext uri="{53640926-AAD7-44D8-BBD7-CCE9431645EC}">
                              <a14:shadowObscured xmlns:a14="http://schemas.microsoft.com/office/drawing/2010/main"/>
                            </a:ext>
                          </a:extLst>
                        </pic:spPr>
                      </pic:pic>
                    </a:graphicData>
                  </a:graphic>
                </wp:inline>
              </w:drawing>
            </w:r>
          </w:p>
          <w:p w14:paraId="58DD7B73" w14:textId="4E678BFC" w:rsidR="00562B2B" w:rsidRDefault="00D41B49" w:rsidP="00D41B49">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The size of each </w:t>
            </w:r>
            <w:r w:rsidR="00264414">
              <w:rPr>
                <w:rFonts w:ascii="Cambria Math" w:eastAsiaTheme="minorEastAsia" w:hAnsi="Cambria Math"/>
                <w:sz w:val="36"/>
                <w:szCs w:val="36"/>
              </w:rPr>
              <w:t xml:space="preserve">checkerboard square is 39.5mm. </w:t>
            </w:r>
          </w:p>
          <w:p w14:paraId="7572254D" w14:textId="6B3626E9" w:rsidR="000D5475" w:rsidRPr="00D41B49" w:rsidRDefault="000D5475" w:rsidP="00D41B49">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The distance from </w:t>
            </w:r>
            <w:r w:rsidR="00E40FBB">
              <w:rPr>
                <w:rFonts w:ascii="Cambria Math" w:eastAsiaTheme="minorEastAsia" w:hAnsi="Cambria Math"/>
                <w:sz w:val="36"/>
                <w:szCs w:val="36"/>
              </w:rPr>
              <w:t xml:space="preserve">origin to the corner of the first square along the x- or y-axis is </w:t>
            </w:r>
            <w:r w:rsidR="00563581">
              <w:rPr>
                <w:rFonts w:ascii="Cambria Math" w:eastAsiaTheme="minorEastAsia" w:hAnsi="Cambria Math"/>
                <w:sz w:val="36"/>
                <w:szCs w:val="36"/>
              </w:rPr>
              <w:t xml:space="preserve">9.5mm. </w:t>
            </w:r>
          </w:p>
          <w:p w14:paraId="7D2C7947" w14:textId="35DC90AE" w:rsidR="00562B2B" w:rsidRPr="00562B2B" w:rsidRDefault="00562B2B" w:rsidP="00562B2B">
            <w:pPr>
              <w:pStyle w:val="Heading3"/>
              <w:jc w:val="center"/>
              <w:rPr>
                <w:rFonts w:ascii="Cambria Math" w:hAnsi="Cambria Math"/>
                <w:color w:val="002060"/>
                <w:sz w:val="46"/>
                <w:szCs w:val="46"/>
              </w:rPr>
            </w:pPr>
            <w:r w:rsidRPr="00562B2B">
              <w:rPr>
                <w:rFonts w:ascii="Cambria Math" w:hAnsi="Cambria Math"/>
                <w:color w:val="002060"/>
                <w:sz w:val="46"/>
                <w:szCs w:val="46"/>
              </w:rPr>
              <w:lastRenderedPageBreak/>
              <w:t>Camera Calibration</w:t>
            </w:r>
          </w:p>
          <w:p w14:paraId="4ECFA0F4" w14:textId="630E7400" w:rsidR="00C668C3" w:rsidRDefault="00C668C3" w:rsidP="008827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The image coordinates and world coordinates were converted to homogeneous coordinates by simply appending ones in the last column. </w:t>
            </w:r>
          </w:p>
          <w:p w14:paraId="2B32A918" w14:textId="77777777" w:rsidR="00A03379" w:rsidRDefault="00A03379" w:rsidP="00A03379">
            <w:pPr>
              <w:autoSpaceDE w:val="0"/>
              <w:autoSpaceDN w:val="0"/>
              <w:adjustRightInd w:val="0"/>
              <w:jc w:val="center"/>
              <w:rPr>
                <w:rFonts w:ascii="Courier New" w:hAnsi="Courier New" w:cs="Courier New"/>
                <w:lang w:val="tr-TR"/>
              </w:rPr>
            </w:pPr>
            <w:r>
              <w:rPr>
                <w:rFonts w:ascii="Courier New" w:hAnsi="Courier New" w:cs="Courier New"/>
                <w:color w:val="000000"/>
                <w:sz w:val="30"/>
                <w:szCs w:val="30"/>
                <w:lang w:val="tr-TR"/>
              </w:rPr>
              <w:t>H_ones = ones(N,1);</w:t>
            </w:r>
          </w:p>
          <w:p w14:paraId="518DD83B" w14:textId="77777777" w:rsidR="00A03379" w:rsidRDefault="00A03379" w:rsidP="00A03379">
            <w:pPr>
              <w:autoSpaceDE w:val="0"/>
              <w:autoSpaceDN w:val="0"/>
              <w:adjustRightInd w:val="0"/>
              <w:jc w:val="center"/>
              <w:rPr>
                <w:rFonts w:ascii="Courier New" w:hAnsi="Courier New" w:cs="Courier New"/>
                <w:lang w:val="tr-TR"/>
              </w:rPr>
            </w:pPr>
            <w:r>
              <w:rPr>
                <w:rFonts w:ascii="Courier New" w:hAnsi="Courier New" w:cs="Courier New"/>
                <w:color w:val="000000"/>
                <w:sz w:val="30"/>
                <w:szCs w:val="30"/>
                <w:lang w:val="tr-TR"/>
              </w:rPr>
              <w:t>H_corners = [corners H_ones];</w:t>
            </w:r>
          </w:p>
          <w:p w14:paraId="49AD3975" w14:textId="77777777" w:rsidR="00A03379" w:rsidRDefault="00A03379" w:rsidP="00A03379">
            <w:pPr>
              <w:autoSpaceDE w:val="0"/>
              <w:autoSpaceDN w:val="0"/>
              <w:adjustRightInd w:val="0"/>
              <w:jc w:val="center"/>
              <w:rPr>
                <w:rFonts w:ascii="Courier New" w:hAnsi="Courier New" w:cs="Courier New"/>
                <w:lang w:val="tr-TR"/>
              </w:rPr>
            </w:pPr>
            <w:r>
              <w:rPr>
                <w:rFonts w:ascii="Courier New" w:hAnsi="Courier New" w:cs="Courier New"/>
                <w:color w:val="000000"/>
                <w:sz w:val="30"/>
                <w:szCs w:val="30"/>
                <w:lang w:val="tr-TR"/>
              </w:rPr>
              <w:t>H_world = [world_coordinate H_ones];</w:t>
            </w:r>
          </w:p>
          <w:p w14:paraId="3C84FEBD" w14:textId="77777777" w:rsidR="00A03379" w:rsidRPr="00A03379" w:rsidRDefault="00A03379" w:rsidP="00A03379">
            <w:pPr>
              <w:jc w:val="both"/>
              <w:rPr>
                <w:rFonts w:ascii="Cambria Math" w:eastAsiaTheme="minorEastAsia" w:hAnsi="Cambria Math"/>
                <w:sz w:val="36"/>
                <w:szCs w:val="36"/>
              </w:rPr>
            </w:pPr>
          </w:p>
          <w:p w14:paraId="7D1DD976" w14:textId="44E2E09C" w:rsidR="00562B2B" w:rsidRDefault="002442A2" w:rsidP="0088275F">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Two equations were obtained for each of the 35 selected corner points </w:t>
            </w:r>
            <w:r w:rsidR="0018335F">
              <w:rPr>
                <w:rFonts w:ascii="Cambria Math" w:eastAsiaTheme="minorEastAsia" w:hAnsi="Cambria Math"/>
                <w:sz w:val="36"/>
                <w:szCs w:val="36"/>
              </w:rPr>
              <w:t xml:space="preserve">and used to form the P-matrix. </w:t>
            </w:r>
          </w:p>
          <w:p w14:paraId="3DBA9EFA" w14:textId="5E2EE1AF" w:rsidR="0018335F" w:rsidRDefault="0018335F" w:rsidP="003F5858">
            <w:pPr>
              <w:jc w:val="center"/>
              <w:rPr>
                <w:rFonts w:ascii="Cambria Math" w:eastAsiaTheme="minorEastAsia" w:hAnsi="Cambria Math"/>
                <w:sz w:val="36"/>
                <w:szCs w:val="36"/>
              </w:rPr>
            </w:pPr>
            <w:r>
              <w:rPr>
                <w:noProof/>
              </w:rPr>
              <w:drawing>
                <wp:inline distT="0" distB="0" distL="0" distR="0" wp14:anchorId="4435A034" wp14:editId="5CC3F944">
                  <wp:extent cx="4903076" cy="19063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8"/>
                          <a:stretch/>
                        </pic:blipFill>
                        <pic:spPr bwMode="auto">
                          <a:xfrm>
                            <a:off x="0" y="0"/>
                            <a:ext cx="4918389" cy="1912316"/>
                          </a:xfrm>
                          <a:prstGeom prst="rect">
                            <a:avLst/>
                          </a:prstGeom>
                          <a:ln>
                            <a:noFill/>
                          </a:ln>
                          <a:extLst>
                            <a:ext uri="{53640926-AAD7-44D8-BBD7-CCE9431645EC}">
                              <a14:shadowObscured xmlns:a14="http://schemas.microsoft.com/office/drawing/2010/main"/>
                            </a:ext>
                          </a:extLst>
                        </pic:spPr>
                      </pic:pic>
                    </a:graphicData>
                  </a:graphic>
                </wp:inline>
              </w:drawing>
            </w:r>
          </w:p>
          <w:p w14:paraId="4794E4A5" w14:textId="66CB4476" w:rsidR="0018335F" w:rsidRPr="0018335F" w:rsidRDefault="003F5858" w:rsidP="00E529C6">
            <w:pPr>
              <w:jc w:val="center"/>
              <w:rPr>
                <w:rFonts w:ascii="Cambria Math" w:eastAsiaTheme="minorEastAsia" w:hAnsi="Cambria Math"/>
                <w:sz w:val="36"/>
                <w:szCs w:val="36"/>
              </w:rPr>
            </w:pPr>
            <w:r>
              <w:rPr>
                <w:noProof/>
              </w:rPr>
              <w:drawing>
                <wp:inline distT="0" distB="0" distL="0" distR="0" wp14:anchorId="1F0E5C7A" wp14:editId="2EFE0BDA">
                  <wp:extent cx="5122627" cy="179726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5483" cy="1805288"/>
                          </a:xfrm>
                          <a:prstGeom prst="rect">
                            <a:avLst/>
                          </a:prstGeom>
                        </pic:spPr>
                      </pic:pic>
                    </a:graphicData>
                  </a:graphic>
                </wp:inline>
              </w:drawing>
            </w:r>
          </w:p>
          <w:p w14:paraId="4C6F3BE5" w14:textId="137FF886" w:rsidR="003F5858" w:rsidRDefault="00602C3E" w:rsidP="00602C3E">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The homogenous equation was solved using singular value decomposition and the </w:t>
            </w:r>
            <w:r w:rsidR="00511158">
              <w:rPr>
                <w:rFonts w:ascii="Cambria Math" w:eastAsiaTheme="minorEastAsia" w:hAnsi="Cambria Math"/>
                <w:sz w:val="36"/>
                <w:szCs w:val="36"/>
              </w:rPr>
              <w:t>estimates of the components of m were obtained from the</w:t>
            </w:r>
            <w:r w:rsidR="00F70DB0">
              <w:rPr>
                <w:rFonts w:ascii="Cambria Math" w:eastAsiaTheme="minorEastAsia" w:hAnsi="Cambria Math"/>
                <w:sz w:val="36"/>
                <w:szCs w:val="36"/>
              </w:rPr>
              <w:t xml:space="preserve"> last column</w:t>
            </w:r>
            <w:r w:rsidR="00511158">
              <w:rPr>
                <w:rFonts w:ascii="Cambria Math" w:eastAsiaTheme="minorEastAsia" w:hAnsi="Cambria Math"/>
                <w:sz w:val="36"/>
                <w:szCs w:val="36"/>
              </w:rPr>
              <w:t xml:space="preserve"> </w:t>
            </w:r>
            <w:r w:rsidR="00F70DB0">
              <w:rPr>
                <w:rFonts w:ascii="Cambria Math" w:eastAsiaTheme="minorEastAsia" w:hAnsi="Cambria Math"/>
                <w:sz w:val="36"/>
                <w:szCs w:val="36"/>
              </w:rPr>
              <w:t xml:space="preserve">orthogonal matrix on the right-hand side. </w:t>
            </w:r>
          </w:p>
          <w:p w14:paraId="0E99010C" w14:textId="54768984" w:rsidR="00F70DB0" w:rsidRPr="00F70DB0" w:rsidRDefault="00E529C6" w:rsidP="00E529C6">
            <w:pPr>
              <w:jc w:val="center"/>
              <w:rPr>
                <w:rFonts w:ascii="Cambria Math" w:eastAsiaTheme="minorEastAsia" w:hAnsi="Cambria Math"/>
                <w:sz w:val="36"/>
                <w:szCs w:val="36"/>
              </w:rPr>
            </w:pPr>
            <w:r>
              <w:rPr>
                <w:noProof/>
              </w:rPr>
              <w:drawing>
                <wp:inline distT="0" distB="0" distL="0" distR="0" wp14:anchorId="62867241" wp14:editId="118EFD0A">
                  <wp:extent cx="4472653" cy="1387365"/>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3124" cy="1399919"/>
                          </a:xfrm>
                          <a:prstGeom prst="rect">
                            <a:avLst/>
                          </a:prstGeom>
                        </pic:spPr>
                      </pic:pic>
                    </a:graphicData>
                  </a:graphic>
                </wp:inline>
              </w:drawing>
            </w:r>
          </w:p>
          <w:p w14:paraId="25037939" w14:textId="1DC82661" w:rsidR="003F5858" w:rsidRDefault="00316224" w:rsidP="00316224">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lastRenderedPageBreak/>
              <w:t xml:space="preserve">The column is reshaped to yield the 3x4 projective matrix. </w:t>
            </w:r>
          </w:p>
          <w:p w14:paraId="22751DE6" w14:textId="387F57B9" w:rsidR="00792087" w:rsidRDefault="00792087" w:rsidP="00316224">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Now, the camera parameters could be extracted using the QR factorization </w:t>
            </w:r>
            <w:r w:rsidR="00303626">
              <w:rPr>
                <w:rFonts w:ascii="Cambria Math" w:eastAsiaTheme="minorEastAsia" w:hAnsi="Cambria Math"/>
                <w:sz w:val="36"/>
                <w:szCs w:val="36"/>
              </w:rPr>
              <w:t>function in MATLAB; however, I opted to use algebraic and matrix formulars as shown below:</w:t>
            </w:r>
          </w:p>
          <w:p w14:paraId="085537DE" w14:textId="45F74D8F" w:rsidR="00303626" w:rsidRDefault="000E6B24" w:rsidP="000E6B24">
            <w:pPr>
              <w:pStyle w:val="ListParagraph"/>
              <w:jc w:val="both"/>
              <w:rPr>
                <w:rFonts w:ascii="Cambria Math" w:eastAsiaTheme="minorEastAsia" w:hAnsi="Cambria Math"/>
                <w:sz w:val="36"/>
                <w:szCs w:val="36"/>
              </w:rPr>
            </w:pPr>
            <w:r>
              <w:rPr>
                <w:noProof/>
              </w:rPr>
              <w:drawing>
                <wp:inline distT="0" distB="0" distL="0" distR="0" wp14:anchorId="3076A0EE" wp14:editId="4D356A6F">
                  <wp:extent cx="2604425" cy="15113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8180" cy="1513479"/>
                          </a:xfrm>
                          <a:prstGeom prst="rect">
                            <a:avLst/>
                          </a:prstGeom>
                        </pic:spPr>
                      </pic:pic>
                    </a:graphicData>
                  </a:graphic>
                </wp:inline>
              </w:drawing>
            </w:r>
            <w:r w:rsidR="00707155">
              <w:rPr>
                <w:rFonts w:ascii="Cambria Math" w:eastAsiaTheme="minorEastAsia" w:hAnsi="Cambria Math"/>
                <w:sz w:val="36"/>
                <w:szCs w:val="36"/>
              </w:rPr>
              <w:t xml:space="preserve">         </w:t>
            </w:r>
            <w:r w:rsidR="00642ED7">
              <w:rPr>
                <w:noProof/>
              </w:rPr>
              <w:drawing>
                <wp:inline distT="0" distB="0" distL="0" distR="0" wp14:anchorId="6B94214E" wp14:editId="1D3C71C3">
                  <wp:extent cx="2921000" cy="1444332"/>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8006" cy="1452741"/>
                          </a:xfrm>
                          <a:prstGeom prst="rect">
                            <a:avLst/>
                          </a:prstGeom>
                        </pic:spPr>
                      </pic:pic>
                    </a:graphicData>
                  </a:graphic>
                </wp:inline>
              </w:drawing>
            </w:r>
          </w:p>
          <w:p w14:paraId="717669B5" w14:textId="59F5B40B" w:rsidR="000E6B24" w:rsidRDefault="000E6B24" w:rsidP="000E6B24">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A corresponds to the 3x3 matrix</w:t>
            </w:r>
            <w:r w:rsidR="007E4BD6">
              <w:rPr>
                <w:rFonts w:ascii="Cambria Math" w:eastAsiaTheme="minorEastAsia" w:hAnsi="Cambria Math"/>
                <w:sz w:val="36"/>
                <w:szCs w:val="36"/>
              </w:rPr>
              <w:t xml:space="preserve"> of the </w:t>
            </w:r>
            <w:r w:rsidR="00FF3E6C">
              <w:rPr>
                <w:rFonts w:ascii="Cambria Math" w:eastAsiaTheme="minorEastAsia" w:hAnsi="Cambria Math"/>
                <w:sz w:val="36"/>
                <w:szCs w:val="36"/>
              </w:rPr>
              <w:t xml:space="preserve">first three columns of the </w:t>
            </w:r>
            <w:r w:rsidR="007E4BD6">
              <w:rPr>
                <w:rFonts w:ascii="Cambria Math" w:eastAsiaTheme="minorEastAsia" w:hAnsi="Cambria Math"/>
                <w:sz w:val="36"/>
                <w:szCs w:val="36"/>
              </w:rPr>
              <w:t>3x4 matrix</w:t>
            </w:r>
            <w:r w:rsidR="00FF3E6C">
              <w:rPr>
                <w:rFonts w:ascii="Cambria Math" w:eastAsiaTheme="minorEastAsia" w:hAnsi="Cambria Math"/>
                <w:sz w:val="36"/>
                <w:szCs w:val="36"/>
              </w:rPr>
              <w:t xml:space="preserve"> obtained in the last </w:t>
            </w:r>
            <w:r w:rsidR="00707155">
              <w:rPr>
                <w:rFonts w:ascii="Cambria Math" w:eastAsiaTheme="minorEastAsia" w:hAnsi="Cambria Math"/>
                <w:sz w:val="36"/>
                <w:szCs w:val="36"/>
              </w:rPr>
              <w:t>step,</w:t>
            </w:r>
            <w:r w:rsidR="00E73234">
              <w:rPr>
                <w:rFonts w:ascii="Cambria Math" w:eastAsiaTheme="minorEastAsia" w:hAnsi="Cambria Math"/>
                <w:sz w:val="36"/>
                <w:szCs w:val="36"/>
              </w:rPr>
              <w:t xml:space="preserve"> while b is the 4</w:t>
            </w:r>
            <w:r w:rsidR="00E73234" w:rsidRPr="00E73234">
              <w:rPr>
                <w:rFonts w:ascii="Cambria Math" w:eastAsiaTheme="minorEastAsia" w:hAnsi="Cambria Math"/>
                <w:sz w:val="36"/>
                <w:szCs w:val="36"/>
                <w:vertAlign w:val="superscript"/>
              </w:rPr>
              <w:t>th</w:t>
            </w:r>
            <w:r w:rsidR="00E73234">
              <w:rPr>
                <w:rFonts w:ascii="Cambria Math" w:eastAsiaTheme="minorEastAsia" w:hAnsi="Cambria Math"/>
                <w:sz w:val="36"/>
                <w:szCs w:val="36"/>
              </w:rPr>
              <w:t xml:space="preserve"> column. </w:t>
            </w:r>
          </w:p>
          <w:p w14:paraId="7516D3AA" w14:textId="4BD74AFF" w:rsidR="00E73234" w:rsidRDefault="00F54EBA" w:rsidP="005C6418">
            <w:pPr>
              <w:jc w:val="center"/>
              <w:rPr>
                <w:noProof/>
              </w:rPr>
            </w:pPr>
            <w:r>
              <w:rPr>
                <w:noProof/>
              </w:rPr>
              <w:drawing>
                <wp:anchor distT="0" distB="0" distL="114300" distR="114300" simplePos="0" relativeHeight="251752448" behindDoc="0" locked="0" layoutInCell="1" allowOverlap="1" wp14:anchorId="7889FB05" wp14:editId="1E074133">
                  <wp:simplePos x="0" y="0"/>
                  <wp:positionH relativeFrom="column">
                    <wp:posOffset>6180667</wp:posOffset>
                  </wp:positionH>
                  <wp:positionV relativeFrom="page">
                    <wp:posOffset>4652433</wp:posOffset>
                  </wp:positionV>
                  <wp:extent cx="327025" cy="3302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025" cy="330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4A42646A" wp14:editId="03ECA4F4">
                  <wp:simplePos x="0" y="0"/>
                  <wp:positionH relativeFrom="column">
                    <wp:posOffset>3802139</wp:posOffset>
                  </wp:positionH>
                  <wp:positionV relativeFrom="paragraph">
                    <wp:posOffset>1010920</wp:posOffset>
                  </wp:positionV>
                  <wp:extent cx="2821940" cy="84582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21940" cy="845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499925D1" wp14:editId="30CA1AD6">
                  <wp:simplePos x="0" y="0"/>
                  <wp:positionH relativeFrom="column">
                    <wp:posOffset>3704064</wp:posOffset>
                  </wp:positionH>
                  <wp:positionV relativeFrom="paragraph">
                    <wp:posOffset>127920</wp:posOffset>
                  </wp:positionV>
                  <wp:extent cx="3011170" cy="932815"/>
                  <wp:effectExtent l="0" t="0" r="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11170" cy="932815"/>
                          </a:xfrm>
                          <a:prstGeom prst="rect">
                            <a:avLst/>
                          </a:prstGeom>
                        </pic:spPr>
                      </pic:pic>
                    </a:graphicData>
                  </a:graphic>
                </wp:anchor>
              </w:drawing>
            </w:r>
            <w:r w:rsidR="000832EF">
              <w:rPr>
                <w:noProof/>
              </w:rPr>
              <w:drawing>
                <wp:inline distT="0" distB="0" distL="0" distR="0" wp14:anchorId="271FEFAF" wp14:editId="066FE168">
                  <wp:extent cx="3245771"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8179" cy="1835791"/>
                          </a:xfrm>
                          <a:prstGeom prst="rect">
                            <a:avLst/>
                          </a:prstGeom>
                        </pic:spPr>
                      </pic:pic>
                    </a:graphicData>
                  </a:graphic>
                </wp:inline>
              </w:drawing>
            </w:r>
            <w:r w:rsidR="00C909F2">
              <w:rPr>
                <w:noProof/>
              </w:rPr>
              <w:drawing>
                <wp:inline distT="0" distB="0" distL="0" distR="0" wp14:anchorId="3800A081" wp14:editId="05373753">
                  <wp:extent cx="3373820" cy="44466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5725" cy="452826"/>
                          </a:xfrm>
                          <a:prstGeom prst="rect">
                            <a:avLst/>
                          </a:prstGeom>
                        </pic:spPr>
                      </pic:pic>
                    </a:graphicData>
                  </a:graphic>
                </wp:inline>
              </w:drawing>
            </w:r>
          </w:p>
          <w:p w14:paraId="0D940C0E" w14:textId="057A2A10" w:rsidR="00E54B26" w:rsidRPr="000832EF" w:rsidRDefault="00E54B26" w:rsidP="00350B25">
            <w:pPr>
              <w:jc w:val="center"/>
              <w:rPr>
                <w:rFonts w:ascii="Cambria Math" w:eastAsiaTheme="minorEastAsia" w:hAnsi="Cambria Math"/>
                <w:sz w:val="36"/>
                <w:szCs w:val="36"/>
              </w:rPr>
            </w:pPr>
          </w:p>
          <w:p w14:paraId="6687F0CD" w14:textId="77777777" w:rsidR="00FB7F70" w:rsidRDefault="00FB7F70" w:rsidP="00DC1B5F">
            <w:pPr>
              <w:jc w:val="both"/>
              <w:rPr>
                <w:rFonts w:ascii="Cambria Math" w:eastAsiaTheme="minorEastAsia" w:hAnsi="Cambria Math"/>
                <w:sz w:val="36"/>
                <w:szCs w:val="36"/>
              </w:rPr>
            </w:pPr>
            <w:r>
              <w:rPr>
                <w:rFonts w:ascii="Cambria Math" w:eastAsiaTheme="minorEastAsia" w:hAnsi="Cambria Math"/>
                <w:sz w:val="36"/>
                <w:szCs w:val="36"/>
              </w:rPr>
              <w:t xml:space="preserve">Note: The MATLAB code is found in the appendix. </w:t>
            </w:r>
          </w:p>
          <w:p w14:paraId="541A012C" w14:textId="64A782A2" w:rsidR="00B623B9" w:rsidRPr="000222BE" w:rsidRDefault="000222BE" w:rsidP="000222BE">
            <w:pPr>
              <w:pStyle w:val="ListParagraph"/>
              <w:numPr>
                <w:ilvl w:val="0"/>
                <w:numId w:val="18"/>
              </w:numPr>
              <w:jc w:val="both"/>
              <w:rPr>
                <w:rFonts w:ascii="Cambria Math" w:eastAsiaTheme="minorEastAsia" w:hAnsi="Cambria Math"/>
                <w:sz w:val="36"/>
                <w:szCs w:val="36"/>
              </w:rPr>
            </w:pPr>
            <w:r>
              <w:rPr>
                <w:rFonts w:ascii="Cambria Math" w:eastAsiaTheme="minorEastAsia" w:hAnsi="Cambria Math"/>
                <w:sz w:val="36"/>
                <w:szCs w:val="36"/>
              </w:rPr>
              <w:t xml:space="preserve">The results are </w:t>
            </w:r>
            <w:r w:rsidR="001923C4">
              <w:rPr>
                <w:rFonts w:ascii="Cambria Math" w:eastAsiaTheme="minorEastAsia" w:hAnsi="Cambria Math"/>
                <w:sz w:val="36"/>
                <w:szCs w:val="36"/>
              </w:rPr>
              <w:t xml:space="preserve">included in the results section. </w:t>
            </w:r>
          </w:p>
          <w:p w14:paraId="7B9E023E" w14:textId="26FE75BE" w:rsidR="00E87097" w:rsidRPr="00DB1180" w:rsidRDefault="00E87097" w:rsidP="00037189">
            <w:pPr>
              <w:jc w:val="both"/>
              <w:rPr>
                <w:rFonts w:ascii="Courier New" w:hAnsi="Courier New" w:cs="Courier New"/>
                <w:lang w:val="tr-TR"/>
              </w:rPr>
            </w:pPr>
          </w:p>
        </w:tc>
        <w:tc>
          <w:tcPr>
            <w:tcW w:w="46" w:type="dxa"/>
            <w:shd w:val="clear" w:color="auto" w:fill="F5F7F9"/>
          </w:tcPr>
          <w:p w14:paraId="77C90240" w14:textId="77777777" w:rsidR="00AD31D2" w:rsidRPr="003A798E" w:rsidRDefault="00AD31D2" w:rsidP="00EA66E8"/>
        </w:tc>
      </w:tr>
    </w:tbl>
    <w:p w14:paraId="27ACF581" w14:textId="10830421" w:rsidR="0014712C" w:rsidRDefault="0014712C">
      <w:pPr>
        <w:sectPr w:rsidR="0014712C" w:rsidSect="00F569D2">
          <w:footerReference w:type="even" r:id="rId25"/>
          <w:footerReference w:type="default" r:id="rId26"/>
          <w:type w:val="continuous"/>
          <w:pgSz w:w="12240" w:h="15840" w:code="1"/>
          <w:pgMar w:top="720" w:right="720" w:bottom="1080" w:left="720" w:header="709" w:footer="432" w:gutter="0"/>
          <w:cols w:space="708"/>
          <w:titlePg/>
          <w:docGrid w:linePitch="360"/>
        </w:sectPr>
      </w:pP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031CE7" w:rsidRPr="003A798E" w14:paraId="216C86E6" w14:textId="77777777" w:rsidTr="00031CE7">
        <w:trPr>
          <w:trHeight w:val="3180"/>
        </w:trPr>
        <w:tc>
          <w:tcPr>
            <w:tcW w:w="993" w:type="dxa"/>
            <w:vMerge w:val="restart"/>
            <w:shd w:val="clear" w:color="auto" w:fill="00C1C7" w:themeFill="accent2"/>
          </w:tcPr>
          <w:p w14:paraId="4C33509D" w14:textId="4A65BFE3" w:rsidR="00031CE7" w:rsidRPr="003A798E" w:rsidRDefault="0014712C" w:rsidP="00723677">
            <w:pPr>
              <w:pStyle w:val="GraphicAnchor"/>
            </w:pPr>
            <w:r>
              <w:lastRenderedPageBreak/>
              <w:br w:type="page"/>
            </w:r>
          </w:p>
        </w:tc>
        <w:tc>
          <w:tcPr>
            <w:tcW w:w="8788" w:type="dxa"/>
            <w:tcBorders>
              <w:bottom w:val="single" w:sz="36" w:space="0" w:color="123869" w:themeColor="accent1"/>
            </w:tcBorders>
            <w:shd w:val="clear" w:color="auto" w:fill="00C1C7" w:themeFill="accent2"/>
          </w:tcPr>
          <w:p w14:paraId="67A87BBD" w14:textId="0D9A660B" w:rsidR="00031CE7" w:rsidRPr="003A798E" w:rsidRDefault="00031CE7" w:rsidP="00723677">
            <w:r w:rsidRPr="003A798E">
              <w:rPr>
                <w:noProof/>
                <w:lang w:eastAsia="en-AU"/>
              </w:rPr>
              <mc:AlternateContent>
                <mc:Choice Requires="wps">
                  <w:drawing>
                    <wp:anchor distT="0" distB="0" distL="114300" distR="114300" simplePos="0" relativeHeight="251730944" behindDoc="1" locked="0" layoutInCell="1" allowOverlap="1" wp14:anchorId="07D60F3E" wp14:editId="3A136F47">
                      <wp:simplePos x="0" y="0"/>
                      <wp:positionH relativeFrom="page">
                        <wp:posOffset>-1087755</wp:posOffset>
                      </wp:positionH>
                      <wp:positionV relativeFrom="paragraph">
                        <wp:posOffset>-444500</wp:posOffset>
                      </wp:positionV>
                      <wp:extent cx="7771130" cy="9124950"/>
                      <wp:effectExtent l="0" t="0" r="1270" b="0"/>
                      <wp:wrapNone/>
                      <wp:docPr id="3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495D082" id="Shape" o:spid="_x0000_s1026" alt="&quot;&quot;" style="position:absolute;margin-left:-85.65pt;margin-top:-35pt;width:611.9pt;height:718.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vMerge w:val="restart"/>
            <w:shd w:val="clear" w:color="auto" w:fill="00C1C7" w:themeFill="accent2"/>
          </w:tcPr>
          <w:p w14:paraId="459FE04B" w14:textId="77777777" w:rsidR="00031CE7" w:rsidRPr="003A798E" w:rsidRDefault="00031CE7" w:rsidP="00723677"/>
        </w:tc>
      </w:tr>
      <w:tr w:rsidR="00031CE7" w:rsidRPr="003A798E" w14:paraId="021CE485" w14:textId="77777777" w:rsidTr="00031CE7">
        <w:trPr>
          <w:trHeight w:val="5966"/>
        </w:trPr>
        <w:tc>
          <w:tcPr>
            <w:tcW w:w="993" w:type="dxa"/>
            <w:vMerge/>
            <w:shd w:val="clear" w:color="auto" w:fill="00C1C7" w:themeFill="accent2"/>
          </w:tcPr>
          <w:p w14:paraId="5B7FDD60" w14:textId="77777777" w:rsidR="00031CE7" w:rsidRPr="003A798E" w:rsidRDefault="00031CE7"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535C9214" w14:textId="0CB8D578" w:rsidR="00031CE7" w:rsidRPr="003A798E" w:rsidRDefault="00DE410E" w:rsidP="00723677">
            <w:pPr>
              <w:pStyle w:val="Quote"/>
            </w:pPr>
            <w:r>
              <w:t>CALIBRATION USING THE MATLAB CALIBRATION TOOLBOX</w:t>
            </w:r>
          </w:p>
        </w:tc>
        <w:tc>
          <w:tcPr>
            <w:tcW w:w="992" w:type="dxa"/>
            <w:vMerge/>
            <w:shd w:val="clear" w:color="auto" w:fill="00C1C7" w:themeFill="accent2"/>
          </w:tcPr>
          <w:p w14:paraId="215CD9D1" w14:textId="77777777" w:rsidR="00031CE7" w:rsidRPr="003A798E" w:rsidRDefault="00031CE7" w:rsidP="00723677"/>
        </w:tc>
      </w:tr>
      <w:tr w:rsidR="00031CE7" w:rsidRPr="003A798E" w14:paraId="206618E7" w14:textId="77777777" w:rsidTr="00031CE7">
        <w:trPr>
          <w:trHeight w:val="4074"/>
        </w:trPr>
        <w:tc>
          <w:tcPr>
            <w:tcW w:w="993" w:type="dxa"/>
            <w:vMerge/>
            <w:shd w:val="clear" w:color="auto" w:fill="00C1C7" w:themeFill="accent2"/>
          </w:tcPr>
          <w:p w14:paraId="297781A2" w14:textId="77777777" w:rsidR="00031CE7" w:rsidRPr="003A798E" w:rsidRDefault="00031CE7" w:rsidP="00723677"/>
        </w:tc>
        <w:tc>
          <w:tcPr>
            <w:tcW w:w="8788" w:type="dxa"/>
            <w:tcBorders>
              <w:top w:val="single" w:sz="36" w:space="0" w:color="123869" w:themeColor="accent1"/>
            </w:tcBorders>
            <w:shd w:val="clear" w:color="auto" w:fill="00C1C7" w:themeFill="accent2"/>
          </w:tcPr>
          <w:p w14:paraId="68B4E9FC" w14:textId="77777777" w:rsidR="00031CE7" w:rsidRPr="003A798E" w:rsidRDefault="00031CE7" w:rsidP="00723677"/>
        </w:tc>
        <w:tc>
          <w:tcPr>
            <w:tcW w:w="992" w:type="dxa"/>
            <w:vMerge/>
            <w:shd w:val="clear" w:color="auto" w:fill="00C1C7" w:themeFill="accent2"/>
          </w:tcPr>
          <w:p w14:paraId="7F8159FC" w14:textId="77777777" w:rsidR="00031CE7" w:rsidRPr="003A798E" w:rsidRDefault="00031CE7" w:rsidP="00723677"/>
        </w:tc>
      </w:tr>
    </w:tbl>
    <w:p w14:paraId="528CFC29" w14:textId="77777777" w:rsidR="001A2FC2" w:rsidRDefault="001A2FC2" w:rsidP="001A2FC2"/>
    <w:tbl>
      <w:tblPr>
        <w:tblW w:w="10773" w:type="dxa"/>
        <w:shd w:val="clear" w:color="auto" w:fill="F5F7F9"/>
        <w:tblLayout w:type="fixed"/>
        <w:tblCellMar>
          <w:left w:w="0" w:type="dxa"/>
          <w:right w:w="0" w:type="dxa"/>
        </w:tblCellMar>
        <w:tblLook w:val="0600" w:firstRow="0" w:lastRow="0" w:firstColumn="0" w:lastColumn="0" w:noHBand="1" w:noVBand="1"/>
      </w:tblPr>
      <w:tblGrid>
        <w:gridCol w:w="21"/>
        <w:gridCol w:w="972"/>
        <w:gridCol w:w="8788"/>
        <w:gridCol w:w="925"/>
        <w:gridCol w:w="21"/>
        <w:gridCol w:w="46"/>
      </w:tblGrid>
      <w:tr w:rsidR="001A2FC2" w:rsidRPr="003A798E" w14:paraId="24BE9AD2" w14:textId="77777777" w:rsidTr="00A5460D">
        <w:trPr>
          <w:trHeight w:val="4599"/>
        </w:trPr>
        <w:tc>
          <w:tcPr>
            <w:tcW w:w="21" w:type="dxa"/>
            <w:shd w:val="clear" w:color="auto" w:fill="F5F7F9"/>
          </w:tcPr>
          <w:p w14:paraId="18535A7F" w14:textId="77777777" w:rsidR="001A2FC2" w:rsidRDefault="001A2FC2" w:rsidP="00723677"/>
          <w:p w14:paraId="50C3800B" w14:textId="77777777" w:rsidR="001A2FC2" w:rsidRPr="003A798E" w:rsidRDefault="001A2FC2" w:rsidP="00723677"/>
        </w:tc>
        <w:tc>
          <w:tcPr>
            <w:tcW w:w="10706" w:type="dxa"/>
            <w:gridSpan w:val="4"/>
            <w:shd w:val="clear" w:color="auto" w:fill="F5F7F9"/>
          </w:tcPr>
          <w:p w14:paraId="3273DD34" w14:textId="5683169F" w:rsidR="00B919D0" w:rsidRDefault="002216C5" w:rsidP="006A7DF9">
            <w:pPr>
              <w:rPr>
                <w:rFonts w:ascii="Cambria Math" w:hAnsi="Cambria Math"/>
                <w:sz w:val="36"/>
                <w:szCs w:val="36"/>
              </w:rPr>
            </w:pPr>
            <w:r>
              <w:rPr>
                <w:rFonts w:ascii="Cambria Math" w:hAnsi="Cambria Math"/>
                <w:sz w:val="36"/>
                <w:szCs w:val="36"/>
              </w:rPr>
              <w:t xml:space="preserve">For </w:t>
            </w:r>
            <w:r w:rsidR="00E038B4">
              <w:rPr>
                <w:rFonts w:ascii="Cambria Math" w:hAnsi="Cambria Math"/>
                <w:sz w:val="36"/>
                <w:szCs w:val="36"/>
              </w:rPr>
              <w:t>this section</w:t>
            </w:r>
            <w:r>
              <w:rPr>
                <w:rFonts w:ascii="Cambria Math" w:hAnsi="Cambria Math"/>
                <w:sz w:val="36"/>
                <w:szCs w:val="36"/>
              </w:rPr>
              <w:t xml:space="preserve">, </w:t>
            </w:r>
            <w:r w:rsidR="00DE410E">
              <w:rPr>
                <w:rFonts w:ascii="Cambria Math" w:hAnsi="Cambria Math"/>
                <w:sz w:val="36"/>
                <w:szCs w:val="36"/>
              </w:rPr>
              <w:t>15 images</w:t>
            </w:r>
            <w:r w:rsidR="002B4AB8">
              <w:rPr>
                <w:rFonts w:ascii="Cambria Math" w:hAnsi="Cambria Math"/>
                <w:sz w:val="36"/>
                <w:szCs w:val="36"/>
              </w:rPr>
              <w:t xml:space="preserve"> (attached in the appendix)</w:t>
            </w:r>
            <w:r w:rsidR="00DE410E">
              <w:rPr>
                <w:rFonts w:ascii="Cambria Math" w:hAnsi="Cambria Math"/>
                <w:sz w:val="36"/>
                <w:szCs w:val="36"/>
              </w:rPr>
              <w:t xml:space="preserve"> of a single plane calibration pattern were taken</w:t>
            </w:r>
            <w:r w:rsidR="008A53D4">
              <w:rPr>
                <w:rFonts w:ascii="Cambria Math" w:hAnsi="Cambria Math"/>
                <w:sz w:val="36"/>
                <w:szCs w:val="36"/>
              </w:rPr>
              <w:t xml:space="preserve"> (from different viewpoints)</w:t>
            </w:r>
            <w:r w:rsidR="00DE410E">
              <w:rPr>
                <w:rFonts w:ascii="Cambria Math" w:hAnsi="Cambria Math"/>
                <w:sz w:val="36"/>
                <w:szCs w:val="36"/>
              </w:rPr>
              <w:t xml:space="preserve"> and used as the input</w:t>
            </w:r>
            <w:r w:rsidR="008A53D4">
              <w:rPr>
                <w:rFonts w:ascii="Cambria Math" w:hAnsi="Cambria Math"/>
                <w:sz w:val="36"/>
                <w:szCs w:val="36"/>
              </w:rPr>
              <w:t>s</w:t>
            </w:r>
            <w:r w:rsidR="00DE410E">
              <w:rPr>
                <w:rFonts w:ascii="Cambria Math" w:hAnsi="Cambria Math"/>
                <w:sz w:val="36"/>
                <w:szCs w:val="36"/>
              </w:rPr>
              <w:t xml:space="preserve"> for the </w:t>
            </w:r>
            <w:r w:rsidR="008831E9">
              <w:rPr>
                <w:rFonts w:ascii="Cambria Math" w:hAnsi="Cambria Math"/>
                <w:sz w:val="36"/>
                <w:szCs w:val="36"/>
              </w:rPr>
              <w:t xml:space="preserve">calibration process. The </w:t>
            </w:r>
            <w:r w:rsidR="00BE436B">
              <w:rPr>
                <w:rFonts w:ascii="Cambria Math" w:hAnsi="Cambria Math"/>
                <w:sz w:val="36"/>
                <w:szCs w:val="36"/>
              </w:rPr>
              <w:t xml:space="preserve">size of each </w:t>
            </w:r>
            <w:r w:rsidR="00B919D0">
              <w:rPr>
                <w:rFonts w:ascii="Cambria Math" w:hAnsi="Cambria Math"/>
                <w:sz w:val="36"/>
                <w:szCs w:val="36"/>
              </w:rPr>
              <w:t xml:space="preserve">square (39.5mm) was also defined. </w:t>
            </w:r>
          </w:p>
          <w:p w14:paraId="027BC1FB" w14:textId="642BF6F1" w:rsidR="00B919D0" w:rsidRDefault="00B919D0" w:rsidP="00B919D0">
            <w:pPr>
              <w:jc w:val="center"/>
              <w:rPr>
                <w:rFonts w:ascii="Cambria Math" w:hAnsi="Cambria Math"/>
                <w:sz w:val="36"/>
                <w:szCs w:val="36"/>
              </w:rPr>
            </w:pPr>
            <w:r>
              <w:rPr>
                <w:noProof/>
              </w:rPr>
              <w:drawing>
                <wp:inline distT="0" distB="0" distL="0" distR="0" wp14:anchorId="6C3A3601" wp14:editId="440F4676">
                  <wp:extent cx="4572000" cy="139056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3262" cy="1393987"/>
                          </a:xfrm>
                          <a:prstGeom prst="rect">
                            <a:avLst/>
                          </a:prstGeom>
                        </pic:spPr>
                      </pic:pic>
                    </a:graphicData>
                  </a:graphic>
                </wp:inline>
              </w:drawing>
            </w:r>
          </w:p>
          <w:p w14:paraId="05AD5817" w14:textId="77777777" w:rsidR="00B919D0" w:rsidRDefault="00B919D0" w:rsidP="006A7DF9">
            <w:pPr>
              <w:rPr>
                <w:rFonts w:ascii="Cambria Math" w:hAnsi="Cambria Math"/>
                <w:sz w:val="36"/>
                <w:szCs w:val="36"/>
              </w:rPr>
            </w:pPr>
          </w:p>
          <w:p w14:paraId="1CDF6C5E" w14:textId="13BC1AB1" w:rsidR="002216C5" w:rsidRDefault="00E038B4" w:rsidP="006A7DF9">
            <w:pPr>
              <w:rPr>
                <w:rFonts w:ascii="Cambria Math" w:hAnsi="Cambria Math"/>
                <w:sz w:val="36"/>
                <w:szCs w:val="36"/>
              </w:rPr>
            </w:pPr>
            <w:r>
              <w:rPr>
                <w:rFonts w:ascii="Cambria Math" w:hAnsi="Cambria Math"/>
                <w:sz w:val="36"/>
                <w:szCs w:val="36"/>
              </w:rPr>
              <w:t>picked</w:t>
            </w:r>
            <w:r w:rsidR="00E26431">
              <w:rPr>
                <w:rFonts w:ascii="Cambria Math" w:hAnsi="Cambria Math"/>
                <w:sz w:val="36"/>
                <w:szCs w:val="36"/>
              </w:rPr>
              <w:t xml:space="preserve"> four</w:t>
            </w:r>
            <w:r>
              <w:rPr>
                <w:rFonts w:ascii="Cambria Math" w:hAnsi="Cambria Math"/>
                <w:sz w:val="36"/>
                <w:szCs w:val="36"/>
              </w:rPr>
              <w:t xml:space="preserve"> images obtained for each data set.</w:t>
            </w:r>
          </w:p>
          <w:p w14:paraId="3258A585" w14:textId="0E50F625" w:rsidR="006A0F74" w:rsidRDefault="006A0F74" w:rsidP="006A0F74">
            <w:pPr>
              <w:pStyle w:val="ListParagraph"/>
              <w:numPr>
                <w:ilvl w:val="0"/>
                <w:numId w:val="18"/>
              </w:numPr>
              <w:rPr>
                <w:rFonts w:ascii="Cambria Math" w:hAnsi="Cambria Math"/>
                <w:sz w:val="36"/>
                <w:szCs w:val="36"/>
              </w:rPr>
            </w:pPr>
            <w:r>
              <w:rPr>
                <w:rFonts w:ascii="Cambria Math" w:hAnsi="Cambria Math"/>
                <w:sz w:val="36"/>
                <w:szCs w:val="36"/>
              </w:rPr>
              <w:t xml:space="preserve">The origin and axes were automatically included by the algorithm at the top-right corner. </w:t>
            </w:r>
          </w:p>
          <w:p w14:paraId="7ABF3D8E" w14:textId="46E40964" w:rsidR="006A0F74" w:rsidRDefault="0047642E" w:rsidP="00A37A56">
            <w:pPr>
              <w:ind w:left="360"/>
              <w:rPr>
                <w:rFonts w:ascii="Cambria Math" w:hAnsi="Cambria Math"/>
                <w:sz w:val="36"/>
                <w:szCs w:val="36"/>
              </w:rPr>
            </w:pPr>
            <w:r>
              <w:rPr>
                <w:noProof/>
              </w:rPr>
              <w:drawing>
                <wp:inline distT="0" distB="0" distL="0" distR="0" wp14:anchorId="40E6880B" wp14:editId="2018855A">
                  <wp:extent cx="6781800" cy="35941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980"/>
                          <a:stretch/>
                        </pic:blipFill>
                        <pic:spPr bwMode="auto">
                          <a:xfrm>
                            <a:off x="0" y="0"/>
                            <a:ext cx="6781800" cy="3594100"/>
                          </a:xfrm>
                          <a:prstGeom prst="rect">
                            <a:avLst/>
                          </a:prstGeom>
                          <a:noFill/>
                          <a:ln>
                            <a:noFill/>
                          </a:ln>
                          <a:extLst>
                            <a:ext uri="{53640926-AAD7-44D8-BBD7-CCE9431645EC}">
                              <a14:shadowObscured xmlns:a14="http://schemas.microsoft.com/office/drawing/2010/main"/>
                            </a:ext>
                          </a:extLst>
                        </pic:spPr>
                      </pic:pic>
                    </a:graphicData>
                  </a:graphic>
                </wp:inline>
              </w:drawing>
            </w:r>
          </w:p>
          <w:p w14:paraId="3549145A" w14:textId="4F9E7E10" w:rsidR="00837D3A" w:rsidRDefault="00837D3A" w:rsidP="00A37A56">
            <w:pPr>
              <w:ind w:left="360"/>
              <w:rPr>
                <w:rFonts w:ascii="Cambria Math" w:hAnsi="Cambria Math"/>
                <w:sz w:val="36"/>
                <w:szCs w:val="36"/>
              </w:rPr>
            </w:pPr>
          </w:p>
          <w:p w14:paraId="0E56FC97" w14:textId="25891952" w:rsidR="00837D3A" w:rsidRPr="00837D3A" w:rsidRDefault="00837D3A" w:rsidP="00837D3A">
            <w:pPr>
              <w:pStyle w:val="ListParagraph"/>
              <w:numPr>
                <w:ilvl w:val="0"/>
                <w:numId w:val="18"/>
              </w:numPr>
              <w:rPr>
                <w:rFonts w:ascii="Cambria Math" w:hAnsi="Cambria Math"/>
                <w:sz w:val="36"/>
                <w:szCs w:val="36"/>
              </w:rPr>
            </w:pPr>
            <w:r>
              <w:rPr>
                <w:rFonts w:ascii="Cambria Math" w:hAnsi="Cambria Math"/>
                <w:sz w:val="36"/>
                <w:szCs w:val="36"/>
              </w:rPr>
              <w:t xml:space="preserve">A mean reprojection error of around 1.01 was </w:t>
            </w:r>
            <w:r w:rsidR="00BD52F5">
              <w:rPr>
                <w:rFonts w:ascii="Cambria Math" w:hAnsi="Cambria Math"/>
                <w:sz w:val="36"/>
                <w:szCs w:val="36"/>
              </w:rPr>
              <w:t xml:space="preserve">observed. This was mostly due to images taken from extremely tight angles. </w:t>
            </w:r>
          </w:p>
          <w:p w14:paraId="69ADA40E" w14:textId="6C9E2695" w:rsidR="00D74A20" w:rsidRDefault="003D6E6F" w:rsidP="006A7DF9">
            <w:pPr>
              <w:rPr>
                <w:rFonts w:ascii="Cambria Math" w:hAnsi="Cambria Math"/>
                <w:sz w:val="36"/>
                <w:szCs w:val="36"/>
              </w:rPr>
            </w:pPr>
            <w:r>
              <w:rPr>
                <w:rFonts w:ascii="Cambria Math" w:hAnsi="Cambria Math"/>
                <w:noProof/>
                <w:sz w:val="36"/>
                <w:szCs w:val="36"/>
              </w:rPr>
              <w:lastRenderedPageBreak/>
              <w:drawing>
                <wp:inline distT="0" distB="0" distL="0" distR="0" wp14:anchorId="3C30BE23" wp14:editId="2423BE73">
                  <wp:extent cx="6794500" cy="50927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94500" cy="5092700"/>
                          </a:xfrm>
                          <a:prstGeom prst="rect">
                            <a:avLst/>
                          </a:prstGeom>
                          <a:noFill/>
                          <a:ln>
                            <a:noFill/>
                          </a:ln>
                        </pic:spPr>
                      </pic:pic>
                    </a:graphicData>
                  </a:graphic>
                </wp:inline>
              </w:drawing>
            </w:r>
          </w:p>
          <w:p w14:paraId="0A3B1FB6" w14:textId="6CB61F61" w:rsidR="003D6E6F" w:rsidRPr="002F05EC" w:rsidRDefault="002F05EC" w:rsidP="002F05EC">
            <w:pPr>
              <w:pStyle w:val="ListParagraph"/>
              <w:numPr>
                <w:ilvl w:val="0"/>
                <w:numId w:val="18"/>
              </w:numPr>
              <w:rPr>
                <w:rFonts w:ascii="Cambria Math" w:hAnsi="Cambria Math"/>
                <w:sz w:val="36"/>
                <w:szCs w:val="36"/>
              </w:rPr>
            </w:pPr>
            <w:r>
              <w:rPr>
                <w:rFonts w:ascii="Cambria Math" w:hAnsi="Cambria Math"/>
                <w:sz w:val="36"/>
                <w:szCs w:val="36"/>
              </w:rPr>
              <w:t>Extrinsic Parameter Visualization</w:t>
            </w:r>
          </w:p>
          <w:p w14:paraId="3965C871" w14:textId="623D8880" w:rsidR="003D6E6F" w:rsidRDefault="00837D3A" w:rsidP="006A7DF9">
            <w:pPr>
              <w:rPr>
                <w:rFonts w:ascii="Cambria Math" w:hAnsi="Cambria Math"/>
                <w:sz w:val="36"/>
                <w:szCs w:val="36"/>
              </w:rPr>
            </w:pPr>
            <w:r>
              <w:rPr>
                <w:rFonts w:ascii="Cambria Math" w:hAnsi="Cambria Math"/>
                <w:noProof/>
                <w:sz w:val="36"/>
                <w:szCs w:val="36"/>
              </w:rPr>
              <w:drawing>
                <wp:inline distT="0" distB="0" distL="0" distR="0" wp14:anchorId="7B78C1D9" wp14:editId="062CCBE1">
                  <wp:extent cx="3370520" cy="2526315"/>
                  <wp:effectExtent l="0" t="0" r="190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0571" cy="2548839"/>
                          </a:xfrm>
                          <a:prstGeom prst="rect">
                            <a:avLst/>
                          </a:prstGeom>
                          <a:noFill/>
                          <a:ln>
                            <a:noFill/>
                          </a:ln>
                        </pic:spPr>
                      </pic:pic>
                    </a:graphicData>
                  </a:graphic>
                </wp:inline>
              </w:drawing>
            </w:r>
            <w:r w:rsidR="002F05EC">
              <w:rPr>
                <w:noProof/>
              </w:rPr>
              <w:drawing>
                <wp:inline distT="0" distB="0" distL="0" distR="0" wp14:anchorId="6DAA91FB" wp14:editId="4DCB19A1">
                  <wp:extent cx="3381154" cy="253983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280" t="44781" r="2318" b="10705"/>
                          <a:stretch/>
                        </pic:blipFill>
                        <pic:spPr bwMode="auto">
                          <a:xfrm>
                            <a:off x="0" y="0"/>
                            <a:ext cx="3402017" cy="2555508"/>
                          </a:xfrm>
                          <a:prstGeom prst="rect">
                            <a:avLst/>
                          </a:prstGeom>
                          <a:noFill/>
                          <a:ln>
                            <a:noFill/>
                          </a:ln>
                          <a:extLst>
                            <a:ext uri="{53640926-AAD7-44D8-BBD7-CCE9431645EC}">
                              <a14:shadowObscured xmlns:a14="http://schemas.microsoft.com/office/drawing/2010/main"/>
                            </a:ext>
                          </a:extLst>
                        </pic:spPr>
                      </pic:pic>
                    </a:graphicData>
                  </a:graphic>
                </wp:inline>
              </w:drawing>
            </w:r>
          </w:p>
          <w:p w14:paraId="4A8E172D" w14:textId="3FD291F9" w:rsidR="003D6E6F" w:rsidRDefault="003D6E6F" w:rsidP="006A7DF9">
            <w:pPr>
              <w:rPr>
                <w:rFonts w:ascii="Cambria Math" w:hAnsi="Cambria Math"/>
                <w:sz w:val="36"/>
                <w:szCs w:val="36"/>
              </w:rPr>
            </w:pPr>
          </w:p>
          <w:p w14:paraId="0C36E6CF" w14:textId="354B1EE8" w:rsidR="00BE24D5" w:rsidRPr="00C55273" w:rsidRDefault="00BE24D5" w:rsidP="006A7DF9">
            <w:pPr>
              <w:rPr>
                <w:rFonts w:ascii="Cambria Math" w:hAnsi="Cambria Math"/>
                <w:sz w:val="36"/>
                <w:szCs w:val="36"/>
              </w:rPr>
            </w:pPr>
            <w:r>
              <w:rPr>
                <w:rFonts w:ascii="Cambria Math" w:hAnsi="Cambria Math"/>
                <w:sz w:val="36"/>
                <w:szCs w:val="36"/>
              </w:rPr>
              <w:t xml:space="preserve">Note: The results are included in the next section. </w:t>
            </w:r>
          </w:p>
          <w:p w14:paraId="565FD032" w14:textId="34C2DFFD" w:rsidR="00733033" w:rsidRDefault="00733033" w:rsidP="00A223D9">
            <w:pPr>
              <w:jc w:val="both"/>
            </w:pPr>
          </w:p>
          <w:p w14:paraId="242CE860" w14:textId="416BF157" w:rsidR="00103B4D" w:rsidRPr="00143F28" w:rsidRDefault="00103B4D" w:rsidP="00A223D9">
            <w:pPr>
              <w:jc w:val="both"/>
            </w:pPr>
          </w:p>
        </w:tc>
        <w:tc>
          <w:tcPr>
            <w:tcW w:w="46" w:type="dxa"/>
            <w:shd w:val="clear" w:color="auto" w:fill="F5F7F9"/>
          </w:tcPr>
          <w:p w14:paraId="69DB7FB1" w14:textId="77777777" w:rsidR="001A2FC2" w:rsidRPr="003A798E" w:rsidRDefault="001A2FC2" w:rsidP="00723677"/>
        </w:tc>
      </w:tr>
      <w:tr w:rsidR="00B500FE" w:rsidRPr="003A798E" w14:paraId="4A653ED0" w14:textId="77777777" w:rsidTr="00723677">
        <w:tblPrEx>
          <w:shd w:val="clear" w:color="auto" w:fill="00C1C7" w:themeFill="accent2"/>
          <w:tblCellMar>
            <w:left w:w="108" w:type="dxa"/>
            <w:right w:w="108" w:type="dxa"/>
          </w:tblCellMar>
        </w:tblPrEx>
        <w:trPr>
          <w:trHeight w:val="3180"/>
        </w:trPr>
        <w:tc>
          <w:tcPr>
            <w:tcW w:w="993" w:type="dxa"/>
            <w:gridSpan w:val="2"/>
            <w:shd w:val="clear" w:color="auto" w:fill="00C1C7" w:themeFill="accent2"/>
          </w:tcPr>
          <w:p w14:paraId="758D2EE5" w14:textId="77777777" w:rsidR="00B500FE" w:rsidRPr="003A798E" w:rsidRDefault="00B500FE" w:rsidP="00723677">
            <w:pPr>
              <w:pStyle w:val="GraphicAnchor"/>
            </w:pPr>
            <w:r w:rsidRPr="003A798E">
              <w:rPr>
                <w:noProof/>
                <w:lang w:eastAsia="en-AU"/>
              </w:rPr>
              <w:lastRenderedPageBreak/>
              <mc:AlternateContent>
                <mc:Choice Requires="wps">
                  <w:drawing>
                    <wp:anchor distT="0" distB="0" distL="114300" distR="114300" simplePos="0" relativeHeight="251741184" behindDoc="1" locked="0" layoutInCell="1" allowOverlap="1" wp14:anchorId="2B212A18" wp14:editId="196F9F74">
                      <wp:simplePos x="0" y="0"/>
                      <wp:positionH relativeFrom="margin">
                        <wp:posOffset>-1022350</wp:posOffset>
                      </wp:positionH>
                      <wp:positionV relativeFrom="paragraph">
                        <wp:posOffset>-457200</wp:posOffset>
                      </wp:positionV>
                      <wp:extent cx="8228330" cy="9239250"/>
                      <wp:effectExtent l="0" t="0" r="1270" b="0"/>
                      <wp:wrapNone/>
                      <wp:docPr id="6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874F5F2" id="Shape" o:spid="_x0000_s1026" alt="&quot;&quot;" style="position:absolute;margin-left:-80.5pt;margin-top:-36pt;width:647.9pt;height:727.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4ht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444D0179" w14:textId="77777777" w:rsidR="00B500FE" w:rsidRPr="003A798E" w:rsidRDefault="00B500FE" w:rsidP="00723677"/>
        </w:tc>
        <w:tc>
          <w:tcPr>
            <w:tcW w:w="992" w:type="dxa"/>
            <w:gridSpan w:val="3"/>
            <w:shd w:val="clear" w:color="auto" w:fill="00C1C7" w:themeFill="accent2"/>
          </w:tcPr>
          <w:p w14:paraId="593E6994" w14:textId="77777777" w:rsidR="00B500FE" w:rsidRPr="003A798E" w:rsidRDefault="00B500FE" w:rsidP="00723677"/>
        </w:tc>
      </w:tr>
      <w:tr w:rsidR="00B500FE" w:rsidRPr="003A798E" w14:paraId="456C84FB" w14:textId="77777777" w:rsidTr="00723677">
        <w:tblPrEx>
          <w:shd w:val="clear" w:color="auto" w:fill="00C1C7" w:themeFill="accent2"/>
          <w:tblCellMar>
            <w:left w:w="108" w:type="dxa"/>
            <w:right w:w="108" w:type="dxa"/>
          </w:tblCellMar>
        </w:tblPrEx>
        <w:trPr>
          <w:trHeight w:val="5966"/>
        </w:trPr>
        <w:tc>
          <w:tcPr>
            <w:tcW w:w="993" w:type="dxa"/>
            <w:gridSpan w:val="2"/>
            <w:shd w:val="clear" w:color="auto" w:fill="00C1C7" w:themeFill="accent2"/>
          </w:tcPr>
          <w:p w14:paraId="2927888E" w14:textId="77777777" w:rsidR="00B500FE" w:rsidRPr="003A798E" w:rsidRDefault="00B500FE"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6CAE8500" w14:textId="6711EC95" w:rsidR="00B500FE" w:rsidRPr="003A798E" w:rsidRDefault="009F3E53" w:rsidP="00723677">
            <w:pPr>
              <w:pStyle w:val="Quote"/>
            </w:pPr>
            <w:r>
              <w:t>RESULTS</w:t>
            </w:r>
          </w:p>
        </w:tc>
        <w:tc>
          <w:tcPr>
            <w:tcW w:w="992" w:type="dxa"/>
            <w:gridSpan w:val="3"/>
            <w:shd w:val="clear" w:color="auto" w:fill="00C1C7" w:themeFill="accent2"/>
          </w:tcPr>
          <w:p w14:paraId="7E3153E5" w14:textId="77777777" w:rsidR="00B500FE" w:rsidRPr="003A798E" w:rsidRDefault="00B500FE" w:rsidP="00723677"/>
        </w:tc>
      </w:tr>
      <w:tr w:rsidR="00B500FE" w:rsidRPr="003A798E" w14:paraId="0652A218" w14:textId="77777777" w:rsidTr="00723677">
        <w:tblPrEx>
          <w:shd w:val="clear" w:color="auto" w:fill="00C1C7" w:themeFill="accent2"/>
          <w:tblCellMar>
            <w:left w:w="108" w:type="dxa"/>
            <w:right w:w="108" w:type="dxa"/>
          </w:tblCellMar>
        </w:tblPrEx>
        <w:trPr>
          <w:trHeight w:val="4074"/>
        </w:trPr>
        <w:tc>
          <w:tcPr>
            <w:tcW w:w="993" w:type="dxa"/>
            <w:gridSpan w:val="2"/>
            <w:shd w:val="clear" w:color="auto" w:fill="00C1C7" w:themeFill="accent2"/>
          </w:tcPr>
          <w:p w14:paraId="6F3676B5" w14:textId="77777777" w:rsidR="00B500FE" w:rsidRPr="003A798E" w:rsidRDefault="00B500FE" w:rsidP="00723677"/>
        </w:tc>
        <w:tc>
          <w:tcPr>
            <w:tcW w:w="8788" w:type="dxa"/>
            <w:tcBorders>
              <w:top w:val="single" w:sz="36" w:space="0" w:color="123869" w:themeColor="accent1"/>
            </w:tcBorders>
            <w:shd w:val="clear" w:color="auto" w:fill="00C1C7" w:themeFill="accent2"/>
          </w:tcPr>
          <w:p w14:paraId="177502AE" w14:textId="77777777" w:rsidR="00B500FE" w:rsidRPr="003A798E" w:rsidRDefault="00B500FE" w:rsidP="00723677"/>
        </w:tc>
        <w:tc>
          <w:tcPr>
            <w:tcW w:w="992" w:type="dxa"/>
            <w:gridSpan w:val="3"/>
            <w:shd w:val="clear" w:color="auto" w:fill="00C1C7" w:themeFill="accent2"/>
          </w:tcPr>
          <w:p w14:paraId="7EF489AD" w14:textId="77777777" w:rsidR="00B500FE" w:rsidRPr="003A798E" w:rsidRDefault="00B500FE" w:rsidP="00723677"/>
        </w:tc>
      </w:tr>
      <w:tr w:rsidR="00A5460D" w:rsidRPr="007353A2" w14:paraId="39A8DEFE" w14:textId="77777777" w:rsidTr="00A5460D">
        <w:trPr>
          <w:gridAfter w:val="2"/>
          <w:wAfter w:w="67" w:type="dxa"/>
          <w:trHeight w:val="4599"/>
        </w:trPr>
        <w:tc>
          <w:tcPr>
            <w:tcW w:w="10706" w:type="dxa"/>
            <w:gridSpan w:val="4"/>
            <w:shd w:val="clear" w:color="auto" w:fill="F5F7F9"/>
          </w:tcPr>
          <w:p w14:paraId="0ABF0FE9" w14:textId="1C7A81E8" w:rsidR="00C5298E" w:rsidRPr="000301DF" w:rsidRDefault="00C5298E" w:rsidP="00C5298E">
            <w:pPr>
              <w:pStyle w:val="Heading3"/>
              <w:rPr>
                <w:rFonts w:ascii="Cambria Math" w:hAnsi="Cambria Math"/>
                <w:color w:val="002060"/>
                <w:sz w:val="40"/>
                <w:szCs w:val="40"/>
              </w:rPr>
            </w:pPr>
            <w:r>
              <w:rPr>
                <w:rFonts w:ascii="Cambria Math" w:hAnsi="Cambria Math"/>
                <w:color w:val="002060"/>
                <w:sz w:val="40"/>
                <w:szCs w:val="40"/>
              </w:rPr>
              <w:lastRenderedPageBreak/>
              <w:t>Using the Camera Projection Equation</w:t>
            </w:r>
          </w:p>
          <w:p w14:paraId="4A3FC209" w14:textId="43EBD4A3" w:rsidR="007A4404" w:rsidRDefault="001C14B9" w:rsidP="00D02F36">
            <w:pPr>
              <w:rPr>
                <w:rFonts w:ascii="Cambria Math" w:hAnsi="Cambria Math"/>
                <w:sz w:val="36"/>
                <w:szCs w:val="36"/>
              </w:rPr>
            </w:pPr>
            <w:r>
              <w:rPr>
                <w:rFonts w:ascii="Cambria Math" w:hAnsi="Cambria Math"/>
                <w:sz w:val="36"/>
                <w:szCs w:val="36"/>
              </w:rPr>
              <w:t>The intrinsic parameter matrix</w:t>
            </w:r>
            <w:r w:rsidR="00A565ED">
              <w:rPr>
                <w:rFonts w:ascii="Cambria Math" w:hAnsi="Cambria Math"/>
                <w:sz w:val="36"/>
                <w:szCs w:val="36"/>
              </w:rPr>
              <w:t>, the rotation matrix, and the translation vector</w:t>
            </w:r>
            <w:r>
              <w:rPr>
                <w:rFonts w:ascii="Cambria Math" w:hAnsi="Cambria Math"/>
                <w:sz w:val="36"/>
                <w:szCs w:val="36"/>
              </w:rPr>
              <w:t>:</w:t>
            </w:r>
          </w:p>
          <w:p w14:paraId="380E94A6" w14:textId="05F93A7F" w:rsidR="001C14B9" w:rsidRDefault="00287F12" w:rsidP="00D02F36">
            <w:pPr>
              <w:rPr>
                <w:rFonts w:ascii="Cambria Math" w:hAnsi="Cambria Math"/>
                <w:sz w:val="36"/>
                <w:szCs w:val="36"/>
              </w:rPr>
            </w:pPr>
            <w:r>
              <w:rPr>
                <w:noProof/>
              </w:rPr>
              <w:drawing>
                <wp:inline distT="0" distB="0" distL="0" distR="0" wp14:anchorId="4DF1F7CC" wp14:editId="01DCF7CB">
                  <wp:extent cx="2753833" cy="1485304"/>
                  <wp:effectExtent l="0" t="0" r="889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0419" cy="1488856"/>
                          </a:xfrm>
                          <a:prstGeom prst="rect">
                            <a:avLst/>
                          </a:prstGeom>
                        </pic:spPr>
                      </pic:pic>
                    </a:graphicData>
                  </a:graphic>
                </wp:inline>
              </w:drawing>
            </w:r>
            <w:r w:rsidR="00A438C4">
              <w:rPr>
                <w:noProof/>
              </w:rPr>
              <w:t xml:space="preserve"> </w:t>
            </w:r>
            <w:r w:rsidR="00A565ED">
              <w:rPr>
                <w:noProof/>
              </w:rPr>
              <w:drawing>
                <wp:inline distT="0" distB="0" distL="0" distR="0" wp14:anchorId="6F4E2F50" wp14:editId="54350C5A">
                  <wp:extent cx="2806995" cy="150579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7285" cy="1516678"/>
                          </a:xfrm>
                          <a:prstGeom prst="rect">
                            <a:avLst/>
                          </a:prstGeom>
                        </pic:spPr>
                      </pic:pic>
                    </a:graphicData>
                  </a:graphic>
                </wp:inline>
              </w:drawing>
            </w:r>
            <w:r w:rsidR="00A438C4">
              <w:rPr>
                <w:noProof/>
              </w:rPr>
              <w:drawing>
                <wp:inline distT="0" distB="0" distL="0" distR="0" wp14:anchorId="3C869595" wp14:editId="7A2FA2EE">
                  <wp:extent cx="1127051" cy="15110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31788" cy="1517435"/>
                          </a:xfrm>
                          <a:prstGeom prst="rect">
                            <a:avLst/>
                          </a:prstGeom>
                        </pic:spPr>
                      </pic:pic>
                    </a:graphicData>
                  </a:graphic>
                </wp:inline>
              </w:drawing>
            </w:r>
          </w:p>
          <w:p w14:paraId="036F2E87" w14:textId="76FCAE71" w:rsidR="00365611" w:rsidRDefault="00792416" w:rsidP="00D02F36">
            <w:pPr>
              <w:rPr>
                <w:rFonts w:ascii="Cambria Math" w:hAnsi="Cambria Math"/>
                <w:sz w:val="36"/>
                <w:szCs w:val="36"/>
              </w:rPr>
            </w:pPr>
            <w:r>
              <w:rPr>
                <w:rFonts w:ascii="Cambria Math" w:hAnsi="Cambria Math"/>
                <w:sz w:val="36"/>
                <w:szCs w:val="36"/>
              </w:rPr>
              <w:t>From the following:</w:t>
            </w:r>
          </w:p>
          <w:p w14:paraId="56BD16F1" w14:textId="69ED0F37" w:rsidR="00792416" w:rsidRDefault="00792416" w:rsidP="00D02F36">
            <w:pPr>
              <w:rPr>
                <w:rFonts w:ascii="Cambria Math" w:hAnsi="Cambria Math"/>
                <w:sz w:val="36"/>
                <w:szCs w:val="36"/>
              </w:rPr>
            </w:pPr>
            <w:r>
              <w:rPr>
                <w:noProof/>
              </w:rPr>
              <w:drawing>
                <wp:anchor distT="0" distB="0" distL="114300" distR="114300" simplePos="0" relativeHeight="251753472" behindDoc="0" locked="0" layoutInCell="1" allowOverlap="1" wp14:anchorId="5ECDC8CA" wp14:editId="47FDCA95">
                  <wp:simplePos x="0" y="0"/>
                  <wp:positionH relativeFrom="column">
                    <wp:posOffset>0</wp:posOffset>
                  </wp:positionH>
                  <wp:positionV relativeFrom="paragraph">
                    <wp:posOffset>3219</wp:posOffset>
                  </wp:positionV>
                  <wp:extent cx="1988288" cy="983139"/>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88288" cy="983139"/>
                          </a:xfrm>
                          <a:prstGeom prst="rect">
                            <a:avLst/>
                          </a:prstGeom>
                        </pic:spPr>
                      </pic:pic>
                    </a:graphicData>
                  </a:graphic>
                </wp:anchor>
              </w:drawing>
            </w:r>
          </w:p>
          <w:p w14:paraId="466D9A68" w14:textId="7312BBDA" w:rsidR="00BD1EF6" w:rsidRDefault="00BD1EF6" w:rsidP="00D02F36">
            <w:pPr>
              <w:rPr>
                <w:rFonts w:ascii="Cambria Math" w:hAnsi="Cambria Math"/>
                <w:sz w:val="36"/>
                <w:szCs w:val="36"/>
              </w:rPr>
            </w:pPr>
            <w:r>
              <w:rPr>
                <w:rFonts w:ascii="Cambria Math" w:hAnsi="Cambria Math"/>
                <w:sz w:val="36"/>
                <w:szCs w:val="36"/>
              </w:rPr>
              <w:t xml:space="preserve">Theta = </w:t>
            </w:r>
            <w:r w:rsidRPr="00BD1EF6">
              <w:rPr>
                <w:rFonts w:ascii="Cambria Math" w:hAnsi="Cambria Math"/>
                <w:sz w:val="36"/>
                <w:szCs w:val="36"/>
              </w:rPr>
              <w:t>1.570969824045283</w:t>
            </w:r>
            <w:r w:rsidR="00671A5A">
              <w:rPr>
                <w:rFonts w:ascii="Cambria Math" w:hAnsi="Cambria Math"/>
                <w:sz w:val="36"/>
                <w:szCs w:val="36"/>
              </w:rPr>
              <w:t>rad</w:t>
            </w:r>
            <w:r w:rsidR="00582D5A">
              <w:rPr>
                <w:rFonts w:ascii="Cambria Math" w:hAnsi="Cambria Math"/>
                <w:sz w:val="36"/>
                <w:szCs w:val="36"/>
              </w:rPr>
              <w:t xml:space="preserve"> ~ </w:t>
            </w:r>
            <w:r w:rsidR="00C015E3">
              <w:rPr>
                <w:rFonts w:ascii="Cambria Math" w:hAnsi="Cambria Math"/>
                <w:sz w:val="36"/>
                <w:szCs w:val="36"/>
              </w:rPr>
              <w:t xml:space="preserve">90 degrees. </w:t>
            </w:r>
          </w:p>
          <w:p w14:paraId="05E6A9D7" w14:textId="1422AE2B" w:rsidR="00C015E3" w:rsidRDefault="00C015E3" w:rsidP="00D02F36">
            <w:pPr>
              <w:rPr>
                <w:rFonts w:ascii="Cambria Math" w:hAnsi="Cambria Math"/>
                <w:sz w:val="36"/>
                <w:szCs w:val="36"/>
              </w:rPr>
            </w:pPr>
            <w:r>
              <w:rPr>
                <w:rFonts w:ascii="Cambria Math" w:hAnsi="Cambria Math"/>
                <w:sz w:val="36"/>
                <w:szCs w:val="36"/>
              </w:rPr>
              <w:t xml:space="preserve">Therefore, from the above result, the camera </w:t>
            </w:r>
            <w:r w:rsidR="00344DD9">
              <w:rPr>
                <w:rFonts w:ascii="Cambria Math" w:hAnsi="Cambria Math"/>
                <w:sz w:val="36"/>
                <w:szCs w:val="36"/>
              </w:rPr>
              <w:t xml:space="preserve">has no skew. This is of course expected because the advancement in manufacturing processes has greatly reduced the likelihood of produced skewed lenses. </w:t>
            </w:r>
          </w:p>
          <w:p w14:paraId="118065D1" w14:textId="6AF4BA18" w:rsidR="00045D6B" w:rsidRDefault="00045D6B" w:rsidP="00D02F36">
            <w:pPr>
              <w:rPr>
                <w:rFonts w:ascii="Cambria Math" w:hAnsi="Cambria Math"/>
                <w:sz w:val="36"/>
                <w:szCs w:val="36"/>
              </w:rPr>
            </w:pPr>
            <w:r>
              <w:rPr>
                <w:rFonts w:ascii="Cambria Math" w:hAnsi="Cambria Math"/>
                <w:sz w:val="36"/>
                <w:szCs w:val="36"/>
              </w:rPr>
              <w:t>Alpha, u</w:t>
            </w:r>
            <w:r w:rsidRPr="006F65DA">
              <w:rPr>
                <w:rFonts w:ascii="Cambria Math" w:hAnsi="Cambria Math"/>
                <w:sz w:val="36"/>
                <w:szCs w:val="36"/>
                <w:vertAlign w:val="subscript"/>
              </w:rPr>
              <w:t>0</w:t>
            </w:r>
            <w:r>
              <w:rPr>
                <w:rFonts w:ascii="Cambria Math" w:hAnsi="Cambria Math"/>
                <w:sz w:val="36"/>
                <w:szCs w:val="36"/>
              </w:rPr>
              <w:t xml:space="preserve"> and v</w:t>
            </w:r>
            <w:r w:rsidR="006F65DA" w:rsidRPr="006F65DA">
              <w:rPr>
                <w:rFonts w:ascii="Cambria Math" w:hAnsi="Cambria Math"/>
                <w:sz w:val="36"/>
                <w:szCs w:val="36"/>
                <w:vertAlign w:val="subscript"/>
              </w:rPr>
              <w:t>0</w:t>
            </w:r>
            <w:r>
              <w:rPr>
                <w:rFonts w:ascii="Cambria Math" w:hAnsi="Cambria Math"/>
                <w:sz w:val="36"/>
                <w:szCs w:val="36"/>
              </w:rPr>
              <w:t xml:space="preserve"> can be directly read from the above image. </w:t>
            </w:r>
          </w:p>
          <w:p w14:paraId="0C89D00F" w14:textId="77777777" w:rsidR="00792416" w:rsidRDefault="00792416" w:rsidP="00D02F36">
            <w:pPr>
              <w:rPr>
                <w:rFonts w:ascii="Cambria Math" w:hAnsi="Cambria Math"/>
                <w:sz w:val="36"/>
                <w:szCs w:val="36"/>
              </w:rPr>
            </w:pPr>
          </w:p>
          <w:p w14:paraId="417B087A" w14:textId="2BE6334A" w:rsidR="00C5298E" w:rsidRPr="000301DF" w:rsidRDefault="00C5298E" w:rsidP="00C5298E">
            <w:pPr>
              <w:pStyle w:val="Heading3"/>
              <w:rPr>
                <w:rFonts w:ascii="Cambria Math" w:hAnsi="Cambria Math"/>
                <w:color w:val="002060"/>
                <w:sz w:val="40"/>
                <w:szCs w:val="40"/>
              </w:rPr>
            </w:pPr>
            <w:r>
              <w:rPr>
                <w:rFonts w:ascii="Cambria Math" w:hAnsi="Cambria Math"/>
                <w:color w:val="002060"/>
                <w:sz w:val="40"/>
                <w:szCs w:val="40"/>
              </w:rPr>
              <w:t>Using the Camera Calibration Toolbox</w:t>
            </w:r>
          </w:p>
          <w:p w14:paraId="400957D3" w14:textId="7FC59DFA" w:rsidR="00C5298E" w:rsidRDefault="00AD7199" w:rsidP="00D02F36">
            <w:pPr>
              <w:rPr>
                <w:rFonts w:ascii="Cambria Math" w:hAnsi="Cambria Math"/>
                <w:sz w:val="36"/>
                <w:szCs w:val="36"/>
              </w:rPr>
            </w:pPr>
            <w:r>
              <w:rPr>
                <w:noProof/>
              </w:rPr>
              <w:drawing>
                <wp:inline distT="0" distB="0" distL="0" distR="0" wp14:anchorId="5B4A8D6F" wp14:editId="6CEB0B03">
                  <wp:extent cx="5178056" cy="3591170"/>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7117" cy="3597454"/>
                          </a:xfrm>
                          <a:prstGeom prst="rect">
                            <a:avLst/>
                          </a:prstGeom>
                        </pic:spPr>
                      </pic:pic>
                    </a:graphicData>
                  </a:graphic>
                </wp:inline>
              </w:drawing>
            </w:r>
          </w:p>
          <w:p w14:paraId="1BAE2C4D" w14:textId="77777777" w:rsidR="00AD7199" w:rsidRDefault="00AD7199" w:rsidP="00D02F36">
            <w:pPr>
              <w:rPr>
                <w:rFonts w:ascii="Cambria Math" w:hAnsi="Cambria Math"/>
                <w:sz w:val="36"/>
                <w:szCs w:val="36"/>
              </w:rPr>
            </w:pPr>
          </w:p>
          <w:p w14:paraId="363EB406" w14:textId="091BB93D" w:rsidR="00AD7199" w:rsidRDefault="006E3201" w:rsidP="00D02F36">
            <w:pPr>
              <w:rPr>
                <w:rFonts w:ascii="Cambria Math" w:hAnsi="Cambria Math"/>
                <w:sz w:val="36"/>
                <w:szCs w:val="36"/>
              </w:rPr>
            </w:pPr>
            <w:r>
              <w:rPr>
                <w:rFonts w:ascii="Cambria Math" w:hAnsi="Cambria Math"/>
                <w:sz w:val="36"/>
                <w:szCs w:val="36"/>
              </w:rPr>
              <w:t>Intrinsic parameter matrix (transpose) – K</w:t>
            </w:r>
          </w:p>
          <w:p w14:paraId="2D99DC77" w14:textId="6B082FDD" w:rsidR="006E3201" w:rsidRDefault="006E3201" w:rsidP="00D02F36">
            <w:pPr>
              <w:rPr>
                <w:rFonts w:ascii="Cambria Math" w:hAnsi="Cambria Math"/>
                <w:sz w:val="36"/>
                <w:szCs w:val="36"/>
              </w:rPr>
            </w:pPr>
            <w:r>
              <w:rPr>
                <w:noProof/>
              </w:rPr>
              <w:drawing>
                <wp:inline distT="0" distB="0" distL="0" distR="0" wp14:anchorId="7866F5B3" wp14:editId="1467EBCD">
                  <wp:extent cx="3593805" cy="981950"/>
                  <wp:effectExtent l="0" t="0" r="698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0897" cy="986620"/>
                          </a:xfrm>
                          <a:prstGeom prst="rect">
                            <a:avLst/>
                          </a:prstGeom>
                        </pic:spPr>
                      </pic:pic>
                    </a:graphicData>
                  </a:graphic>
                </wp:inline>
              </w:drawing>
            </w:r>
          </w:p>
          <w:p w14:paraId="3421255A" w14:textId="08C7F724" w:rsidR="006E3201" w:rsidRDefault="00B30C5D" w:rsidP="00D02F36">
            <w:pPr>
              <w:rPr>
                <w:rFonts w:ascii="Cambria Math" w:hAnsi="Cambria Math"/>
                <w:sz w:val="36"/>
                <w:szCs w:val="36"/>
              </w:rPr>
            </w:pPr>
            <w:r>
              <w:rPr>
                <w:noProof/>
              </w:rPr>
              <w:drawing>
                <wp:inline distT="0" distB="0" distL="0" distR="0" wp14:anchorId="7A60C5FD" wp14:editId="493C5162">
                  <wp:extent cx="5305647" cy="1554625"/>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2490" cy="1556630"/>
                          </a:xfrm>
                          <a:prstGeom prst="rect">
                            <a:avLst/>
                          </a:prstGeom>
                        </pic:spPr>
                      </pic:pic>
                    </a:graphicData>
                  </a:graphic>
                </wp:inline>
              </w:drawing>
            </w:r>
          </w:p>
          <w:p w14:paraId="3858CC0A" w14:textId="77777777" w:rsidR="00B30C5D" w:rsidRDefault="00B30C5D" w:rsidP="00D02F36">
            <w:pPr>
              <w:rPr>
                <w:rFonts w:ascii="Cambria Math" w:hAnsi="Cambria Math"/>
                <w:sz w:val="36"/>
                <w:szCs w:val="36"/>
              </w:rPr>
            </w:pPr>
          </w:p>
          <w:p w14:paraId="124104BA" w14:textId="742A8505" w:rsidR="00B30C5D" w:rsidRDefault="00317291" w:rsidP="00D02F36">
            <w:pPr>
              <w:rPr>
                <w:rFonts w:ascii="Cambria Math" w:hAnsi="Cambria Math"/>
                <w:sz w:val="36"/>
                <w:szCs w:val="36"/>
              </w:rPr>
            </w:pPr>
            <w:r>
              <w:rPr>
                <w:rFonts w:ascii="Cambria Math" w:hAnsi="Cambria Math"/>
                <w:sz w:val="36"/>
                <w:szCs w:val="36"/>
              </w:rPr>
              <w:t>Rotation matrices for each of the 15 input images:</w:t>
            </w:r>
          </w:p>
          <w:p w14:paraId="2C6A79B4" w14:textId="0F04ED23" w:rsidR="00A40005" w:rsidRDefault="00317291" w:rsidP="00804DDC">
            <w:pPr>
              <w:rPr>
                <w:rFonts w:ascii="Cambria Math" w:hAnsi="Cambria Math"/>
                <w:sz w:val="36"/>
                <w:szCs w:val="36"/>
              </w:rPr>
            </w:pPr>
            <w:r>
              <w:rPr>
                <w:noProof/>
              </w:rPr>
              <w:drawing>
                <wp:inline distT="0" distB="0" distL="0" distR="0" wp14:anchorId="0F5CC40D" wp14:editId="2EDB00E8">
                  <wp:extent cx="1839951" cy="2530549"/>
                  <wp:effectExtent l="0" t="0" r="825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3596" cy="2549315"/>
                          </a:xfrm>
                          <a:prstGeom prst="rect">
                            <a:avLst/>
                          </a:prstGeom>
                        </pic:spPr>
                      </pic:pic>
                    </a:graphicData>
                  </a:graphic>
                </wp:inline>
              </w:drawing>
            </w:r>
            <w:r w:rsidR="003D7C0A">
              <w:rPr>
                <w:noProof/>
              </w:rPr>
              <w:t xml:space="preserve"> </w:t>
            </w:r>
            <w:r w:rsidR="003D7C0A">
              <w:rPr>
                <w:noProof/>
              </w:rPr>
              <w:drawing>
                <wp:inline distT="0" distB="0" distL="0" distR="0" wp14:anchorId="47F3AE85" wp14:editId="5CE985EA">
                  <wp:extent cx="1839432" cy="254230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1925" cy="2601032"/>
                          </a:xfrm>
                          <a:prstGeom prst="rect">
                            <a:avLst/>
                          </a:prstGeom>
                        </pic:spPr>
                      </pic:pic>
                    </a:graphicData>
                  </a:graphic>
                </wp:inline>
              </w:drawing>
            </w:r>
            <w:r w:rsidR="00470CC0">
              <w:rPr>
                <w:noProof/>
              </w:rPr>
              <w:t xml:space="preserve"> </w:t>
            </w:r>
            <w:r w:rsidR="00470CC0">
              <w:rPr>
                <w:noProof/>
              </w:rPr>
              <w:drawing>
                <wp:inline distT="0" distB="0" distL="0" distR="0" wp14:anchorId="0D6FA57C" wp14:editId="6E7A5247">
                  <wp:extent cx="1866783" cy="256244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2713" cy="2570586"/>
                          </a:xfrm>
                          <a:prstGeom prst="rect">
                            <a:avLst/>
                          </a:prstGeom>
                        </pic:spPr>
                      </pic:pic>
                    </a:graphicData>
                  </a:graphic>
                </wp:inline>
              </w:drawing>
            </w:r>
            <w:r w:rsidR="00FB03C2">
              <w:rPr>
                <w:noProof/>
              </w:rPr>
              <w:t xml:space="preserve"> </w:t>
            </w:r>
            <w:r w:rsidR="00FB03C2">
              <w:rPr>
                <w:noProof/>
              </w:rPr>
              <w:drawing>
                <wp:inline distT="0" distB="0" distL="0" distR="0" wp14:anchorId="286C7A68" wp14:editId="4523221D">
                  <wp:extent cx="1881963" cy="2611286"/>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8420" cy="2634121"/>
                          </a:xfrm>
                          <a:prstGeom prst="rect">
                            <a:avLst/>
                          </a:prstGeom>
                        </pic:spPr>
                      </pic:pic>
                    </a:graphicData>
                  </a:graphic>
                </wp:inline>
              </w:drawing>
            </w:r>
            <w:r w:rsidR="00FB03C2">
              <w:rPr>
                <w:noProof/>
              </w:rPr>
              <w:t xml:space="preserve"> </w:t>
            </w:r>
            <w:r w:rsidR="00FB03C2">
              <w:rPr>
                <w:noProof/>
              </w:rPr>
              <w:drawing>
                <wp:inline distT="0" distB="0" distL="0" distR="0" wp14:anchorId="1ED7CA43" wp14:editId="79E4403A">
                  <wp:extent cx="1900642" cy="2647507"/>
                  <wp:effectExtent l="0" t="0" r="444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0095" cy="2660675"/>
                          </a:xfrm>
                          <a:prstGeom prst="rect">
                            <a:avLst/>
                          </a:prstGeom>
                        </pic:spPr>
                      </pic:pic>
                    </a:graphicData>
                  </a:graphic>
                </wp:inline>
              </w:drawing>
            </w:r>
            <w:r w:rsidR="008E4EDC">
              <w:rPr>
                <w:noProof/>
              </w:rPr>
              <w:t xml:space="preserve"> </w:t>
            </w:r>
            <w:r w:rsidR="008E4EDC">
              <w:rPr>
                <w:noProof/>
              </w:rPr>
              <w:drawing>
                <wp:inline distT="0" distB="0" distL="0" distR="0" wp14:anchorId="4A581A69" wp14:editId="52B12D44">
                  <wp:extent cx="1786269" cy="2629164"/>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530" cy="2650155"/>
                          </a:xfrm>
                          <a:prstGeom prst="rect">
                            <a:avLst/>
                          </a:prstGeom>
                        </pic:spPr>
                      </pic:pic>
                    </a:graphicData>
                  </a:graphic>
                </wp:inline>
              </w:drawing>
            </w: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A5460D" w:rsidRPr="003A798E" w14:paraId="3B05985D" w14:textId="77777777" w:rsidTr="00723677">
              <w:trPr>
                <w:trHeight w:val="3180"/>
              </w:trPr>
              <w:tc>
                <w:tcPr>
                  <w:tcW w:w="993" w:type="dxa"/>
                  <w:shd w:val="clear" w:color="auto" w:fill="00C1C7" w:themeFill="accent2"/>
                </w:tcPr>
                <w:p w14:paraId="45D0DA81" w14:textId="77777777" w:rsidR="00A5460D" w:rsidRPr="003A798E" w:rsidRDefault="00A5460D" w:rsidP="00723677">
                  <w:pPr>
                    <w:pStyle w:val="GraphicAnchor"/>
                  </w:pPr>
                  <w:r w:rsidRPr="003A798E">
                    <w:rPr>
                      <w:noProof/>
                      <w:lang w:eastAsia="en-AU"/>
                    </w:rPr>
                    <w:lastRenderedPageBreak/>
                    <mc:AlternateContent>
                      <mc:Choice Requires="wps">
                        <w:drawing>
                          <wp:anchor distT="0" distB="0" distL="114300" distR="114300" simplePos="0" relativeHeight="251737088" behindDoc="1" locked="0" layoutInCell="1" allowOverlap="1" wp14:anchorId="3FD59BA7" wp14:editId="00C12938">
                            <wp:simplePos x="0" y="0"/>
                            <wp:positionH relativeFrom="margin">
                              <wp:posOffset>-1022350</wp:posOffset>
                            </wp:positionH>
                            <wp:positionV relativeFrom="paragraph">
                              <wp:posOffset>-457200</wp:posOffset>
                            </wp:positionV>
                            <wp:extent cx="8228330" cy="9239250"/>
                            <wp:effectExtent l="0" t="0" r="1270" b="0"/>
                            <wp:wrapNone/>
                            <wp:docPr id="6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53081EF2" id="Shape" o:spid="_x0000_s1026" alt="&quot;&quot;" style="position:absolute;margin-left:-80.5pt;margin-top:-36pt;width:647.9pt;height:727.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27r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785B6771" w14:textId="77777777" w:rsidR="00A5460D" w:rsidRPr="003A798E" w:rsidRDefault="00A5460D" w:rsidP="00723677"/>
              </w:tc>
              <w:tc>
                <w:tcPr>
                  <w:tcW w:w="992" w:type="dxa"/>
                  <w:shd w:val="clear" w:color="auto" w:fill="00C1C7" w:themeFill="accent2"/>
                </w:tcPr>
                <w:p w14:paraId="659C5F6C" w14:textId="77777777" w:rsidR="00A5460D" w:rsidRPr="003A798E" w:rsidRDefault="00A5460D" w:rsidP="00723677"/>
              </w:tc>
            </w:tr>
            <w:tr w:rsidR="00A5460D" w:rsidRPr="003A798E" w14:paraId="1E2147BA" w14:textId="77777777" w:rsidTr="00723677">
              <w:trPr>
                <w:trHeight w:val="5966"/>
              </w:trPr>
              <w:tc>
                <w:tcPr>
                  <w:tcW w:w="993" w:type="dxa"/>
                  <w:shd w:val="clear" w:color="auto" w:fill="00C1C7" w:themeFill="accent2"/>
                </w:tcPr>
                <w:p w14:paraId="60B2F15D" w14:textId="77777777" w:rsidR="00A5460D" w:rsidRPr="003A798E" w:rsidRDefault="00A5460D" w:rsidP="00723677"/>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4BE264DC" w14:textId="4FCD20F4" w:rsidR="00A5460D" w:rsidRPr="003A798E" w:rsidRDefault="00804DDC" w:rsidP="00723677">
                  <w:pPr>
                    <w:pStyle w:val="Quote"/>
                  </w:pPr>
                  <w:r>
                    <w:t>DISCUSSION</w:t>
                  </w:r>
                </w:p>
              </w:tc>
              <w:tc>
                <w:tcPr>
                  <w:tcW w:w="992" w:type="dxa"/>
                  <w:shd w:val="clear" w:color="auto" w:fill="00C1C7" w:themeFill="accent2"/>
                </w:tcPr>
                <w:p w14:paraId="4744313A" w14:textId="77777777" w:rsidR="00A5460D" w:rsidRPr="003A798E" w:rsidRDefault="00A5460D" w:rsidP="00723677"/>
              </w:tc>
            </w:tr>
            <w:tr w:rsidR="00A5460D" w:rsidRPr="003A798E" w14:paraId="55D8FB16" w14:textId="77777777" w:rsidTr="00723677">
              <w:trPr>
                <w:trHeight w:val="4074"/>
              </w:trPr>
              <w:tc>
                <w:tcPr>
                  <w:tcW w:w="993" w:type="dxa"/>
                  <w:shd w:val="clear" w:color="auto" w:fill="00C1C7" w:themeFill="accent2"/>
                </w:tcPr>
                <w:p w14:paraId="7DC9733F" w14:textId="77777777" w:rsidR="00A5460D" w:rsidRPr="003A798E" w:rsidRDefault="00A5460D" w:rsidP="00723677"/>
              </w:tc>
              <w:tc>
                <w:tcPr>
                  <w:tcW w:w="8788" w:type="dxa"/>
                  <w:tcBorders>
                    <w:top w:val="single" w:sz="36" w:space="0" w:color="123869" w:themeColor="accent1"/>
                  </w:tcBorders>
                  <w:shd w:val="clear" w:color="auto" w:fill="00C1C7" w:themeFill="accent2"/>
                </w:tcPr>
                <w:p w14:paraId="34573F6F" w14:textId="1B418332" w:rsidR="00A5460D" w:rsidRPr="003A798E" w:rsidRDefault="00A5460D" w:rsidP="00723677"/>
              </w:tc>
              <w:tc>
                <w:tcPr>
                  <w:tcW w:w="992" w:type="dxa"/>
                  <w:shd w:val="clear" w:color="auto" w:fill="00C1C7" w:themeFill="accent2"/>
                </w:tcPr>
                <w:p w14:paraId="12294F6E" w14:textId="77777777" w:rsidR="00A5460D" w:rsidRPr="003A798E" w:rsidRDefault="00A5460D" w:rsidP="00723677"/>
              </w:tc>
            </w:tr>
          </w:tbl>
          <w:p w14:paraId="6D40E731" w14:textId="77777777" w:rsidR="004F1622" w:rsidRDefault="004F1622" w:rsidP="006B13D1">
            <w:pPr>
              <w:jc w:val="both"/>
              <w:rPr>
                <w:rFonts w:ascii="Cambria Math" w:hAnsi="Cambria Math"/>
                <w:sz w:val="36"/>
                <w:szCs w:val="36"/>
              </w:rPr>
            </w:pPr>
          </w:p>
          <w:p w14:paraId="4AB1FE49" w14:textId="5873D835" w:rsidR="00556E2B" w:rsidRDefault="00960273" w:rsidP="00556E2B">
            <w:pPr>
              <w:pStyle w:val="Heading3"/>
              <w:rPr>
                <w:rFonts w:ascii="Cambria Math" w:hAnsi="Cambria Math"/>
                <w:color w:val="002060"/>
                <w:sz w:val="40"/>
                <w:szCs w:val="40"/>
              </w:rPr>
            </w:pPr>
            <w:r>
              <w:rPr>
                <w:rFonts w:ascii="Cambria Math" w:hAnsi="Cambria Math"/>
                <w:color w:val="002060"/>
                <w:sz w:val="40"/>
                <w:szCs w:val="40"/>
              </w:rPr>
              <w:lastRenderedPageBreak/>
              <w:t>Comparison of Results</w:t>
            </w:r>
          </w:p>
          <w:p w14:paraId="41A32914" w14:textId="77777777" w:rsidR="005D1E1B" w:rsidRDefault="00556E2B" w:rsidP="006A5019">
            <w:pPr>
              <w:pStyle w:val="ListParagraph"/>
              <w:numPr>
                <w:ilvl w:val="0"/>
                <w:numId w:val="10"/>
              </w:numPr>
              <w:jc w:val="both"/>
              <w:rPr>
                <w:rFonts w:ascii="Cambria Math" w:hAnsi="Cambria Math"/>
                <w:sz w:val="36"/>
                <w:szCs w:val="36"/>
              </w:rPr>
            </w:pPr>
            <w:r>
              <w:rPr>
                <w:rFonts w:ascii="Cambria Math" w:hAnsi="Cambria Math"/>
                <w:sz w:val="36"/>
                <w:szCs w:val="36"/>
              </w:rPr>
              <w:t>Firstly, w</w:t>
            </w:r>
            <w:r w:rsidR="00960273">
              <w:rPr>
                <w:rFonts w:ascii="Cambria Math" w:hAnsi="Cambria Math"/>
                <w:sz w:val="36"/>
                <w:szCs w:val="36"/>
              </w:rPr>
              <w:t xml:space="preserve">e notice that </w:t>
            </w:r>
            <w:r w:rsidR="005D1E1B">
              <w:rPr>
                <w:rFonts w:ascii="Cambria Math" w:hAnsi="Cambria Math"/>
                <w:sz w:val="36"/>
                <w:szCs w:val="36"/>
              </w:rPr>
              <w:t xml:space="preserve">the camera parameters obtained from each method are not </w:t>
            </w:r>
            <w:proofErr w:type="gramStart"/>
            <w:r w:rsidR="005D1E1B">
              <w:rPr>
                <w:rFonts w:ascii="Cambria Math" w:hAnsi="Cambria Math"/>
                <w:sz w:val="36"/>
                <w:szCs w:val="36"/>
              </w:rPr>
              <w:t>exactly the same</w:t>
            </w:r>
            <w:proofErr w:type="gramEnd"/>
            <w:r w:rsidR="005D1E1B">
              <w:rPr>
                <w:rFonts w:ascii="Cambria Math" w:hAnsi="Cambria Math"/>
                <w:sz w:val="36"/>
                <w:szCs w:val="36"/>
              </w:rPr>
              <w:t xml:space="preserve">. </w:t>
            </w:r>
          </w:p>
          <w:p w14:paraId="693E2790" w14:textId="77777777" w:rsidR="004C575D" w:rsidRDefault="00BB78D3" w:rsidP="006A5019">
            <w:pPr>
              <w:pStyle w:val="ListParagraph"/>
              <w:numPr>
                <w:ilvl w:val="0"/>
                <w:numId w:val="10"/>
              </w:numPr>
              <w:jc w:val="both"/>
              <w:rPr>
                <w:rFonts w:ascii="Cambria Math" w:hAnsi="Cambria Math"/>
                <w:sz w:val="36"/>
                <w:szCs w:val="36"/>
              </w:rPr>
            </w:pPr>
            <w:r>
              <w:rPr>
                <w:rFonts w:ascii="Cambria Math" w:hAnsi="Cambria Math"/>
                <w:sz w:val="36"/>
                <w:szCs w:val="36"/>
              </w:rPr>
              <w:t>Method 1 – [u</w:t>
            </w:r>
            <w:proofErr w:type="gramStart"/>
            <w:r w:rsidRPr="006F65DA">
              <w:rPr>
                <w:rFonts w:ascii="Cambria Math" w:hAnsi="Cambria Math"/>
                <w:sz w:val="36"/>
                <w:szCs w:val="36"/>
                <w:vertAlign w:val="subscript"/>
              </w:rPr>
              <w:t>0</w:t>
            </w:r>
            <w:r>
              <w:rPr>
                <w:rFonts w:ascii="Cambria Math" w:hAnsi="Cambria Math"/>
                <w:sz w:val="36"/>
                <w:szCs w:val="36"/>
              </w:rPr>
              <w:t>,v</w:t>
            </w:r>
            <w:proofErr w:type="gramEnd"/>
            <w:r w:rsidRPr="006F65DA">
              <w:rPr>
                <w:rFonts w:ascii="Cambria Math" w:hAnsi="Cambria Math"/>
                <w:sz w:val="36"/>
                <w:szCs w:val="36"/>
                <w:vertAlign w:val="subscript"/>
              </w:rPr>
              <w:t>0</w:t>
            </w:r>
            <w:r>
              <w:rPr>
                <w:rFonts w:ascii="Cambria Math" w:hAnsi="Cambria Math"/>
                <w:sz w:val="36"/>
                <w:szCs w:val="36"/>
              </w:rPr>
              <w:t xml:space="preserve">] = </w:t>
            </w:r>
            <w:r w:rsidR="006E76A7">
              <w:rPr>
                <w:rFonts w:ascii="Cambria Math" w:hAnsi="Cambria Math"/>
                <w:sz w:val="36"/>
                <w:szCs w:val="36"/>
              </w:rPr>
              <w:t>[</w:t>
            </w:r>
            <w:r w:rsidR="006E76A7" w:rsidRPr="006E76A7">
              <w:rPr>
                <w:rFonts w:ascii="Cambria Math" w:hAnsi="Cambria Math"/>
                <w:sz w:val="36"/>
                <w:szCs w:val="36"/>
              </w:rPr>
              <w:t xml:space="preserve">2.492175868365855e+03 </w:t>
            </w:r>
            <w:r w:rsidR="006E76A7">
              <w:rPr>
                <w:rFonts w:ascii="Cambria Math" w:hAnsi="Cambria Math"/>
                <w:sz w:val="36"/>
                <w:szCs w:val="36"/>
              </w:rPr>
              <w:t xml:space="preserve">, </w:t>
            </w:r>
            <w:r w:rsidR="004C575D" w:rsidRPr="004C575D">
              <w:rPr>
                <w:rFonts w:ascii="Cambria Math" w:hAnsi="Cambria Math"/>
                <w:sz w:val="36"/>
                <w:szCs w:val="36"/>
              </w:rPr>
              <w:t xml:space="preserve">1.043706879038802e+03 </w:t>
            </w:r>
            <w:r w:rsidR="004C575D">
              <w:rPr>
                <w:rFonts w:ascii="Cambria Math" w:hAnsi="Cambria Math"/>
                <w:sz w:val="36"/>
                <w:szCs w:val="36"/>
              </w:rPr>
              <w:t>]</w:t>
            </w:r>
          </w:p>
          <w:p w14:paraId="7FA4B324" w14:textId="5CD0334F" w:rsidR="004C575D" w:rsidRDefault="004C575D" w:rsidP="0037546B">
            <w:pPr>
              <w:pStyle w:val="ListParagraph"/>
              <w:numPr>
                <w:ilvl w:val="0"/>
                <w:numId w:val="10"/>
              </w:numPr>
              <w:jc w:val="both"/>
              <w:rPr>
                <w:rFonts w:ascii="Cambria Math" w:hAnsi="Cambria Math"/>
                <w:sz w:val="36"/>
                <w:szCs w:val="36"/>
              </w:rPr>
            </w:pPr>
            <w:r w:rsidRPr="00C03D18">
              <w:rPr>
                <w:rFonts w:ascii="Cambria Math" w:hAnsi="Cambria Math"/>
                <w:sz w:val="36"/>
                <w:szCs w:val="36"/>
              </w:rPr>
              <w:t>Method 2 – [u</w:t>
            </w:r>
            <w:proofErr w:type="gramStart"/>
            <w:r w:rsidRPr="00C03D18">
              <w:rPr>
                <w:rFonts w:ascii="Cambria Math" w:hAnsi="Cambria Math"/>
                <w:sz w:val="36"/>
                <w:szCs w:val="36"/>
                <w:vertAlign w:val="subscript"/>
              </w:rPr>
              <w:t>0</w:t>
            </w:r>
            <w:r w:rsidRPr="00C03D18">
              <w:rPr>
                <w:rFonts w:ascii="Cambria Math" w:hAnsi="Cambria Math"/>
                <w:sz w:val="36"/>
                <w:szCs w:val="36"/>
              </w:rPr>
              <w:t>,v</w:t>
            </w:r>
            <w:proofErr w:type="gramEnd"/>
            <w:r w:rsidRPr="00C03D18">
              <w:rPr>
                <w:rFonts w:ascii="Cambria Math" w:hAnsi="Cambria Math"/>
                <w:sz w:val="36"/>
                <w:szCs w:val="36"/>
                <w:vertAlign w:val="subscript"/>
              </w:rPr>
              <w:t>0</w:t>
            </w:r>
            <w:r w:rsidRPr="00C03D18">
              <w:rPr>
                <w:rFonts w:ascii="Cambria Math" w:hAnsi="Cambria Math"/>
                <w:sz w:val="36"/>
                <w:szCs w:val="36"/>
              </w:rPr>
              <w:t>] = [2.</w:t>
            </w:r>
            <w:r w:rsidR="00C03D18" w:rsidRPr="00C03D18">
              <w:rPr>
                <w:rFonts w:ascii="Cambria Math" w:hAnsi="Cambria Math"/>
                <w:sz w:val="36"/>
                <w:szCs w:val="36"/>
              </w:rPr>
              <w:t>3633</w:t>
            </w:r>
            <w:r w:rsidRPr="00C03D18">
              <w:rPr>
                <w:rFonts w:ascii="Cambria Math" w:hAnsi="Cambria Math"/>
                <w:sz w:val="36"/>
                <w:szCs w:val="36"/>
              </w:rPr>
              <w:t>e+03 , 1.0</w:t>
            </w:r>
            <w:r w:rsidR="00C03D18" w:rsidRPr="00C03D18">
              <w:rPr>
                <w:rFonts w:ascii="Cambria Math" w:hAnsi="Cambria Math"/>
                <w:sz w:val="36"/>
                <w:szCs w:val="36"/>
              </w:rPr>
              <w:t>171</w:t>
            </w:r>
            <w:r w:rsidRPr="00C03D18">
              <w:rPr>
                <w:rFonts w:ascii="Cambria Math" w:hAnsi="Cambria Math"/>
                <w:sz w:val="36"/>
                <w:szCs w:val="36"/>
              </w:rPr>
              <w:t>e+03 ]</w:t>
            </w:r>
          </w:p>
          <w:p w14:paraId="3A4D36A4" w14:textId="0C20EB6D" w:rsidR="00C03D18" w:rsidRDefault="00C03D18" w:rsidP="0037546B">
            <w:pPr>
              <w:pStyle w:val="ListParagraph"/>
              <w:numPr>
                <w:ilvl w:val="0"/>
                <w:numId w:val="10"/>
              </w:numPr>
              <w:jc w:val="both"/>
              <w:rPr>
                <w:rFonts w:ascii="Cambria Math" w:hAnsi="Cambria Math"/>
                <w:sz w:val="36"/>
                <w:szCs w:val="36"/>
              </w:rPr>
            </w:pPr>
            <w:r>
              <w:rPr>
                <w:rFonts w:ascii="Cambria Math" w:hAnsi="Cambria Math"/>
                <w:sz w:val="36"/>
                <w:szCs w:val="36"/>
              </w:rPr>
              <w:t xml:space="preserve">The discrepancy here is not much. </w:t>
            </w:r>
          </w:p>
          <w:p w14:paraId="65F468AC" w14:textId="670AD74F" w:rsidR="00C03D18" w:rsidRDefault="00BF38C6" w:rsidP="0037546B">
            <w:pPr>
              <w:pStyle w:val="ListParagraph"/>
              <w:numPr>
                <w:ilvl w:val="0"/>
                <w:numId w:val="10"/>
              </w:numPr>
              <w:jc w:val="both"/>
              <w:rPr>
                <w:rFonts w:ascii="Cambria Math" w:hAnsi="Cambria Math"/>
                <w:sz w:val="36"/>
                <w:szCs w:val="36"/>
              </w:rPr>
            </w:pPr>
            <w:r>
              <w:rPr>
                <w:rFonts w:ascii="Cambria Math" w:hAnsi="Cambria Math"/>
                <w:sz w:val="36"/>
                <w:szCs w:val="36"/>
              </w:rPr>
              <w:t xml:space="preserve">For the skewness factor, method 2 </w:t>
            </w:r>
            <w:r w:rsidR="00CF1729">
              <w:rPr>
                <w:rFonts w:ascii="Cambria Math" w:hAnsi="Cambria Math"/>
                <w:sz w:val="36"/>
                <w:szCs w:val="36"/>
              </w:rPr>
              <w:t>returns a factor of about 3.2 while method 1 returns a factor of about 0.5. I believe this is due to the multiple viewpoints used for the 15 images in method 2.</w:t>
            </w:r>
          </w:p>
          <w:p w14:paraId="25F2D8A7" w14:textId="10AC2D94" w:rsidR="00E02EE3" w:rsidRPr="00C03D18" w:rsidRDefault="00E02EE3" w:rsidP="0037546B">
            <w:pPr>
              <w:pStyle w:val="ListParagraph"/>
              <w:numPr>
                <w:ilvl w:val="0"/>
                <w:numId w:val="10"/>
              </w:numPr>
              <w:jc w:val="both"/>
              <w:rPr>
                <w:rFonts w:ascii="Cambria Math" w:hAnsi="Cambria Math"/>
                <w:sz w:val="36"/>
                <w:szCs w:val="36"/>
              </w:rPr>
            </w:pPr>
            <w:r>
              <w:rPr>
                <w:rFonts w:ascii="Cambria Math" w:hAnsi="Cambria Math"/>
                <w:sz w:val="36"/>
                <w:szCs w:val="36"/>
              </w:rPr>
              <w:t xml:space="preserve">The alphas and betas in both cases are also </w:t>
            </w:r>
            <w:r w:rsidR="004D0A26">
              <w:rPr>
                <w:rFonts w:ascii="Cambria Math" w:hAnsi="Cambria Math"/>
                <w:sz w:val="36"/>
                <w:szCs w:val="36"/>
              </w:rPr>
              <w:t xml:space="preserve">close in value. </w:t>
            </w:r>
          </w:p>
          <w:p w14:paraId="6AB5B806" w14:textId="09D053A8" w:rsidR="004D0A26" w:rsidRDefault="004D0A26" w:rsidP="004C575D">
            <w:pPr>
              <w:jc w:val="both"/>
              <w:rPr>
                <w:rFonts w:ascii="Cambria Math" w:hAnsi="Cambria Math"/>
                <w:sz w:val="36"/>
                <w:szCs w:val="36"/>
              </w:rPr>
            </w:pPr>
          </w:p>
          <w:p w14:paraId="18260F3A" w14:textId="376845E2" w:rsidR="009C7FA0" w:rsidRDefault="009C7FA0" w:rsidP="000736EF">
            <w:pPr>
              <w:pStyle w:val="Heading3"/>
              <w:rPr>
                <w:rFonts w:ascii="Cambria Math" w:hAnsi="Cambria Math"/>
                <w:szCs w:val="36"/>
              </w:rPr>
            </w:pPr>
            <w:r>
              <w:rPr>
                <w:rFonts w:ascii="Cambria Math" w:hAnsi="Cambria Math"/>
                <w:color w:val="002060"/>
                <w:sz w:val="40"/>
                <w:szCs w:val="40"/>
              </w:rPr>
              <w:t>Comparison of Results after Reprojection</w:t>
            </w:r>
          </w:p>
          <w:p w14:paraId="618E06AE" w14:textId="06612E14" w:rsidR="009C7FA0" w:rsidRDefault="000736EF" w:rsidP="004C575D">
            <w:pPr>
              <w:jc w:val="both"/>
              <w:rPr>
                <w:rFonts w:ascii="Cambria Math" w:hAnsi="Cambria Math"/>
                <w:sz w:val="36"/>
                <w:szCs w:val="36"/>
              </w:rPr>
            </w:pPr>
            <w:r>
              <w:rPr>
                <w:rFonts w:ascii="Cambria Math" w:hAnsi="Cambria Math"/>
                <w:sz w:val="36"/>
                <w:szCs w:val="36"/>
              </w:rPr>
              <w:t>Method 1:</w:t>
            </w:r>
          </w:p>
          <w:p w14:paraId="593174E1" w14:textId="5D82E13D" w:rsidR="000736EF" w:rsidRDefault="00EC6BCC" w:rsidP="004C575D">
            <w:pPr>
              <w:jc w:val="both"/>
              <w:rPr>
                <w:rFonts w:ascii="Cambria Math" w:hAnsi="Cambria Math"/>
                <w:sz w:val="36"/>
                <w:szCs w:val="36"/>
              </w:rPr>
            </w:pPr>
            <w:r>
              <w:rPr>
                <w:rFonts w:ascii="Cambria Math" w:hAnsi="Cambria Math"/>
                <w:noProof/>
                <w:sz w:val="36"/>
                <w:szCs w:val="36"/>
              </w:rPr>
              <w:drawing>
                <wp:anchor distT="0" distB="0" distL="114300" distR="114300" simplePos="0" relativeHeight="251754496" behindDoc="0" locked="0" layoutInCell="1" allowOverlap="1" wp14:anchorId="6F9591C2" wp14:editId="7CCC850D">
                  <wp:simplePos x="0" y="0"/>
                  <wp:positionH relativeFrom="column">
                    <wp:posOffset>222</wp:posOffset>
                  </wp:positionH>
                  <wp:positionV relativeFrom="paragraph">
                    <wp:posOffset>195834</wp:posOffset>
                  </wp:positionV>
                  <wp:extent cx="3274008" cy="2753360"/>
                  <wp:effectExtent l="0" t="0" r="3175" b="88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104" r="29625" b="14514"/>
                          <a:stretch/>
                        </pic:blipFill>
                        <pic:spPr bwMode="auto">
                          <a:xfrm>
                            <a:off x="0" y="0"/>
                            <a:ext cx="3274008" cy="2753360"/>
                          </a:xfrm>
                          <a:prstGeom prst="rect">
                            <a:avLst/>
                          </a:prstGeom>
                          <a:noFill/>
                          <a:ln>
                            <a:noFill/>
                          </a:ln>
                          <a:extLst>
                            <a:ext uri="{53640926-AAD7-44D8-BBD7-CCE9431645EC}">
                              <a14:shadowObscured xmlns:a14="http://schemas.microsoft.com/office/drawing/2010/main"/>
                            </a:ext>
                          </a:extLst>
                        </pic:spPr>
                      </pic:pic>
                    </a:graphicData>
                  </a:graphic>
                </wp:anchor>
              </w:drawing>
            </w:r>
            <w:r w:rsidR="000736EF">
              <w:rPr>
                <w:rFonts w:ascii="Cambria Math" w:hAnsi="Cambria Math"/>
                <w:sz w:val="36"/>
                <w:szCs w:val="36"/>
              </w:rPr>
              <w:t xml:space="preserve">I included a short code to check whether points obtained using the projection matrix will match with the </w:t>
            </w:r>
            <w:r w:rsidR="0022435F">
              <w:rPr>
                <w:rFonts w:ascii="Cambria Math" w:hAnsi="Cambria Math"/>
                <w:sz w:val="36"/>
                <w:szCs w:val="36"/>
              </w:rPr>
              <w:t xml:space="preserve">originally detected Harris corners. The </w:t>
            </w:r>
            <w:r w:rsidR="00D1618E">
              <w:rPr>
                <w:rFonts w:ascii="Cambria Math" w:hAnsi="Cambria Math"/>
                <w:sz w:val="36"/>
                <w:szCs w:val="36"/>
              </w:rPr>
              <w:t>image on the left</w:t>
            </w:r>
            <w:r w:rsidR="0022435F">
              <w:rPr>
                <w:rFonts w:ascii="Cambria Math" w:hAnsi="Cambria Math"/>
                <w:sz w:val="36"/>
                <w:szCs w:val="36"/>
              </w:rPr>
              <w:t xml:space="preserve"> was the output:</w:t>
            </w:r>
          </w:p>
          <w:p w14:paraId="7AB0BDE2" w14:textId="56F55E51" w:rsidR="0022435F" w:rsidRDefault="008319AA" w:rsidP="008319AA">
            <w:pPr>
              <w:rPr>
                <w:rFonts w:ascii="Cambria Math" w:hAnsi="Cambria Math"/>
                <w:sz w:val="36"/>
                <w:szCs w:val="36"/>
              </w:rPr>
            </w:pPr>
            <w:r>
              <w:rPr>
                <w:rFonts w:ascii="Cambria Math" w:hAnsi="Cambria Math"/>
                <w:sz w:val="36"/>
                <w:szCs w:val="36"/>
              </w:rPr>
              <w:t xml:space="preserve">Notice how the results generally coincide well </w:t>
            </w:r>
            <w:r w:rsidRPr="00D1618E">
              <w:rPr>
                <w:rFonts w:ascii="Cambria Math" w:hAnsi="Cambria Math"/>
                <w:i/>
                <w:iCs/>
                <w:sz w:val="36"/>
                <w:szCs w:val="36"/>
              </w:rPr>
              <w:t xml:space="preserve">except for </w:t>
            </w:r>
            <w:proofErr w:type="gramStart"/>
            <w:r w:rsidRPr="00D1618E">
              <w:rPr>
                <w:rFonts w:ascii="Cambria Math" w:hAnsi="Cambria Math"/>
                <w:i/>
                <w:iCs/>
                <w:sz w:val="36"/>
                <w:szCs w:val="36"/>
              </w:rPr>
              <w:t>a number of</w:t>
            </w:r>
            <w:proofErr w:type="gramEnd"/>
            <w:r w:rsidRPr="00D1618E">
              <w:rPr>
                <w:rFonts w:ascii="Cambria Math" w:hAnsi="Cambria Math"/>
                <w:i/>
                <w:iCs/>
                <w:sz w:val="36"/>
                <w:szCs w:val="36"/>
              </w:rPr>
              <w:t xml:space="preserve"> </w:t>
            </w:r>
            <w:r w:rsidR="00E76DB1" w:rsidRPr="00D1618E">
              <w:rPr>
                <w:rFonts w:ascii="Cambria Math" w:hAnsi="Cambria Math"/>
                <w:i/>
                <w:iCs/>
                <w:sz w:val="36"/>
                <w:szCs w:val="36"/>
              </w:rPr>
              <w:t>non-overlapping detections</w:t>
            </w:r>
            <w:r w:rsidR="00E76DB1">
              <w:rPr>
                <w:rFonts w:ascii="Cambria Math" w:hAnsi="Cambria Math"/>
                <w:sz w:val="36"/>
                <w:szCs w:val="36"/>
              </w:rPr>
              <w:t>.</w:t>
            </w:r>
          </w:p>
          <w:p w14:paraId="1E303194" w14:textId="27F022CF" w:rsidR="00EC6BCC" w:rsidRDefault="00EC6BCC" w:rsidP="008319AA">
            <w:pPr>
              <w:rPr>
                <w:rFonts w:ascii="Cambria Math" w:hAnsi="Cambria Math"/>
                <w:sz w:val="36"/>
                <w:szCs w:val="36"/>
              </w:rPr>
            </w:pPr>
            <w:r>
              <w:rPr>
                <w:noProof/>
              </w:rPr>
              <w:drawing>
                <wp:anchor distT="0" distB="0" distL="114300" distR="114300" simplePos="0" relativeHeight="251755520" behindDoc="0" locked="0" layoutInCell="1" allowOverlap="1" wp14:anchorId="183EF702" wp14:editId="2C4694EF">
                  <wp:simplePos x="0" y="0"/>
                  <wp:positionH relativeFrom="column">
                    <wp:posOffset>3540760</wp:posOffset>
                  </wp:positionH>
                  <wp:positionV relativeFrom="paragraph">
                    <wp:posOffset>365125</wp:posOffset>
                  </wp:positionV>
                  <wp:extent cx="3254375" cy="2242820"/>
                  <wp:effectExtent l="0" t="0" r="3175" b="508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674" t="38390" r="38072" b="24623"/>
                          <a:stretch/>
                        </pic:blipFill>
                        <pic:spPr bwMode="auto">
                          <a:xfrm>
                            <a:off x="0" y="0"/>
                            <a:ext cx="3254375" cy="224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955F5" w14:textId="2715C4F7" w:rsidR="00EC6BCC" w:rsidRDefault="00EC6BCC" w:rsidP="008319AA">
            <w:pPr>
              <w:rPr>
                <w:rFonts w:ascii="Cambria Math" w:hAnsi="Cambria Math"/>
                <w:sz w:val="36"/>
                <w:szCs w:val="36"/>
              </w:rPr>
            </w:pPr>
          </w:p>
          <w:p w14:paraId="38C370E3" w14:textId="03D29F65" w:rsidR="00EC6BCC" w:rsidRDefault="00EC6BCC" w:rsidP="008319AA">
            <w:pPr>
              <w:rPr>
                <w:rFonts w:ascii="Cambria Math" w:hAnsi="Cambria Math"/>
                <w:sz w:val="36"/>
                <w:szCs w:val="36"/>
              </w:rPr>
            </w:pPr>
          </w:p>
          <w:p w14:paraId="601165D7" w14:textId="781A670C" w:rsidR="00E76DB1" w:rsidRDefault="00E76DB1" w:rsidP="008319AA">
            <w:pPr>
              <w:rPr>
                <w:rFonts w:ascii="Cambria Math" w:hAnsi="Cambria Math"/>
                <w:sz w:val="36"/>
                <w:szCs w:val="36"/>
              </w:rPr>
            </w:pPr>
            <w:r>
              <w:rPr>
                <w:rFonts w:ascii="Cambria Math" w:hAnsi="Cambria Math"/>
                <w:sz w:val="36"/>
                <w:szCs w:val="36"/>
              </w:rPr>
              <w:t>Method 2:</w:t>
            </w:r>
          </w:p>
          <w:p w14:paraId="1024C24E" w14:textId="2BD260E2" w:rsidR="00E76DB1" w:rsidRDefault="00E76DB1" w:rsidP="008319AA">
            <w:pPr>
              <w:rPr>
                <w:rFonts w:ascii="Cambria Math" w:hAnsi="Cambria Math"/>
                <w:sz w:val="36"/>
                <w:szCs w:val="36"/>
              </w:rPr>
            </w:pPr>
            <w:r>
              <w:rPr>
                <w:rFonts w:ascii="Cambria Math" w:hAnsi="Cambria Math"/>
                <w:sz w:val="36"/>
                <w:szCs w:val="36"/>
              </w:rPr>
              <w:t>The algorithm in the toolbox automatically reprojects the corners to produce the following:</w:t>
            </w:r>
          </w:p>
          <w:p w14:paraId="40DB95B1" w14:textId="77777777" w:rsidR="00EB1374" w:rsidRDefault="00EB1374" w:rsidP="008319AA">
            <w:pPr>
              <w:rPr>
                <w:rFonts w:ascii="Cambria Math" w:hAnsi="Cambria Math"/>
                <w:sz w:val="36"/>
                <w:szCs w:val="36"/>
              </w:rPr>
            </w:pPr>
          </w:p>
          <w:p w14:paraId="0C4D0C91" w14:textId="44B41A8E" w:rsidR="004D0A26" w:rsidRDefault="004D0A26" w:rsidP="004D0A26">
            <w:pPr>
              <w:pStyle w:val="Heading3"/>
              <w:rPr>
                <w:rFonts w:ascii="Cambria Math" w:hAnsi="Cambria Math"/>
                <w:color w:val="002060"/>
                <w:sz w:val="40"/>
                <w:szCs w:val="40"/>
              </w:rPr>
            </w:pPr>
            <w:r>
              <w:rPr>
                <w:rFonts w:ascii="Cambria Math" w:hAnsi="Cambria Math"/>
                <w:color w:val="002060"/>
                <w:sz w:val="40"/>
                <w:szCs w:val="40"/>
              </w:rPr>
              <w:lastRenderedPageBreak/>
              <w:t xml:space="preserve">Comments </w:t>
            </w:r>
          </w:p>
          <w:p w14:paraId="33F1FF67" w14:textId="67444BB0" w:rsidR="004D0A26" w:rsidRPr="00197237" w:rsidRDefault="00FE766D" w:rsidP="0032014A">
            <w:pPr>
              <w:pStyle w:val="ListParagraph"/>
              <w:numPr>
                <w:ilvl w:val="0"/>
                <w:numId w:val="10"/>
              </w:numPr>
              <w:jc w:val="both"/>
              <w:rPr>
                <w:rFonts w:ascii="Cambria Math" w:hAnsi="Cambria Math"/>
                <w:sz w:val="32"/>
                <w:szCs w:val="32"/>
              </w:rPr>
            </w:pPr>
            <w:r w:rsidRPr="00197237">
              <w:rPr>
                <w:rFonts w:ascii="Cambria Math" w:hAnsi="Cambria Math"/>
                <w:sz w:val="32"/>
                <w:szCs w:val="32"/>
              </w:rPr>
              <w:t>The precision of calibration depends on how accurately the world and image points are located.</w:t>
            </w:r>
          </w:p>
          <w:p w14:paraId="42187ED9" w14:textId="28180414" w:rsidR="00FE766D" w:rsidRPr="00197237" w:rsidRDefault="00FD7BF7" w:rsidP="0032014A">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Error propagation could be a culprit for discrepancies in </w:t>
            </w:r>
            <w:r w:rsidR="00D85E57" w:rsidRPr="00197237">
              <w:rPr>
                <w:rFonts w:ascii="Cambria Math" w:hAnsi="Cambria Math"/>
                <w:sz w:val="32"/>
                <w:szCs w:val="32"/>
              </w:rPr>
              <w:t xml:space="preserve">the </w:t>
            </w:r>
            <w:r w:rsidRPr="00197237">
              <w:rPr>
                <w:rFonts w:ascii="Cambria Math" w:hAnsi="Cambria Math"/>
                <w:sz w:val="32"/>
                <w:szCs w:val="32"/>
              </w:rPr>
              <w:t xml:space="preserve">results obtained. </w:t>
            </w:r>
          </w:p>
          <w:p w14:paraId="3C613188" w14:textId="4A70A69C" w:rsidR="00397253" w:rsidRPr="00197237" w:rsidRDefault="00397253" w:rsidP="0032014A">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In method 1, </w:t>
            </w:r>
            <w:r w:rsidR="00EA5C4F" w:rsidRPr="00197237">
              <w:rPr>
                <w:rFonts w:ascii="Cambria Math" w:hAnsi="Cambria Math"/>
                <w:sz w:val="32"/>
                <w:szCs w:val="32"/>
              </w:rPr>
              <w:t>rho was assumed to be positive. Further optimization could be performed to determine the actual of t</w:t>
            </w:r>
            <w:r w:rsidR="002E61D8" w:rsidRPr="00197237">
              <w:rPr>
                <w:rFonts w:ascii="Cambria Math" w:hAnsi="Cambria Math"/>
                <w:sz w:val="32"/>
                <w:szCs w:val="32"/>
              </w:rPr>
              <w:t xml:space="preserve">his parameter. </w:t>
            </w:r>
          </w:p>
          <w:p w14:paraId="5EB48044" w14:textId="23244E8B" w:rsidR="002E61D8" w:rsidRPr="002E61D8" w:rsidRDefault="002E61D8" w:rsidP="002E61D8">
            <w:pPr>
              <w:jc w:val="center"/>
              <w:rPr>
                <w:rFonts w:ascii="Cambria Math" w:hAnsi="Cambria Math"/>
                <w:sz w:val="36"/>
                <w:szCs w:val="36"/>
              </w:rPr>
            </w:pPr>
            <w:r>
              <w:rPr>
                <w:noProof/>
              </w:rPr>
              <w:drawing>
                <wp:inline distT="0" distB="0" distL="0" distR="0" wp14:anchorId="42E5E564" wp14:editId="5574ADAE">
                  <wp:extent cx="616688" cy="46822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4618" b="52321"/>
                          <a:stretch/>
                        </pic:blipFill>
                        <pic:spPr bwMode="auto">
                          <a:xfrm>
                            <a:off x="0" y="0"/>
                            <a:ext cx="629786" cy="478172"/>
                          </a:xfrm>
                          <a:prstGeom prst="rect">
                            <a:avLst/>
                          </a:prstGeom>
                          <a:ln>
                            <a:noFill/>
                          </a:ln>
                          <a:extLst>
                            <a:ext uri="{53640926-AAD7-44D8-BBD7-CCE9431645EC}">
                              <a14:shadowObscured xmlns:a14="http://schemas.microsoft.com/office/drawing/2010/main"/>
                            </a:ext>
                          </a:extLst>
                        </pic:spPr>
                      </pic:pic>
                    </a:graphicData>
                  </a:graphic>
                </wp:inline>
              </w:drawing>
            </w:r>
          </w:p>
          <w:p w14:paraId="262E3C2A" w14:textId="2EDBA8D7" w:rsidR="00D85E57" w:rsidRPr="00197237" w:rsidRDefault="00D85E57" w:rsidP="00D85E57">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Method 2 is a much more convenient approach to calibrating cameras. It is also more robust and advantageous </w:t>
            </w:r>
            <w:r w:rsidR="00460703" w:rsidRPr="00197237">
              <w:rPr>
                <w:rFonts w:ascii="Cambria Math" w:hAnsi="Cambria Math"/>
                <w:sz w:val="32"/>
                <w:szCs w:val="32"/>
              </w:rPr>
              <w:t xml:space="preserve">given that there are multiple tools to </w:t>
            </w:r>
            <w:r w:rsidR="00E96733" w:rsidRPr="00197237">
              <w:rPr>
                <w:rFonts w:ascii="Cambria Math" w:hAnsi="Cambria Math"/>
                <w:sz w:val="32"/>
                <w:szCs w:val="32"/>
              </w:rPr>
              <w:t xml:space="preserve">calculate a plethora of </w:t>
            </w:r>
            <w:r w:rsidR="00460703" w:rsidRPr="00197237">
              <w:rPr>
                <w:rFonts w:ascii="Cambria Math" w:hAnsi="Cambria Math"/>
                <w:sz w:val="32"/>
                <w:szCs w:val="32"/>
              </w:rPr>
              <w:t xml:space="preserve">results </w:t>
            </w:r>
            <w:r w:rsidR="00E96733" w:rsidRPr="00197237">
              <w:rPr>
                <w:rFonts w:ascii="Cambria Math" w:hAnsi="Cambria Math"/>
                <w:sz w:val="32"/>
                <w:szCs w:val="32"/>
              </w:rPr>
              <w:t xml:space="preserve">and optimize them. </w:t>
            </w:r>
          </w:p>
          <w:p w14:paraId="3BE91A9F" w14:textId="5A44D299" w:rsidR="00D521F3" w:rsidRPr="00197237" w:rsidRDefault="00D521F3" w:rsidP="00D85E57">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Also, while method 1 requires at least two planes </w:t>
            </w:r>
            <w:r w:rsidR="00A50BC2" w:rsidRPr="00197237">
              <w:rPr>
                <w:rFonts w:ascii="Cambria Math" w:hAnsi="Cambria Math"/>
                <w:sz w:val="32"/>
                <w:szCs w:val="32"/>
              </w:rPr>
              <w:t xml:space="preserve">for calibration, method 2 requires only one plane. </w:t>
            </w:r>
          </w:p>
          <w:p w14:paraId="1D501ED6" w14:textId="703B2EF8" w:rsidR="00036A00" w:rsidRPr="00197237" w:rsidRDefault="00036A00" w:rsidP="00D85E57">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Method 2 would be preferred </w:t>
            </w:r>
            <w:r w:rsidR="007B26FA" w:rsidRPr="00197237">
              <w:rPr>
                <w:rFonts w:ascii="Cambria Math" w:hAnsi="Cambria Math"/>
                <w:sz w:val="32"/>
                <w:szCs w:val="32"/>
              </w:rPr>
              <w:t xml:space="preserve">because detailed results can be obtained in real-time. </w:t>
            </w:r>
          </w:p>
          <w:p w14:paraId="2C0DDE49" w14:textId="378ACEF1" w:rsidR="006E7995" w:rsidRPr="00197237" w:rsidRDefault="006E7995" w:rsidP="00D85E57">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For method 1, it might be better to use a subpixel accurate corner detection method like the intersection of Hough lines. </w:t>
            </w:r>
          </w:p>
          <w:p w14:paraId="6331CA3E" w14:textId="5038BBED" w:rsidR="00546BCC" w:rsidRDefault="00546BCC" w:rsidP="00D85E57">
            <w:pPr>
              <w:pStyle w:val="ListParagraph"/>
              <w:numPr>
                <w:ilvl w:val="0"/>
                <w:numId w:val="10"/>
              </w:numPr>
              <w:jc w:val="both"/>
              <w:rPr>
                <w:rFonts w:ascii="Cambria Math" w:hAnsi="Cambria Math"/>
                <w:sz w:val="32"/>
                <w:szCs w:val="32"/>
              </w:rPr>
            </w:pPr>
            <w:r w:rsidRPr="00197237">
              <w:rPr>
                <w:rFonts w:ascii="Cambria Math" w:hAnsi="Cambria Math"/>
                <w:sz w:val="32"/>
                <w:szCs w:val="32"/>
              </w:rPr>
              <w:t xml:space="preserve">In this work, a high-end mobile phone camera was used and </w:t>
            </w:r>
            <w:r w:rsidR="009B307E" w:rsidRPr="00197237">
              <w:rPr>
                <w:rFonts w:ascii="Cambria Math" w:hAnsi="Cambria Math"/>
                <w:sz w:val="32"/>
                <w:szCs w:val="32"/>
              </w:rPr>
              <w:t xml:space="preserve">a skew angle of 90 degrees was found. This proves that modern cameras usually come without skew owning to the </w:t>
            </w:r>
            <w:r w:rsidR="00D50602" w:rsidRPr="00197237">
              <w:rPr>
                <w:rFonts w:ascii="Cambria Math" w:hAnsi="Cambria Math"/>
                <w:sz w:val="32"/>
                <w:szCs w:val="32"/>
              </w:rPr>
              <w:t xml:space="preserve">high precision manufacturing processes they undergo. </w:t>
            </w:r>
          </w:p>
          <w:p w14:paraId="0F67BEE2" w14:textId="2248BEF6" w:rsidR="00CC7DC9" w:rsidRPr="00613042" w:rsidRDefault="008B2360" w:rsidP="00E02D22">
            <w:pPr>
              <w:pStyle w:val="ListParagraph"/>
              <w:numPr>
                <w:ilvl w:val="0"/>
                <w:numId w:val="10"/>
              </w:numPr>
              <w:jc w:val="both"/>
            </w:pPr>
            <w:r w:rsidRPr="00DC1481">
              <w:rPr>
                <w:rFonts w:ascii="Cambria Math" w:hAnsi="Cambria Math"/>
                <w:sz w:val="32"/>
                <w:szCs w:val="32"/>
              </w:rPr>
              <w:t xml:space="preserve">From the reprojection </w:t>
            </w:r>
            <w:r w:rsidR="00F92768" w:rsidRPr="00DC1481">
              <w:rPr>
                <w:rFonts w:ascii="Cambria Math" w:hAnsi="Cambria Math"/>
                <w:sz w:val="32"/>
                <w:szCs w:val="32"/>
              </w:rPr>
              <w:t xml:space="preserve">results, we notice that there are some </w:t>
            </w:r>
            <w:r w:rsidR="00C31562" w:rsidRPr="00DC1481">
              <w:rPr>
                <w:rFonts w:ascii="Cambria Math" w:hAnsi="Cambria Math"/>
                <w:sz w:val="32"/>
                <w:szCs w:val="32"/>
              </w:rPr>
              <w:t>reprojected corners that don’t coincide with the original corners for method 1. However, with method</w:t>
            </w:r>
            <w:r w:rsidR="002B17F2" w:rsidRPr="00DC1481">
              <w:rPr>
                <w:rFonts w:ascii="Cambria Math" w:hAnsi="Cambria Math"/>
                <w:sz w:val="32"/>
                <w:szCs w:val="32"/>
              </w:rPr>
              <w:t xml:space="preserve">, there’s 100% overlapping of original and reprojected corners. </w:t>
            </w:r>
          </w:p>
          <w:p w14:paraId="5BD2AA79" w14:textId="77777777" w:rsidR="00613042" w:rsidRDefault="00613042" w:rsidP="00D1618E">
            <w:pPr>
              <w:jc w:val="both"/>
            </w:pPr>
          </w:p>
          <w:p w14:paraId="74E6A33B" w14:textId="20CFB147" w:rsidR="00870FB8" w:rsidRPr="00DC1481" w:rsidRDefault="00870FB8" w:rsidP="00870FB8">
            <w:pPr>
              <w:pStyle w:val="Heading3"/>
              <w:rPr>
                <w:rFonts w:ascii="Cambria Math" w:hAnsi="Cambria Math"/>
                <w:color w:val="002060"/>
                <w:sz w:val="34"/>
                <w:szCs w:val="34"/>
              </w:rPr>
            </w:pPr>
            <w:r w:rsidRPr="00DC1481">
              <w:rPr>
                <w:rFonts w:ascii="Cambria Math" w:hAnsi="Cambria Math"/>
                <w:color w:val="002060"/>
                <w:sz w:val="34"/>
                <w:szCs w:val="34"/>
              </w:rPr>
              <w:t>Better Methods for Corner Extraction</w:t>
            </w:r>
          </w:p>
          <w:p w14:paraId="4F110CFD" w14:textId="77777777" w:rsidR="00870FB8" w:rsidRPr="00DC1481" w:rsidRDefault="00870FB8" w:rsidP="00870FB8">
            <w:pPr>
              <w:pStyle w:val="ListParagraph"/>
              <w:numPr>
                <w:ilvl w:val="0"/>
                <w:numId w:val="10"/>
              </w:numPr>
              <w:jc w:val="both"/>
              <w:rPr>
                <w:rFonts w:ascii="Cambria Math" w:hAnsi="Cambria Math"/>
                <w:sz w:val="30"/>
                <w:szCs w:val="30"/>
              </w:rPr>
            </w:pPr>
            <w:r w:rsidRPr="00DC1481">
              <w:rPr>
                <w:rFonts w:ascii="Cambria Math" w:hAnsi="Cambria Math"/>
                <w:sz w:val="30"/>
                <w:szCs w:val="30"/>
              </w:rPr>
              <w:t xml:space="preserve">As found in the literature, we can apply certain methods to already existing corner detectors (like Harris, </w:t>
            </w:r>
            <w:proofErr w:type="spellStart"/>
            <w:r w:rsidRPr="00DC1481">
              <w:rPr>
                <w:rFonts w:ascii="Cambria Math" w:hAnsi="Cambria Math"/>
                <w:sz w:val="30"/>
                <w:szCs w:val="30"/>
              </w:rPr>
              <w:t>Kanade-Tomasi</w:t>
            </w:r>
            <w:proofErr w:type="spellEnd"/>
            <w:r w:rsidRPr="00DC1481">
              <w:rPr>
                <w:rFonts w:ascii="Cambria Math" w:hAnsi="Cambria Math"/>
                <w:sz w:val="30"/>
                <w:szCs w:val="30"/>
              </w:rPr>
              <w:t xml:space="preserve">, etc.) to achieve sub-pixel accuracy. </w:t>
            </w:r>
          </w:p>
          <w:p w14:paraId="5C2C17CE" w14:textId="77777777" w:rsidR="00870FB8" w:rsidRPr="00DC1481" w:rsidRDefault="00870FB8" w:rsidP="00870FB8">
            <w:pPr>
              <w:pStyle w:val="ListParagraph"/>
              <w:numPr>
                <w:ilvl w:val="0"/>
                <w:numId w:val="10"/>
              </w:numPr>
              <w:jc w:val="both"/>
              <w:rPr>
                <w:rFonts w:ascii="Cambria Math" w:hAnsi="Cambria Math"/>
                <w:b/>
                <w:bCs/>
                <w:sz w:val="30"/>
                <w:szCs w:val="30"/>
              </w:rPr>
            </w:pPr>
            <w:r w:rsidRPr="00DC1481">
              <w:rPr>
                <w:rFonts w:ascii="Cambria Math" w:hAnsi="Cambria Math"/>
                <w:b/>
                <w:bCs/>
                <w:sz w:val="30"/>
                <w:szCs w:val="30"/>
              </w:rPr>
              <w:t xml:space="preserve">These methods can be classified into interpolation method, classification method, and fitting method. </w:t>
            </w:r>
          </w:p>
          <w:p w14:paraId="165A42CC" w14:textId="4237307A" w:rsidR="001D33A3" w:rsidRPr="00870FB8" w:rsidRDefault="00870FB8" w:rsidP="004E128B">
            <w:pPr>
              <w:pStyle w:val="ListParagraph"/>
              <w:numPr>
                <w:ilvl w:val="0"/>
                <w:numId w:val="10"/>
              </w:numPr>
              <w:jc w:val="both"/>
              <w:rPr>
                <w:rFonts w:ascii="Cambria Math" w:hAnsi="Cambria Math"/>
                <w:sz w:val="36"/>
                <w:szCs w:val="36"/>
              </w:rPr>
            </w:pPr>
            <w:r w:rsidRPr="00613042">
              <w:rPr>
                <w:rFonts w:ascii="Cambria Math" w:hAnsi="Cambria Math"/>
                <w:i/>
                <w:iCs/>
                <w:sz w:val="28"/>
                <w:szCs w:val="28"/>
              </w:rPr>
              <w:t>The fitting method is widely used in the field of digital image processing. There are various kinds of surface fitting, such as Gaussian surface fitting, polynomial fitting method, ellipse fitting method. Gaussian surface fitting algorithm is</w:t>
            </w:r>
            <w:r w:rsidRPr="00870FB8">
              <w:rPr>
                <w:rFonts w:ascii="Cambria Math" w:hAnsi="Cambria Math"/>
                <w:i/>
                <w:iCs/>
                <w:sz w:val="36"/>
                <w:szCs w:val="36"/>
              </w:rPr>
              <w:t xml:space="preserve"> </w:t>
            </w:r>
            <w:r w:rsidRPr="00613042">
              <w:rPr>
                <w:rFonts w:ascii="Cambria Math" w:hAnsi="Cambria Math"/>
                <w:i/>
                <w:iCs/>
                <w:sz w:val="28"/>
                <w:szCs w:val="28"/>
              </w:rPr>
              <w:t>particularly common in achieving positioning precision at level of the sub-pixel.</w:t>
            </w:r>
          </w:p>
          <w:tbl>
            <w:tblPr>
              <w:tblW w:w="10773" w:type="dxa"/>
              <w:shd w:val="clear" w:color="auto" w:fill="00C1C7" w:themeFill="accent2"/>
              <w:tblLayout w:type="fixed"/>
              <w:tblLook w:val="0600" w:firstRow="0" w:lastRow="0" w:firstColumn="0" w:lastColumn="0" w:noHBand="1" w:noVBand="1"/>
            </w:tblPr>
            <w:tblGrid>
              <w:gridCol w:w="993"/>
              <w:gridCol w:w="8788"/>
              <w:gridCol w:w="992"/>
            </w:tblGrid>
            <w:tr w:rsidR="009E5540" w:rsidRPr="003A798E" w14:paraId="68DC2397" w14:textId="77777777" w:rsidTr="00BB2CA3">
              <w:trPr>
                <w:trHeight w:val="3180"/>
              </w:trPr>
              <w:tc>
                <w:tcPr>
                  <w:tcW w:w="993" w:type="dxa"/>
                  <w:shd w:val="clear" w:color="auto" w:fill="00C1C7" w:themeFill="accent2"/>
                </w:tcPr>
                <w:p w14:paraId="7751E483" w14:textId="42710BB5" w:rsidR="009E5540" w:rsidRPr="003A798E" w:rsidRDefault="000B07CE" w:rsidP="009E5540">
                  <w:pPr>
                    <w:pStyle w:val="GraphicAnchor"/>
                  </w:pPr>
                  <w:r>
                    <w:lastRenderedPageBreak/>
                    <w:t xml:space="preserve"> </w:t>
                  </w:r>
                  <w:r w:rsidR="009E5540" w:rsidRPr="003A798E">
                    <w:rPr>
                      <w:noProof/>
                      <w:lang w:eastAsia="en-AU"/>
                    </w:rPr>
                    <mc:AlternateContent>
                      <mc:Choice Requires="wps">
                        <w:drawing>
                          <wp:anchor distT="0" distB="0" distL="114300" distR="114300" simplePos="0" relativeHeight="251743232" behindDoc="1" locked="0" layoutInCell="1" allowOverlap="1" wp14:anchorId="1476DB0C" wp14:editId="555D29CC">
                            <wp:simplePos x="0" y="0"/>
                            <wp:positionH relativeFrom="margin">
                              <wp:posOffset>-980146</wp:posOffset>
                            </wp:positionH>
                            <wp:positionV relativeFrom="paragraph">
                              <wp:posOffset>-457200</wp:posOffset>
                            </wp:positionV>
                            <wp:extent cx="8228330" cy="9239250"/>
                            <wp:effectExtent l="0" t="0" r="1270" b="0"/>
                            <wp:wrapNone/>
                            <wp:docPr id="3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28330" cy="92392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037B792F" id="Shape" o:spid="_x0000_s1026" alt="&quot;&quot;" style="position:absolute;margin-left:-77.2pt;margin-top:-36pt;width:647.9pt;height:727.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" path="m,14678r,6922l21600,3032,21600,,17075,,,14678xe" fillcolor="#123869 [3204]" stroked="f" strokeweight="1pt">
                            <v:stroke miterlimit="4" joinstyle="miter"/>
                            <v:path arrowok="t" o:extrusionok="f" o:connecttype="custom" o:connectlocs="4114165,4619625;4114165,4619625;4114165,4619625;4114165,4619625" o:connectangles="0,90,180,270"/>
                            <w10:wrap anchorx="margin"/>
                          </v:shape>
                        </w:pict>
                      </mc:Fallback>
                    </mc:AlternateContent>
                  </w:r>
                </w:p>
              </w:tc>
              <w:tc>
                <w:tcPr>
                  <w:tcW w:w="8788" w:type="dxa"/>
                  <w:tcBorders>
                    <w:bottom w:val="single" w:sz="36" w:space="0" w:color="123869" w:themeColor="accent1"/>
                  </w:tcBorders>
                  <w:shd w:val="clear" w:color="auto" w:fill="00C1C7" w:themeFill="accent2"/>
                </w:tcPr>
                <w:p w14:paraId="1BB87A5E" w14:textId="77777777" w:rsidR="009E5540" w:rsidRPr="003A798E" w:rsidRDefault="009E5540" w:rsidP="009E5540"/>
              </w:tc>
              <w:tc>
                <w:tcPr>
                  <w:tcW w:w="992" w:type="dxa"/>
                  <w:shd w:val="clear" w:color="auto" w:fill="00C1C7" w:themeFill="accent2"/>
                </w:tcPr>
                <w:p w14:paraId="0F3B1688" w14:textId="77777777" w:rsidR="009E5540" w:rsidRPr="003A798E" w:rsidRDefault="009E5540" w:rsidP="009E5540"/>
              </w:tc>
            </w:tr>
            <w:tr w:rsidR="009E5540" w:rsidRPr="003A798E" w14:paraId="0AF4427F" w14:textId="77777777" w:rsidTr="00BB2CA3">
              <w:trPr>
                <w:trHeight w:val="5966"/>
              </w:trPr>
              <w:tc>
                <w:tcPr>
                  <w:tcW w:w="993" w:type="dxa"/>
                  <w:shd w:val="clear" w:color="auto" w:fill="00C1C7" w:themeFill="accent2"/>
                </w:tcPr>
                <w:p w14:paraId="604E3CEF" w14:textId="77777777" w:rsidR="009E5540" w:rsidRPr="003A798E" w:rsidRDefault="009E5540" w:rsidP="009E5540"/>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348477F0" w14:textId="77777777" w:rsidR="009E5540" w:rsidRPr="003A798E" w:rsidRDefault="009E5540" w:rsidP="009E5540">
                  <w:pPr>
                    <w:pStyle w:val="Quote"/>
                  </w:pPr>
                  <w:r>
                    <w:t>REFERENCES</w:t>
                  </w:r>
                </w:p>
              </w:tc>
              <w:tc>
                <w:tcPr>
                  <w:tcW w:w="992" w:type="dxa"/>
                  <w:shd w:val="clear" w:color="auto" w:fill="00C1C7" w:themeFill="accent2"/>
                </w:tcPr>
                <w:p w14:paraId="58FA073B" w14:textId="77777777" w:rsidR="009E5540" w:rsidRPr="003A798E" w:rsidRDefault="009E5540" w:rsidP="009E5540"/>
              </w:tc>
            </w:tr>
            <w:tr w:rsidR="009E5540" w:rsidRPr="003A798E" w14:paraId="37DF8179" w14:textId="77777777" w:rsidTr="00BB2CA3">
              <w:trPr>
                <w:trHeight w:val="4074"/>
              </w:trPr>
              <w:tc>
                <w:tcPr>
                  <w:tcW w:w="993" w:type="dxa"/>
                  <w:shd w:val="clear" w:color="auto" w:fill="00C1C7" w:themeFill="accent2"/>
                </w:tcPr>
                <w:p w14:paraId="57A7B05E" w14:textId="77777777" w:rsidR="009E5540" w:rsidRPr="003A798E" w:rsidRDefault="009E5540" w:rsidP="009E5540"/>
              </w:tc>
              <w:tc>
                <w:tcPr>
                  <w:tcW w:w="8788" w:type="dxa"/>
                  <w:tcBorders>
                    <w:top w:val="single" w:sz="36" w:space="0" w:color="123869" w:themeColor="accent1"/>
                  </w:tcBorders>
                  <w:shd w:val="clear" w:color="auto" w:fill="00C1C7" w:themeFill="accent2"/>
                </w:tcPr>
                <w:p w14:paraId="5725E2C2" w14:textId="77777777" w:rsidR="009E5540" w:rsidRPr="003A798E" w:rsidRDefault="009E5540" w:rsidP="009E5540"/>
              </w:tc>
              <w:tc>
                <w:tcPr>
                  <w:tcW w:w="992" w:type="dxa"/>
                  <w:shd w:val="clear" w:color="auto" w:fill="00C1C7" w:themeFill="accent2"/>
                </w:tcPr>
                <w:p w14:paraId="637919CC" w14:textId="77777777" w:rsidR="009E5540" w:rsidRPr="003A798E" w:rsidRDefault="009E5540" w:rsidP="009E5540"/>
              </w:tc>
            </w:tr>
          </w:tbl>
          <w:p w14:paraId="3EA42193" w14:textId="61149041" w:rsidR="009E5540" w:rsidRPr="00031CE7" w:rsidRDefault="009E5540" w:rsidP="00723677">
            <w:pPr>
              <w:rPr>
                <w:sz w:val="60"/>
                <w:szCs w:val="60"/>
              </w:rPr>
            </w:pPr>
          </w:p>
        </w:tc>
      </w:tr>
    </w:tbl>
    <w:p w14:paraId="05A3E1FD" w14:textId="4B192938" w:rsidR="008857C6" w:rsidRDefault="008857C6" w:rsidP="009E5540">
      <w:pPr>
        <w:rPr>
          <w:sz w:val="30"/>
          <w:szCs w:val="30"/>
        </w:rPr>
      </w:pPr>
      <w:r w:rsidRPr="008857C6">
        <w:rPr>
          <w:sz w:val="30"/>
          <w:szCs w:val="30"/>
        </w:rPr>
        <w:lastRenderedPageBreak/>
        <w:t xml:space="preserve">Reinhard </w:t>
      </w:r>
      <w:proofErr w:type="spellStart"/>
      <w:r w:rsidRPr="008857C6">
        <w:rPr>
          <w:sz w:val="30"/>
          <w:szCs w:val="30"/>
        </w:rPr>
        <w:t>Klette</w:t>
      </w:r>
      <w:proofErr w:type="spellEnd"/>
      <w:r w:rsidRPr="008857C6">
        <w:rPr>
          <w:sz w:val="30"/>
          <w:szCs w:val="30"/>
        </w:rPr>
        <w:t>. 2014. Concise Computer Vision: An Introduction into Theory and Algorithms. Springer Publishing Company, Incorporated.</w:t>
      </w:r>
    </w:p>
    <w:p w14:paraId="468D6ED4" w14:textId="77777777" w:rsidR="00851C45" w:rsidRDefault="00851C45" w:rsidP="00851C45">
      <w:pPr>
        <w:pStyle w:val="Default"/>
      </w:pPr>
    </w:p>
    <w:p w14:paraId="54EA172C" w14:textId="7EFF7B93" w:rsidR="00D1440A" w:rsidRDefault="00851C45" w:rsidP="009E5540">
      <w:pPr>
        <w:rPr>
          <w:sz w:val="30"/>
          <w:szCs w:val="30"/>
        </w:rPr>
      </w:pPr>
      <w:r w:rsidRPr="00851C45">
        <w:rPr>
          <w:sz w:val="30"/>
          <w:szCs w:val="30"/>
        </w:rPr>
        <w:t xml:space="preserve"> </w:t>
      </w:r>
      <w:hyperlink r:id="rId44" w:history="1">
        <w:r w:rsidRPr="00F10EA1">
          <w:rPr>
            <w:rStyle w:val="Hyperlink"/>
            <w:sz w:val="30"/>
            <w:szCs w:val="30"/>
          </w:rPr>
          <w:t>http://www.vision.caltech.edu/bouguetj/calib_doc/</w:t>
        </w:r>
      </w:hyperlink>
    </w:p>
    <w:p w14:paraId="13359EDB" w14:textId="77777777" w:rsidR="00851C45" w:rsidRDefault="00851C45" w:rsidP="009E5540">
      <w:pPr>
        <w:rPr>
          <w:sz w:val="30"/>
          <w:szCs w:val="30"/>
        </w:rPr>
      </w:pPr>
    </w:p>
    <w:p w14:paraId="6B86172B" w14:textId="5842C6F6" w:rsidR="00204FA1" w:rsidRDefault="00BD7E4C" w:rsidP="009E5540">
      <w:pPr>
        <w:rPr>
          <w:sz w:val="30"/>
          <w:szCs w:val="30"/>
        </w:rPr>
      </w:pPr>
      <w:hyperlink r:id="rId45" w:history="1">
        <w:r w:rsidR="00235501" w:rsidRPr="00F10EA1">
          <w:rPr>
            <w:rStyle w:val="Hyperlink"/>
            <w:sz w:val="30"/>
            <w:szCs w:val="30"/>
          </w:rPr>
          <w:t>https://www.mathworks.com/help/vision/ref/detectharrisfeatures.html</w:t>
        </w:r>
      </w:hyperlink>
    </w:p>
    <w:p w14:paraId="6A091B41" w14:textId="14D7AFA0" w:rsidR="00235501" w:rsidRDefault="00235501" w:rsidP="009E5540">
      <w:pPr>
        <w:rPr>
          <w:sz w:val="30"/>
          <w:szCs w:val="30"/>
        </w:rPr>
      </w:pPr>
    </w:p>
    <w:p w14:paraId="317941F3" w14:textId="6ED7556B" w:rsidR="00235501" w:rsidRDefault="00BD7E4C" w:rsidP="009E5540">
      <w:pPr>
        <w:rPr>
          <w:sz w:val="30"/>
          <w:szCs w:val="30"/>
        </w:rPr>
      </w:pPr>
      <w:hyperlink r:id="rId46" w:history="1">
        <w:r w:rsidR="00E26819" w:rsidRPr="00F10EA1">
          <w:rPr>
            <w:rStyle w:val="Hyperlink"/>
            <w:sz w:val="30"/>
            <w:szCs w:val="30"/>
          </w:rPr>
          <w:t>https://www.mathworks.com/matlabcentral/answers/26796-how-do-i-add-a-column-to-a-matrix</w:t>
        </w:r>
      </w:hyperlink>
    </w:p>
    <w:p w14:paraId="2F84381C" w14:textId="55F4E6B3" w:rsidR="00E26819" w:rsidRDefault="00E26819" w:rsidP="009E5540">
      <w:pPr>
        <w:rPr>
          <w:sz w:val="30"/>
          <w:szCs w:val="30"/>
        </w:rPr>
      </w:pPr>
    </w:p>
    <w:p w14:paraId="2F43528C" w14:textId="5BAF665D" w:rsidR="00E26819" w:rsidRDefault="00BD7E4C" w:rsidP="009E5540">
      <w:pPr>
        <w:rPr>
          <w:sz w:val="30"/>
          <w:szCs w:val="30"/>
        </w:rPr>
      </w:pPr>
      <w:hyperlink r:id="rId47" w:history="1">
        <w:r w:rsidR="00851C45" w:rsidRPr="00F10EA1">
          <w:rPr>
            <w:rStyle w:val="Hyperlink"/>
            <w:sz w:val="30"/>
            <w:szCs w:val="30"/>
          </w:rPr>
          <w:t>https://www.youtube.com/watch?v=3NcQbZu6xt8</w:t>
        </w:r>
      </w:hyperlink>
    </w:p>
    <w:p w14:paraId="35AF2134" w14:textId="7F050991" w:rsidR="00851C45" w:rsidRDefault="00851C45" w:rsidP="009E5540">
      <w:pPr>
        <w:rPr>
          <w:sz w:val="30"/>
          <w:szCs w:val="30"/>
        </w:rPr>
      </w:pPr>
    </w:p>
    <w:p w14:paraId="31D1CF7A" w14:textId="2328688D" w:rsidR="00204FA1" w:rsidRDefault="00BD7E4C" w:rsidP="009E5540">
      <w:pPr>
        <w:rPr>
          <w:sz w:val="30"/>
          <w:szCs w:val="30"/>
        </w:rPr>
      </w:pPr>
      <w:hyperlink r:id="rId48" w:history="1">
        <w:r w:rsidR="00991101" w:rsidRPr="00F10EA1">
          <w:rPr>
            <w:rStyle w:val="Hyperlink"/>
            <w:sz w:val="30"/>
            <w:szCs w:val="30"/>
          </w:rPr>
          <w:t>https://www.youtube.com/watch?v=x6YIwoQBBxA&amp;t=66s</w:t>
        </w:r>
      </w:hyperlink>
    </w:p>
    <w:p w14:paraId="378657F7" w14:textId="603FC190" w:rsidR="00991101" w:rsidRDefault="00991101" w:rsidP="009E5540">
      <w:pPr>
        <w:rPr>
          <w:sz w:val="30"/>
          <w:szCs w:val="30"/>
        </w:rPr>
      </w:pPr>
    </w:p>
    <w:p w14:paraId="08F19113" w14:textId="5DBBA739" w:rsidR="00991101" w:rsidRDefault="00BD7E4C" w:rsidP="009E5540">
      <w:pPr>
        <w:rPr>
          <w:sz w:val="30"/>
          <w:szCs w:val="30"/>
        </w:rPr>
      </w:pPr>
      <w:hyperlink r:id="rId49" w:history="1">
        <w:r w:rsidR="000E7CD0" w:rsidRPr="00F10EA1">
          <w:rPr>
            <w:rStyle w:val="Hyperlink"/>
            <w:sz w:val="30"/>
            <w:szCs w:val="30"/>
          </w:rPr>
          <w:t>https://www.cse.unr.edu/~bebis/CS791E/Notes/CameraCalibration.pdf</w:t>
        </w:r>
      </w:hyperlink>
    </w:p>
    <w:p w14:paraId="7EB4C170" w14:textId="030B171E" w:rsidR="000E7CD0" w:rsidRDefault="000E7CD0" w:rsidP="009E5540">
      <w:pPr>
        <w:rPr>
          <w:sz w:val="30"/>
          <w:szCs w:val="30"/>
        </w:rPr>
      </w:pPr>
    </w:p>
    <w:p w14:paraId="5B829278" w14:textId="615402E6" w:rsidR="000E7CD0" w:rsidRDefault="00BD7E4C" w:rsidP="009E5540">
      <w:pPr>
        <w:rPr>
          <w:sz w:val="30"/>
          <w:szCs w:val="30"/>
        </w:rPr>
      </w:pPr>
      <w:hyperlink r:id="rId50" w:history="1">
        <w:r w:rsidR="000E7CD0" w:rsidRPr="00F10EA1">
          <w:rPr>
            <w:rStyle w:val="Hyperlink"/>
            <w:sz w:val="30"/>
            <w:szCs w:val="30"/>
          </w:rPr>
          <w:t>https://github.com/begumcig/Camera-Calibration</w:t>
        </w:r>
      </w:hyperlink>
    </w:p>
    <w:p w14:paraId="73C15668" w14:textId="6F000FBD" w:rsidR="000E7CD0" w:rsidRDefault="000E7CD0" w:rsidP="009E5540">
      <w:pPr>
        <w:rPr>
          <w:sz w:val="30"/>
          <w:szCs w:val="30"/>
        </w:rPr>
      </w:pPr>
    </w:p>
    <w:p w14:paraId="7068ABDC" w14:textId="13AAF21C" w:rsidR="000E7CD0" w:rsidRDefault="00BD7E4C" w:rsidP="009E5540">
      <w:pPr>
        <w:rPr>
          <w:sz w:val="30"/>
          <w:szCs w:val="30"/>
        </w:rPr>
      </w:pPr>
      <w:hyperlink r:id="rId51" w:history="1">
        <w:r w:rsidR="00EB308F" w:rsidRPr="00F10EA1">
          <w:rPr>
            <w:rStyle w:val="Hyperlink"/>
            <w:sz w:val="30"/>
            <w:szCs w:val="30"/>
          </w:rPr>
          <w:t>https://github.com/alaattinyilmaz/camera-calibration/blob/master/CameraCalibration.pdf</w:t>
        </w:r>
      </w:hyperlink>
    </w:p>
    <w:p w14:paraId="087DBE7A" w14:textId="2016DC8A" w:rsidR="00EB308F" w:rsidRDefault="00EB308F" w:rsidP="009E5540">
      <w:pPr>
        <w:rPr>
          <w:sz w:val="30"/>
          <w:szCs w:val="30"/>
        </w:rPr>
      </w:pPr>
    </w:p>
    <w:p w14:paraId="28174EBC" w14:textId="2B6EAC72" w:rsidR="00EB308F" w:rsidRDefault="00BD7E4C" w:rsidP="009E5540">
      <w:pPr>
        <w:rPr>
          <w:sz w:val="30"/>
          <w:szCs w:val="30"/>
        </w:rPr>
      </w:pPr>
      <w:hyperlink r:id="rId52" w:history="1">
        <w:r w:rsidR="00EB308F" w:rsidRPr="00F10EA1">
          <w:rPr>
            <w:rStyle w:val="Hyperlink"/>
            <w:sz w:val="30"/>
            <w:szCs w:val="30"/>
          </w:rPr>
          <w:t>https://github.com/jahnavi-chowdary/CV-Assignment-2/blob/master/DLT.m</w:t>
        </w:r>
      </w:hyperlink>
    </w:p>
    <w:p w14:paraId="353747AC" w14:textId="4FDA5094" w:rsidR="00EB308F" w:rsidRDefault="00EB308F" w:rsidP="009E5540">
      <w:pPr>
        <w:rPr>
          <w:sz w:val="30"/>
          <w:szCs w:val="30"/>
        </w:rPr>
      </w:pPr>
    </w:p>
    <w:p w14:paraId="05521C54" w14:textId="77777777" w:rsidR="00EB308F" w:rsidRDefault="00EB308F" w:rsidP="009E5540">
      <w:pPr>
        <w:rPr>
          <w:sz w:val="30"/>
          <w:szCs w:val="30"/>
        </w:rPr>
      </w:pPr>
    </w:p>
    <w:p w14:paraId="65829CCC" w14:textId="46017072" w:rsidR="00943745" w:rsidRDefault="00943745" w:rsidP="009E5540">
      <w:pPr>
        <w:rPr>
          <w:sz w:val="30"/>
          <w:szCs w:val="30"/>
        </w:rPr>
      </w:pPr>
    </w:p>
    <w:p w14:paraId="40439031" w14:textId="77777777" w:rsidR="00943745" w:rsidRDefault="00943745" w:rsidP="009E5540">
      <w:pPr>
        <w:rPr>
          <w:sz w:val="30"/>
          <w:szCs w:val="30"/>
        </w:rPr>
      </w:pPr>
    </w:p>
    <w:p w14:paraId="5E90C982" w14:textId="738F7629" w:rsidR="00D07A58" w:rsidRDefault="00D07A58" w:rsidP="009E5540">
      <w:pPr>
        <w:rPr>
          <w:sz w:val="30"/>
          <w:szCs w:val="30"/>
        </w:rPr>
      </w:pPr>
    </w:p>
    <w:p w14:paraId="61B4FF59" w14:textId="77B4EE4B" w:rsidR="00D07A58" w:rsidRDefault="00D07A58" w:rsidP="009E5540">
      <w:pPr>
        <w:rPr>
          <w:sz w:val="30"/>
          <w:szCs w:val="30"/>
        </w:rPr>
      </w:pPr>
    </w:p>
    <w:p w14:paraId="7326A1D6" w14:textId="2C1B92D8" w:rsidR="00D07A58" w:rsidRDefault="00D07A58" w:rsidP="009E5540">
      <w:pPr>
        <w:rPr>
          <w:sz w:val="30"/>
          <w:szCs w:val="30"/>
        </w:rPr>
      </w:pPr>
    </w:p>
    <w:p w14:paraId="38DD24F0" w14:textId="5566B47D" w:rsidR="00D07A58" w:rsidRDefault="00D07A58" w:rsidP="009E5540">
      <w:pPr>
        <w:rPr>
          <w:sz w:val="30"/>
          <w:szCs w:val="30"/>
        </w:rPr>
      </w:pPr>
    </w:p>
    <w:p w14:paraId="60270396" w14:textId="53C18C13" w:rsidR="007C551C" w:rsidRDefault="007C551C" w:rsidP="009E5540">
      <w:pPr>
        <w:rPr>
          <w:sz w:val="30"/>
          <w:szCs w:val="30"/>
        </w:rPr>
      </w:pPr>
    </w:p>
    <w:p w14:paraId="43279509" w14:textId="608D55D5" w:rsidR="007C551C" w:rsidRDefault="007C551C" w:rsidP="009E5540">
      <w:pPr>
        <w:rPr>
          <w:sz w:val="30"/>
          <w:szCs w:val="30"/>
        </w:rPr>
      </w:pPr>
    </w:p>
    <w:p w14:paraId="2922A4DF" w14:textId="311BC658" w:rsidR="007C551C" w:rsidRDefault="007C551C" w:rsidP="009E5540">
      <w:pPr>
        <w:rPr>
          <w:sz w:val="30"/>
          <w:szCs w:val="30"/>
        </w:rPr>
      </w:pPr>
    </w:p>
    <w:p w14:paraId="1194F4D0" w14:textId="1A80970C" w:rsidR="007C551C" w:rsidRDefault="007C551C" w:rsidP="009E5540">
      <w:pPr>
        <w:rPr>
          <w:sz w:val="30"/>
          <w:szCs w:val="30"/>
        </w:rPr>
      </w:pPr>
    </w:p>
    <w:p w14:paraId="522F65C6" w14:textId="7F604287" w:rsidR="007C551C" w:rsidRDefault="007C551C" w:rsidP="009E5540">
      <w:pPr>
        <w:rPr>
          <w:sz w:val="30"/>
          <w:szCs w:val="30"/>
        </w:rPr>
      </w:pPr>
    </w:p>
    <w:p w14:paraId="2AE540F0" w14:textId="37F8EF76" w:rsidR="007C551C" w:rsidRDefault="007C551C" w:rsidP="009E5540">
      <w:pPr>
        <w:rPr>
          <w:sz w:val="30"/>
          <w:szCs w:val="30"/>
        </w:rPr>
      </w:pPr>
    </w:p>
    <w:p w14:paraId="11C7BA00" w14:textId="3637500B" w:rsidR="00D07A58" w:rsidRDefault="00D07A58" w:rsidP="009E5540">
      <w:pPr>
        <w:rPr>
          <w:sz w:val="30"/>
          <w:szCs w:val="30"/>
        </w:rPr>
      </w:pPr>
    </w:p>
    <w:tbl>
      <w:tblPr>
        <w:tblW w:w="0" w:type="auto"/>
        <w:shd w:val="clear" w:color="auto" w:fill="00C1C7" w:themeFill="accent2"/>
        <w:tblLayout w:type="fixed"/>
        <w:tblLook w:val="0600" w:firstRow="0" w:lastRow="0" w:firstColumn="0" w:lastColumn="0" w:noHBand="1" w:noVBand="1"/>
      </w:tblPr>
      <w:tblGrid>
        <w:gridCol w:w="993"/>
        <w:gridCol w:w="8788"/>
        <w:gridCol w:w="992"/>
      </w:tblGrid>
      <w:tr w:rsidR="00D07A58" w:rsidRPr="003A798E" w14:paraId="3C3E310E" w14:textId="77777777" w:rsidTr="00374C30">
        <w:trPr>
          <w:trHeight w:val="3180"/>
        </w:trPr>
        <w:tc>
          <w:tcPr>
            <w:tcW w:w="993" w:type="dxa"/>
            <w:vMerge w:val="restart"/>
            <w:shd w:val="clear" w:color="auto" w:fill="00C1C7" w:themeFill="accent2"/>
          </w:tcPr>
          <w:p w14:paraId="2A537E3F" w14:textId="77777777" w:rsidR="00D07A58" w:rsidRPr="003A798E" w:rsidRDefault="00D07A58" w:rsidP="00374C30">
            <w:pPr>
              <w:pStyle w:val="GraphicAnchor"/>
            </w:pPr>
          </w:p>
        </w:tc>
        <w:tc>
          <w:tcPr>
            <w:tcW w:w="8788" w:type="dxa"/>
            <w:tcBorders>
              <w:bottom w:val="single" w:sz="36" w:space="0" w:color="123869" w:themeColor="accent1"/>
            </w:tcBorders>
            <w:shd w:val="clear" w:color="auto" w:fill="00C1C7" w:themeFill="accent2"/>
          </w:tcPr>
          <w:p w14:paraId="601F1393" w14:textId="77777777" w:rsidR="00D07A58" w:rsidRPr="003A798E" w:rsidRDefault="00D07A58" w:rsidP="00374C30">
            <w:r w:rsidRPr="003A798E">
              <w:rPr>
                <w:noProof/>
                <w:lang w:eastAsia="en-AU"/>
              </w:rPr>
              <mc:AlternateContent>
                <mc:Choice Requires="wps">
                  <w:drawing>
                    <wp:anchor distT="0" distB="0" distL="114300" distR="114300" simplePos="0" relativeHeight="251747328" behindDoc="1" locked="0" layoutInCell="1" allowOverlap="1" wp14:anchorId="18FFB553" wp14:editId="24DBEE39">
                      <wp:simplePos x="0" y="0"/>
                      <wp:positionH relativeFrom="page">
                        <wp:posOffset>-1087755</wp:posOffset>
                      </wp:positionH>
                      <wp:positionV relativeFrom="paragraph">
                        <wp:posOffset>-444500</wp:posOffset>
                      </wp:positionV>
                      <wp:extent cx="7771130" cy="9124950"/>
                      <wp:effectExtent l="0" t="0" r="1270" b="0"/>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12495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512BF650" id="Shape" o:spid="_x0000_s1026" alt="&quot;&quot;" style="position:absolute;margin-left:-85.65pt;margin-top:-35pt;width:611.9pt;height:718.5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" path="m,14678r,6922l21600,3032,21600,,17075,,,14678xe" fillcolor="#123869 [3204]" stroked="f" strokeweight="1pt">
                      <v:stroke miterlimit="4" joinstyle="miter"/>
                      <v:path arrowok="t" o:extrusionok="f" o:connecttype="custom" o:connectlocs="3885565,4562475;3885565,4562475;3885565,4562475;3885565,4562475" o:connectangles="0,90,180,270"/>
                      <w10:wrap anchorx="page"/>
                    </v:shape>
                  </w:pict>
                </mc:Fallback>
              </mc:AlternateContent>
            </w:r>
          </w:p>
        </w:tc>
        <w:tc>
          <w:tcPr>
            <w:tcW w:w="992" w:type="dxa"/>
            <w:vMerge w:val="restart"/>
            <w:shd w:val="clear" w:color="auto" w:fill="00C1C7" w:themeFill="accent2"/>
          </w:tcPr>
          <w:p w14:paraId="233ED355" w14:textId="77777777" w:rsidR="00D07A58" w:rsidRPr="003A798E" w:rsidRDefault="00D07A58" w:rsidP="00374C30"/>
        </w:tc>
      </w:tr>
      <w:tr w:rsidR="00D07A58" w:rsidRPr="003A798E" w14:paraId="4CCB8CA1" w14:textId="77777777" w:rsidTr="00374C30">
        <w:trPr>
          <w:trHeight w:val="5966"/>
        </w:trPr>
        <w:tc>
          <w:tcPr>
            <w:tcW w:w="993" w:type="dxa"/>
            <w:vMerge/>
            <w:shd w:val="clear" w:color="auto" w:fill="00C1C7" w:themeFill="accent2"/>
          </w:tcPr>
          <w:p w14:paraId="38ECC35F" w14:textId="77777777" w:rsidR="00D07A58" w:rsidRPr="003A798E" w:rsidRDefault="00D07A58" w:rsidP="00374C30"/>
        </w:tc>
        <w:tc>
          <w:tcPr>
            <w:tcW w:w="8788" w:type="dxa"/>
            <w:tcBorders>
              <w:top w:val="single" w:sz="36" w:space="0" w:color="123869" w:themeColor="accent1"/>
              <w:bottom w:val="single" w:sz="36" w:space="0" w:color="123869" w:themeColor="accent1"/>
            </w:tcBorders>
            <w:shd w:val="clear" w:color="auto" w:fill="FFFFFF" w:themeFill="background1"/>
            <w:vAlign w:val="center"/>
          </w:tcPr>
          <w:p w14:paraId="6E0FF2D1" w14:textId="7DBD34BC" w:rsidR="00D07A58" w:rsidRPr="003A798E" w:rsidRDefault="00D07A58" w:rsidP="00374C30">
            <w:pPr>
              <w:pStyle w:val="Quote"/>
            </w:pPr>
            <w:r>
              <w:t>APPENDIX</w:t>
            </w:r>
          </w:p>
        </w:tc>
        <w:tc>
          <w:tcPr>
            <w:tcW w:w="992" w:type="dxa"/>
            <w:vMerge/>
            <w:shd w:val="clear" w:color="auto" w:fill="00C1C7" w:themeFill="accent2"/>
          </w:tcPr>
          <w:p w14:paraId="74E33DEC" w14:textId="77777777" w:rsidR="00D07A58" w:rsidRPr="003A798E" w:rsidRDefault="00D07A58" w:rsidP="00374C30"/>
        </w:tc>
      </w:tr>
      <w:tr w:rsidR="00D07A58" w:rsidRPr="003A798E" w14:paraId="06D448F6" w14:textId="77777777" w:rsidTr="00374C30">
        <w:trPr>
          <w:trHeight w:val="4074"/>
        </w:trPr>
        <w:tc>
          <w:tcPr>
            <w:tcW w:w="993" w:type="dxa"/>
            <w:vMerge/>
            <w:shd w:val="clear" w:color="auto" w:fill="00C1C7" w:themeFill="accent2"/>
          </w:tcPr>
          <w:p w14:paraId="37DEED1B" w14:textId="77777777" w:rsidR="00D07A58" w:rsidRPr="003A798E" w:rsidRDefault="00D07A58" w:rsidP="00374C30"/>
        </w:tc>
        <w:tc>
          <w:tcPr>
            <w:tcW w:w="8788" w:type="dxa"/>
            <w:tcBorders>
              <w:top w:val="single" w:sz="36" w:space="0" w:color="123869" w:themeColor="accent1"/>
            </w:tcBorders>
            <w:shd w:val="clear" w:color="auto" w:fill="00C1C7" w:themeFill="accent2"/>
          </w:tcPr>
          <w:p w14:paraId="7E3AFEDE" w14:textId="77777777" w:rsidR="00D07A58" w:rsidRPr="003A798E" w:rsidRDefault="00D07A58" w:rsidP="00374C30"/>
        </w:tc>
        <w:tc>
          <w:tcPr>
            <w:tcW w:w="992" w:type="dxa"/>
            <w:vMerge/>
            <w:shd w:val="clear" w:color="auto" w:fill="00C1C7" w:themeFill="accent2"/>
          </w:tcPr>
          <w:p w14:paraId="38509797" w14:textId="77777777" w:rsidR="00D07A58" w:rsidRPr="003A798E" w:rsidRDefault="00D07A58" w:rsidP="00374C30"/>
        </w:tc>
      </w:tr>
    </w:tbl>
    <w:p w14:paraId="030678C3" w14:textId="1DB3D1A4" w:rsidR="00D07A58" w:rsidRDefault="00D07A58" w:rsidP="009E5540">
      <w:pPr>
        <w:rPr>
          <w:sz w:val="30"/>
          <w:szCs w:val="30"/>
        </w:rPr>
      </w:pPr>
    </w:p>
    <w:p w14:paraId="6AFAF3E8" w14:textId="6716CD2B" w:rsidR="0040131A" w:rsidRPr="00220E06" w:rsidRDefault="00B36F0F" w:rsidP="0040131A">
      <w:pPr>
        <w:pStyle w:val="Heading3"/>
        <w:rPr>
          <w:rFonts w:ascii="Cambria Math" w:hAnsi="Cambria Math"/>
          <w:color w:val="002060"/>
          <w:sz w:val="40"/>
          <w:szCs w:val="40"/>
          <w:vertAlign w:val="subscript"/>
        </w:rPr>
      </w:pPr>
      <w:r>
        <w:rPr>
          <w:rFonts w:ascii="Cambria Math" w:hAnsi="Cambria Math"/>
          <w:color w:val="002060"/>
          <w:sz w:val="40"/>
          <w:szCs w:val="40"/>
        </w:rPr>
        <w:lastRenderedPageBreak/>
        <w:t>CAMERA CALIBRATION</w:t>
      </w:r>
    </w:p>
    <w:p w14:paraId="5BBE2CE5" w14:textId="776BC42F" w:rsidR="00153063" w:rsidRDefault="00153063" w:rsidP="0040131A">
      <w:pPr>
        <w:rPr>
          <w:rFonts w:ascii="Cambria Math" w:hAnsi="Cambria Math"/>
          <w:sz w:val="36"/>
          <w:szCs w:val="36"/>
        </w:rPr>
      </w:pPr>
    </w:p>
    <w:p w14:paraId="7466E844" w14:textId="6FD194AC" w:rsidR="004077BE" w:rsidRPr="00345BE2" w:rsidRDefault="00E93F73" w:rsidP="0040131A">
      <w:pPr>
        <w:rPr>
          <w:rFonts w:ascii="Cambria Math" w:hAnsi="Cambria Math"/>
          <w:b/>
          <w:bCs/>
          <w:sz w:val="36"/>
          <w:szCs w:val="36"/>
        </w:rPr>
      </w:pPr>
      <w:r>
        <w:rPr>
          <w:rFonts w:ascii="Cambria Math" w:hAnsi="Cambria Math"/>
          <w:b/>
          <w:bCs/>
          <w:sz w:val="36"/>
          <w:szCs w:val="36"/>
        </w:rPr>
        <w:t>Assignment2.m</w:t>
      </w:r>
    </w:p>
    <w:p w14:paraId="7A935C9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clear </w:t>
      </w:r>
      <w:r>
        <w:rPr>
          <w:rFonts w:ascii="Courier New" w:hAnsi="Courier New" w:cs="Courier New"/>
          <w:color w:val="AA04F9"/>
          <w:sz w:val="30"/>
          <w:szCs w:val="30"/>
          <w:lang w:val="tr-TR"/>
        </w:rPr>
        <w:t>all</w:t>
      </w:r>
      <w:r>
        <w:rPr>
          <w:rFonts w:ascii="Courier New" w:hAnsi="Courier New" w:cs="Courier New"/>
          <w:color w:val="000000"/>
          <w:sz w:val="30"/>
          <w:szCs w:val="30"/>
          <w:lang w:val="tr-TR"/>
        </w:rPr>
        <w:t xml:space="preserve">; close </w:t>
      </w:r>
      <w:r>
        <w:rPr>
          <w:rFonts w:ascii="Courier New" w:hAnsi="Courier New" w:cs="Courier New"/>
          <w:color w:val="AA04F9"/>
          <w:sz w:val="30"/>
          <w:szCs w:val="30"/>
          <w:lang w:val="tr-TR"/>
        </w:rPr>
        <w:t>all</w:t>
      </w:r>
      <w:r>
        <w:rPr>
          <w:rFonts w:ascii="Courier New" w:hAnsi="Courier New" w:cs="Courier New"/>
          <w:color w:val="000000"/>
          <w:sz w:val="30"/>
          <w:szCs w:val="30"/>
          <w:lang w:val="tr-TR"/>
        </w:rPr>
        <w:t>; clc;</w:t>
      </w:r>
    </w:p>
    <w:p w14:paraId="02534D2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0C4357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Read the image to be preprocessed</w:t>
      </w:r>
    </w:p>
    <w:p w14:paraId="12444E6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 = imread(</w:t>
      </w:r>
      <w:r>
        <w:rPr>
          <w:rFonts w:ascii="Courier New" w:hAnsi="Courier New" w:cs="Courier New"/>
          <w:color w:val="AA04F9"/>
          <w:sz w:val="30"/>
          <w:szCs w:val="30"/>
          <w:lang w:val="tr-TR"/>
        </w:rPr>
        <w:t>'CalibrationRig.jpg'</w:t>
      </w:r>
      <w:r>
        <w:rPr>
          <w:rFonts w:ascii="Courier New" w:hAnsi="Courier New" w:cs="Courier New"/>
          <w:color w:val="000000"/>
          <w:sz w:val="30"/>
          <w:szCs w:val="30"/>
          <w:lang w:val="tr-TR"/>
        </w:rPr>
        <w:t>);</w:t>
      </w:r>
    </w:p>
    <w:p w14:paraId="6180C86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49491A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The row, column, and channels of the image are obtained along with the cardinality of the image. </w:t>
      </w:r>
    </w:p>
    <w:p w14:paraId="72A467A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c, ch] = size(im);</w:t>
      </w:r>
    </w:p>
    <w:p w14:paraId="2829E73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Card = r*c;</w:t>
      </w:r>
    </w:p>
    <w:p w14:paraId="6A97BF3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A90389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img = im;</w:t>
      </w:r>
    </w:p>
    <w:p w14:paraId="69D8B460"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98CC2C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This is added in case the image introduced is an RGB image. </w:t>
      </w:r>
    </w:p>
    <w:p w14:paraId="681A434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It functions to convert it to a gray-scale image.</w:t>
      </w:r>
    </w:p>
    <w:p w14:paraId="52950BC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if</w:t>
      </w:r>
      <w:r>
        <w:rPr>
          <w:rFonts w:ascii="Courier New" w:hAnsi="Courier New" w:cs="Courier New"/>
          <w:color w:val="000000"/>
          <w:sz w:val="30"/>
          <w:szCs w:val="30"/>
          <w:lang w:val="tr-TR"/>
        </w:rPr>
        <w:t xml:space="preserve"> ch == 3</w:t>
      </w:r>
    </w:p>
    <w:p w14:paraId="3AF2E36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img = rgb2gray(img);</w:t>
      </w:r>
    </w:p>
    <w:p w14:paraId="130BEDF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4BB60CD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2217F06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Find the Harris corners</w:t>
      </w:r>
    </w:p>
    <w:p w14:paraId="0B6E2D6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C_H = detectHarrisFeatures(img, </w:t>
      </w:r>
      <w:r>
        <w:rPr>
          <w:rFonts w:ascii="Courier New" w:hAnsi="Courier New" w:cs="Courier New"/>
          <w:color w:val="AA04F9"/>
          <w:sz w:val="30"/>
          <w:szCs w:val="30"/>
          <w:lang w:val="tr-TR"/>
        </w:rPr>
        <w:t>'MinQuality'</w:t>
      </w:r>
      <w:r>
        <w:rPr>
          <w:rFonts w:ascii="Courier New" w:hAnsi="Courier New" w:cs="Courier New"/>
          <w:color w:val="000000"/>
          <w:sz w:val="30"/>
          <w:szCs w:val="30"/>
          <w:lang w:val="tr-TR"/>
        </w:rPr>
        <w:t>, 0.4);</w:t>
      </w:r>
    </w:p>
    <w:p w14:paraId="1CD1AD8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imshow(img)</w:t>
      </w:r>
    </w:p>
    <w:p w14:paraId="32FAE25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hold </w:t>
      </w:r>
      <w:r>
        <w:rPr>
          <w:rFonts w:ascii="Courier New" w:hAnsi="Courier New" w:cs="Courier New"/>
          <w:color w:val="AA04F9"/>
          <w:sz w:val="30"/>
          <w:szCs w:val="30"/>
          <w:lang w:val="tr-TR"/>
        </w:rPr>
        <w:t>on</w:t>
      </w:r>
    </w:p>
    <w:p w14:paraId="014128B4" w14:textId="77777777" w:rsidR="009F6BFE" w:rsidRDefault="00E93F73" w:rsidP="00E93F73">
      <w:pPr>
        <w:autoSpaceDE w:val="0"/>
        <w:autoSpaceDN w:val="0"/>
        <w:adjustRightInd w:val="0"/>
        <w:rPr>
          <w:rFonts w:ascii="Courier New" w:hAnsi="Courier New" w:cs="Courier New"/>
          <w:color w:val="028009"/>
          <w:sz w:val="30"/>
          <w:szCs w:val="30"/>
          <w:lang w:val="tr-TR"/>
        </w:rPr>
      </w:pPr>
      <w:r>
        <w:rPr>
          <w:rFonts w:ascii="Courier New" w:hAnsi="Courier New" w:cs="Courier New"/>
          <w:color w:val="028009"/>
          <w:sz w:val="30"/>
          <w:szCs w:val="30"/>
          <w:lang w:val="tr-TR"/>
        </w:rPr>
        <w:t>%</w:t>
      </w:r>
      <w:r w:rsidR="009F6BFE">
        <w:rPr>
          <w:rFonts w:ascii="Courier New" w:hAnsi="Courier New" w:cs="Courier New"/>
          <w:color w:val="028009"/>
          <w:sz w:val="30"/>
          <w:szCs w:val="30"/>
          <w:lang w:val="tr-TR"/>
        </w:rPr>
        <w:t xml:space="preserve"> Use the following to show all detected corners</w:t>
      </w:r>
    </w:p>
    <w:p w14:paraId="5DCA1CB0" w14:textId="498E08CE" w:rsidR="00E93F73" w:rsidRDefault="009F6BFE"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r w:rsidR="00E93F73">
        <w:rPr>
          <w:rFonts w:ascii="Courier New" w:hAnsi="Courier New" w:cs="Courier New"/>
          <w:color w:val="028009"/>
          <w:sz w:val="30"/>
          <w:szCs w:val="30"/>
          <w:lang w:val="tr-TR"/>
        </w:rPr>
        <w:t>plot(C_H);</w:t>
      </w:r>
    </w:p>
    <w:p w14:paraId="2DBB7A2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title('113 Detected Harris Corners; Minimum Quality = 0.4')</w:t>
      </w:r>
    </w:p>
    <w:p w14:paraId="0C4A31C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1564E36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N = 35; </w:t>
      </w:r>
      <w:r>
        <w:rPr>
          <w:rFonts w:ascii="Courier New" w:hAnsi="Courier New" w:cs="Courier New"/>
          <w:color w:val="028009"/>
          <w:sz w:val="30"/>
          <w:szCs w:val="30"/>
          <w:lang w:val="tr-TR"/>
        </w:rPr>
        <w:t>% Number of selected corners</w:t>
      </w:r>
    </w:p>
    <w:p w14:paraId="5A73E7A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2B8A4B8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Coordinates of the selected corner points from the image</w:t>
      </w:r>
    </w:p>
    <w:p w14:paraId="738068C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corners = [1015.07 197.849;</w:t>
      </w:r>
    </w:p>
    <w:p w14:paraId="2040D2B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1015.52 586.523;</w:t>
      </w:r>
    </w:p>
    <w:p w14:paraId="71DFAAE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1670.91 1526.18;</w:t>
      </w:r>
    </w:p>
    <w:p w14:paraId="2CABB775"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2612.77 1850.76;</w:t>
      </w:r>
    </w:p>
    <w:p w14:paraId="52A9DA0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3084.11 1901.32;</w:t>
      </w:r>
    </w:p>
    <w:p w14:paraId="591ED05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2900.62 1508.57;</w:t>
      </w:r>
    </w:p>
    <w:p w14:paraId="0E2B1BC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2738.39 1327.41;</w:t>
      </w:r>
    </w:p>
    <w:p w14:paraId="26D5856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2443.12 371.954;</w:t>
      </w:r>
    </w:p>
    <w:p w14:paraId="686B674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2194.47 428.608;</w:t>
      </w:r>
    </w:p>
    <w:p w14:paraId="7B66FF9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2202.66 727.34;</w:t>
      </w:r>
    </w:p>
    <w:p w14:paraId="39681F0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1920.74 879.125;</w:t>
      </w:r>
    </w:p>
    <w:p w14:paraId="6A7BC515"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1798.35 865.796;</w:t>
      </w:r>
    </w:p>
    <w:p w14:paraId="2944998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1370.31 820.117;</w:t>
      </w:r>
    </w:p>
    <w:p w14:paraId="47C2ED9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1665.87 1186.28;</w:t>
      </w:r>
    </w:p>
    <w:p w14:paraId="1C229FD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1523.53 1183.98;</w:t>
      </w:r>
    </w:p>
    <w:p w14:paraId="775BB67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1669.33 1354.58;</w:t>
      </w:r>
    </w:p>
    <w:p w14:paraId="1474545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1667.23 852.664;</w:t>
      </w:r>
    </w:p>
    <w:p w14:paraId="4DD373C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1519.28 322.695;</w:t>
      </w:r>
    </w:p>
    <w:p w14:paraId="440D76A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1197.54 428.103;</w:t>
      </w:r>
    </w:p>
    <w:p w14:paraId="538DCAF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1197.16 613.537;</w:t>
      </w:r>
    </w:p>
    <w:p w14:paraId="01AF7D6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2323.96 709.427;</w:t>
      </w:r>
    </w:p>
    <w:p w14:paraId="446BC4C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2339.14 1659.43;</w:t>
      </w:r>
    </w:p>
    <w:p w14:paraId="756985C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2212.93 1652.87;</w:t>
      </w:r>
    </w:p>
    <w:p w14:paraId="6C3EE31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2210.28 1337.98;</w:t>
      </w:r>
    </w:p>
    <w:p w14:paraId="439AA61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2719.05 641.073;</w:t>
      </w:r>
    </w:p>
    <w:p w14:paraId="1EE3D91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2323.27 553.502;</w:t>
      </w:r>
    </w:p>
    <w:p w14:paraId="260C1B6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1908.45 425.628;</w:t>
      </w:r>
    </w:p>
    <w:p w14:paraId="3984F6C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1926.47 1503.11;</w:t>
      </w:r>
    </w:p>
    <w:p w14:paraId="3CFCAD8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2461.53 1332.38;</w:t>
      </w:r>
    </w:p>
    <w:p w14:paraId="449AD1F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1520.5 492.202;</w:t>
      </w:r>
    </w:p>
    <w:p w14:paraId="0275BF1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1911.85 573.718;</w:t>
      </w:r>
    </w:p>
    <w:p w14:paraId="7A31487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2605.73 1675.47;</w:t>
      </w:r>
    </w:p>
    <w:p w14:paraId="4FB71A3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2466.27 1498.64;</w:t>
      </w:r>
    </w:p>
    <w:p w14:paraId="3E76688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1665.49 687.469;</w:t>
      </w:r>
    </w:p>
    <w:p w14:paraId="5F940E9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1798    1186.48];</w:t>
      </w:r>
    </w:p>
    <w:p w14:paraId="4E011FC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C2E175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Corner points in world coordinates</w:t>
      </w:r>
    </w:p>
    <w:p w14:paraId="2F419DC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world_coordinate = [286.5   0   355.5;</w:t>
      </w:r>
    </w:p>
    <w:p w14:paraId="034F825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286.5   0   276.5;</w:t>
      </w:r>
    </w:p>
    <w:p w14:paraId="1C48E8C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128.5   0     79;</w:t>
      </w:r>
    </w:p>
    <w:p w14:paraId="3417D11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168    0;</w:t>
      </w:r>
    </w:p>
    <w:p w14:paraId="10BD87A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286.5  0;</w:t>
      </w:r>
    </w:p>
    <w:p w14:paraId="52099D6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247    79;</w:t>
      </w:r>
    </w:p>
    <w:p w14:paraId="55E972A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207.5 118.5;</w:t>
      </w:r>
    </w:p>
    <w:p w14:paraId="77E06DD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128.5 355.5;</w:t>
      </w:r>
    </w:p>
    <w:p w14:paraId="77E3F1D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49.5  355.5;</w:t>
      </w:r>
    </w:p>
    <w:p w14:paraId="7EC2437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49.5  276.5;</w:t>
      </w:r>
    </w:p>
    <w:p w14:paraId="7DA3DFA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49.5    0    237;</w:t>
      </w:r>
    </w:p>
    <w:p w14:paraId="12C83AB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89      0    237;</w:t>
      </w:r>
    </w:p>
    <w:p w14:paraId="2681AD7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207.5   0    237;</w:t>
      </w:r>
    </w:p>
    <w:p w14:paraId="57E7808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128.5   0    158;</w:t>
      </w:r>
    </w:p>
    <w:p w14:paraId="673B530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168     0    158;</w:t>
      </w:r>
    </w:p>
    <w:p w14:paraId="69EDEB8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128.5   0    118.5;</w:t>
      </w:r>
    </w:p>
    <w:p w14:paraId="67721AD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128.5   0    237;</w:t>
      </w:r>
    </w:p>
    <w:p w14:paraId="1F7BD6A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168     0    355.5;</w:t>
      </w:r>
    </w:p>
    <w:p w14:paraId="6CE5F7B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247     0    316;</w:t>
      </w:r>
    </w:p>
    <w:p w14:paraId="4D5D12C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247     0    276.5;</w:t>
      </w:r>
    </w:p>
    <w:p w14:paraId="06A63A55"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89    276.5;</w:t>
      </w:r>
    </w:p>
    <w:p w14:paraId="321880C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89    39.5;</w:t>
      </w:r>
    </w:p>
    <w:p w14:paraId="7111517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49.5  39.5;</w:t>
      </w:r>
    </w:p>
    <w:p w14:paraId="406E659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49.5  118.5;</w:t>
      </w:r>
    </w:p>
    <w:p w14:paraId="663D4B1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207.5 276.5;</w:t>
      </w:r>
    </w:p>
    <w:p w14:paraId="5877AD3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89    316;</w:t>
      </w:r>
    </w:p>
    <w:p w14:paraId="023DFA3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49.5    0    355.5;</w:t>
      </w:r>
    </w:p>
    <w:p w14:paraId="1EB4EFE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49.5    0    79;</w:t>
      </w:r>
    </w:p>
    <w:p w14:paraId="1E63C47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128.5 118.5;</w:t>
      </w:r>
    </w:p>
    <w:p w14:paraId="7475C4E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168     0    316;</w:t>
      </w:r>
    </w:p>
    <w:p w14:paraId="650FB56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49.5    0    316;</w:t>
      </w:r>
    </w:p>
    <w:p w14:paraId="26AFD27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168   39.5;</w:t>
      </w:r>
    </w:p>
    <w:p w14:paraId="4229FE1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128.5 79;</w:t>
      </w:r>
    </w:p>
    <w:p w14:paraId="6005908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128.5   0    276.5;</w:t>
      </w:r>
    </w:p>
    <w:p w14:paraId="50871CA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89      0    158];</w:t>
      </w:r>
    </w:p>
    <w:p w14:paraId="6A642689"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F27421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Convert the Image Corner Points world coordinates to homogeneous</w:t>
      </w:r>
    </w:p>
    <w:p w14:paraId="4020456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coordinates by appending an Nx1 column of ones. </w:t>
      </w:r>
    </w:p>
    <w:p w14:paraId="3113455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H_ones = ones(N,1);</w:t>
      </w:r>
    </w:p>
    <w:p w14:paraId="4B586BB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H_corners = [corners H_ones];</w:t>
      </w:r>
    </w:p>
    <w:p w14:paraId="1A29BD3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H_world = [world_coordinate H_ones];</w:t>
      </w:r>
    </w:p>
    <w:p w14:paraId="4E4C265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A66D4A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plot(H_corners(:,1),H_corners(:,2),</w:t>
      </w:r>
      <w:r>
        <w:rPr>
          <w:rFonts w:ascii="Courier New" w:hAnsi="Courier New" w:cs="Courier New"/>
          <w:color w:val="AA04F9"/>
          <w:sz w:val="30"/>
          <w:szCs w:val="30"/>
          <w:lang w:val="tr-TR"/>
        </w:rPr>
        <w:t>'ro'</w:t>
      </w:r>
      <w:r>
        <w:rPr>
          <w:rFonts w:ascii="Courier New" w:hAnsi="Courier New" w:cs="Courier New"/>
          <w:color w:val="000000"/>
          <w:sz w:val="30"/>
          <w:szCs w:val="30"/>
          <w:lang w:val="tr-TR"/>
        </w:rPr>
        <w:t>);</w:t>
      </w:r>
    </w:p>
    <w:p w14:paraId="35F8113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title(</w:t>
      </w:r>
      <w:r>
        <w:rPr>
          <w:rFonts w:ascii="Courier New" w:hAnsi="Courier New" w:cs="Courier New"/>
          <w:color w:val="AA04F9"/>
          <w:sz w:val="30"/>
          <w:szCs w:val="30"/>
          <w:lang w:val="tr-TR"/>
        </w:rPr>
        <w:t>'35 Selected Harris Corners; Minimum Quality = 0.4'</w:t>
      </w:r>
      <w:r>
        <w:rPr>
          <w:rFonts w:ascii="Courier New" w:hAnsi="Courier New" w:cs="Courier New"/>
          <w:color w:val="000000"/>
          <w:sz w:val="30"/>
          <w:szCs w:val="30"/>
          <w:lang w:val="tr-TR"/>
        </w:rPr>
        <w:t>)</w:t>
      </w:r>
    </w:p>
    <w:p w14:paraId="08B90D9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E4B7D4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Create the 2nx12 P-matrix</w:t>
      </w:r>
    </w:p>
    <w:p w14:paraId="7111C65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 = zeros(2*N, 12);</w:t>
      </w:r>
    </w:p>
    <w:p w14:paraId="51F2BE4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879F54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j = 1;</w:t>
      </w:r>
    </w:p>
    <w:p w14:paraId="29C3253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zero_T = zeros(1,4);</w:t>
      </w:r>
    </w:p>
    <w:p w14:paraId="3E7898C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for</w:t>
      </w:r>
      <w:r>
        <w:rPr>
          <w:rFonts w:ascii="Courier New" w:hAnsi="Courier New" w:cs="Courier New"/>
          <w:color w:val="000000"/>
          <w:sz w:val="30"/>
          <w:szCs w:val="30"/>
          <w:lang w:val="tr-TR"/>
        </w:rPr>
        <w:t xml:space="preserve"> i = 1:2:2*N</w:t>
      </w:r>
    </w:p>
    <w:p w14:paraId="338B1C8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P(i,:) =   [H_world(j,:)    zero_T       -H_corners(j,1)*H_world(j,:)];</w:t>
      </w:r>
    </w:p>
    <w:p w14:paraId="7AD182D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lastRenderedPageBreak/>
        <w:t xml:space="preserve">    P(i+1,:) = [zero_T       H_world(j,:)    -H_corners(j,2)*H_world(j,:)];</w:t>
      </w:r>
    </w:p>
    <w:p w14:paraId="529637B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j = j+1;</w:t>
      </w:r>
    </w:p>
    <w:p w14:paraId="67E55DB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end</w:t>
      </w:r>
    </w:p>
    <w:p w14:paraId="654A4D8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E00FF"/>
          <w:sz w:val="30"/>
          <w:szCs w:val="30"/>
          <w:lang w:val="tr-TR"/>
        </w:rPr>
        <w:t xml:space="preserve"> </w:t>
      </w:r>
    </w:p>
    <w:p w14:paraId="6E8D893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Compute the Singular Value Decomposition of P</w:t>
      </w:r>
    </w:p>
    <w:p w14:paraId="46D5D3E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[U, D, V] = svd(P);</w:t>
      </w:r>
    </w:p>
    <w:p w14:paraId="142F255B"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FB8BEC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estimated_m = V(:,12);</w:t>
      </w:r>
    </w:p>
    <w:p w14:paraId="1D7B539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m1 = transpose(estimated_m(1:4,1));</w:t>
      </w:r>
    </w:p>
    <w:p w14:paraId="1F41F74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m2 = transpose(estimated_m(5:8,1));</w:t>
      </w:r>
    </w:p>
    <w:p w14:paraId="40B9616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m3 = transpose(estimated_m(9:12,1));</w:t>
      </w:r>
    </w:p>
    <w:p w14:paraId="22DB504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52A306F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projection_matrix = [m1; m2; m3];</w:t>
      </w:r>
    </w:p>
    <w:p w14:paraId="534FD9E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9680D8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submatrix_m = projection_matrix(:,1:3);</w:t>
      </w:r>
    </w:p>
    <w:p w14:paraId="67DC936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140F53E0"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a1 = submatrix_m(1,1:3);</w:t>
      </w:r>
    </w:p>
    <w:p w14:paraId="2B11651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a2 = submatrix_m(2,1:3);</w:t>
      </w:r>
    </w:p>
    <w:p w14:paraId="5560A78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a3 = submatrix_m(3,1:3);</w:t>
      </w:r>
    </w:p>
    <w:p w14:paraId="7806F2E0"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b = projection_matrix(1:3,4);</w:t>
      </w:r>
    </w:p>
    <w:p w14:paraId="3DA0749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4FA65A9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Find the scaling factor since our estimation was only up to scale.</w:t>
      </w:r>
    </w:p>
    <w:p w14:paraId="3BEF1FF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rho = 1/norm(a3);</w:t>
      </w:r>
    </w:p>
    <w:p w14:paraId="5FAAF66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CBC219E"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Find the intrinsic parameters</w:t>
      </w:r>
    </w:p>
    <w:p w14:paraId="18626D7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u0 = rho^2*dot(a1,a3);</w:t>
      </w:r>
    </w:p>
    <w:p w14:paraId="130E112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v0 = rho^2*dot(a2,a3);</w:t>
      </w:r>
    </w:p>
    <w:p w14:paraId="1DB4AB02"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theta = acos(dot(cross(a1,a3),transpose(cross(a2,a3))) / norm(cross(a1,a3)*norm(cross(a2,a3))));</w:t>
      </w:r>
    </w:p>
    <w:p w14:paraId="37113B27"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alpha = rho^2*norm(cross(a1,a3))*sin(theta);</w:t>
      </w:r>
    </w:p>
    <w:p w14:paraId="2B170F5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beta = rho^2*norm(cross(a2,a3))*sin(theta);</w:t>
      </w:r>
    </w:p>
    <w:p w14:paraId="2EB3B9E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3FF0533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Intrinsic parameter matrix, K</w:t>
      </w:r>
    </w:p>
    <w:p w14:paraId="01B680C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K = [alpha  -1*alpha*cot(theta) u0;</w:t>
      </w:r>
    </w:p>
    <w:p w14:paraId="5177843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beta/sin(theta)    v0;</w:t>
      </w:r>
    </w:p>
    <w:p w14:paraId="71194DF0"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0              0           1];</w:t>
      </w:r>
    </w:p>
    <w:p w14:paraId="72CFD3F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2A048F0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Find the extrinsic parameters</w:t>
      </w:r>
    </w:p>
    <w:p w14:paraId="0BEF5AE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r1 = (cross(a2,a3)) / norm(cross(a2,a3));</w:t>
      </w:r>
    </w:p>
    <w:p w14:paraId="787F309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r3 = a3/norm(a3);</w:t>
      </w:r>
    </w:p>
    <w:p w14:paraId="42775D6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r2 = cross(r3,r1);</w:t>
      </w:r>
    </w:p>
    <w:p w14:paraId="7846345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lastRenderedPageBreak/>
        <w:t>% Rotation Matrix</w:t>
      </w:r>
    </w:p>
    <w:p w14:paraId="3851FEB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R = [r1; r2; r3];</w:t>
      </w:r>
    </w:p>
    <w:p w14:paraId="3CA56C8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Translation Vector</w:t>
      </w:r>
    </w:p>
    <w:p w14:paraId="31422E4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T = rho*(K\b);</w:t>
      </w:r>
    </w:p>
    <w:p w14:paraId="52F6E19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00000"/>
          <w:sz w:val="30"/>
          <w:szCs w:val="30"/>
          <w:lang w:val="tr-TR"/>
        </w:rPr>
        <w:t xml:space="preserve"> </w:t>
      </w:r>
    </w:p>
    <w:p w14:paraId="643A333A"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These final lines of code are used to obtain the reprojected corner for</w:t>
      </w:r>
    </w:p>
    <w:p w14:paraId="27CC2731"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the sake comparison</w:t>
      </w:r>
    </w:p>
    <w:p w14:paraId="5E084496"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check= projection_matrix*H_world';</w:t>
      </w:r>
    </w:p>
    <w:p w14:paraId="7E3C1AC3"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 = check(1,:)./check(3,:);</w:t>
      </w:r>
    </w:p>
    <w:p w14:paraId="62DB96BC"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y = check(2,:)./check(3,:);</w:t>
      </w:r>
    </w:p>
    <w:p w14:paraId="1D3299B8"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xml:space="preserve"> </w:t>
      </w:r>
    </w:p>
    <w:p w14:paraId="393FDF24"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hold on;</w:t>
      </w:r>
    </w:p>
    <w:p w14:paraId="626043DD"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plot(x,y,'y*');</w:t>
      </w:r>
    </w:p>
    <w:p w14:paraId="221862AF" w14:textId="77777777" w:rsidR="00E93F73" w:rsidRDefault="00E93F73" w:rsidP="00E93F73">
      <w:pPr>
        <w:autoSpaceDE w:val="0"/>
        <w:autoSpaceDN w:val="0"/>
        <w:adjustRightInd w:val="0"/>
        <w:rPr>
          <w:rFonts w:ascii="Courier New" w:hAnsi="Courier New" w:cs="Courier New"/>
          <w:lang w:val="tr-TR"/>
        </w:rPr>
      </w:pPr>
      <w:r>
        <w:rPr>
          <w:rFonts w:ascii="Courier New" w:hAnsi="Courier New" w:cs="Courier New"/>
          <w:color w:val="028009"/>
          <w:sz w:val="30"/>
          <w:szCs w:val="30"/>
          <w:lang w:val="tr-TR"/>
        </w:rPr>
        <w:t>% legend('Original Harris Corners', 'Reprojected Corners')</w:t>
      </w:r>
    </w:p>
    <w:p w14:paraId="7AFA6DCE" w14:textId="672F650D" w:rsidR="004077BE" w:rsidRDefault="004077BE" w:rsidP="0040131A">
      <w:pPr>
        <w:rPr>
          <w:sz w:val="30"/>
          <w:szCs w:val="30"/>
        </w:rPr>
      </w:pPr>
    </w:p>
    <w:p w14:paraId="04180F5C" w14:textId="3108947E" w:rsidR="002B4AB8" w:rsidRDefault="002B4AB8" w:rsidP="002B4AB8">
      <w:pPr>
        <w:pStyle w:val="Heading3"/>
        <w:rPr>
          <w:rFonts w:ascii="Cambria Math" w:hAnsi="Cambria Math"/>
          <w:color w:val="002060"/>
          <w:sz w:val="40"/>
          <w:szCs w:val="40"/>
        </w:rPr>
      </w:pPr>
      <w:r>
        <w:rPr>
          <w:rFonts w:ascii="Cambria Math" w:hAnsi="Cambria Math"/>
          <w:color w:val="002060"/>
          <w:sz w:val="40"/>
          <w:szCs w:val="40"/>
        </w:rPr>
        <w:t xml:space="preserve">IMAGES FOR </w:t>
      </w:r>
      <w:r w:rsidR="00DF7490">
        <w:rPr>
          <w:rFonts w:ascii="Cambria Math" w:hAnsi="Cambria Math"/>
          <w:color w:val="002060"/>
          <w:sz w:val="40"/>
          <w:szCs w:val="40"/>
        </w:rPr>
        <w:t>METHOD 2</w:t>
      </w:r>
    </w:p>
    <w:p w14:paraId="3135738D" w14:textId="77777777" w:rsidR="001233CA" w:rsidRPr="001233CA" w:rsidRDefault="001233CA" w:rsidP="001233CA"/>
    <w:p w14:paraId="6A99C40A" w14:textId="77777777" w:rsidR="001233CA" w:rsidRDefault="00204668" w:rsidP="001233CA">
      <w:pPr>
        <w:jc w:val="center"/>
        <w:rPr>
          <w:sz w:val="30"/>
          <w:szCs w:val="30"/>
        </w:rPr>
      </w:pPr>
      <w:r>
        <w:rPr>
          <w:noProof/>
          <w:sz w:val="30"/>
          <w:szCs w:val="30"/>
        </w:rPr>
        <w:drawing>
          <wp:inline distT="0" distB="0" distL="0" distR="0" wp14:anchorId="11B4ED27" wp14:editId="75319B0A">
            <wp:extent cx="4998053" cy="2309285"/>
            <wp:effectExtent l="0" t="8255"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5136795" cy="2373389"/>
                    </a:xfrm>
                    <a:prstGeom prst="rect">
                      <a:avLst/>
                    </a:prstGeom>
                    <a:noFill/>
                    <a:ln>
                      <a:noFill/>
                    </a:ln>
                  </pic:spPr>
                </pic:pic>
              </a:graphicData>
            </a:graphic>
          </wp:inline>
        </w:drawing>
      </w:r>
      <w:r>
        <w:rPr>
          <w:noProof/>
          <w:sz w:val="30"/>
          <w:szCs w:val="30"/>
        </w:rPr>
        <w:drawing>
          <wp:inline distT="0" distB="0" distL="0" distR="0" wp14:anchorId="1B600119" wp14:editId="64D63DFC">
            <wp:extent cx="4998050" cy="2309285"/>
            <wp:effectExtent l="0" t="8255"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5070421" cy="2342723"/>
                    </a:xfrm>
                    <a:prstGeom prst="rect">
                      <a:avLst/>
                    </a:prstGeom>
                    <a:noFill/>
                    <a:ln>
                      <a:noFill/>
                    </a:ln>
                  </pic:spPr>
                </pic:pic>
              </a:graphicData>
            </a:graphic>
          </wp:inline>
        </w:drawing>
      </w:r>
    </w:p>
    <w:p w14:paraId="2044A26E" w14:textId="39F0EBFB" w:rsidR="002B4AB8" w:rsidRDefault="00204668" w:rsidP="001233CA">
      <w:pPr>
        <w:jc w:val="center"/>
        <w:rPr>
          <w:sz w:val="30"/>
          <w:szCs w:val="30"/>
        </w:rPr>
      </w:pPr>
      <w:r>
        <w:rPr>
          <w:noProof/>
          <w:sz w:val="30"/>
          <w:szCs w:val="30"/>
        </w:rPr>
        <w:lastRenderedPageBreak/>
        <w:drawing>
          <wp:inline distT="0" distB="0" distL="0" distR="0" wp14:anchorId="6A670C17" wp14:editId="288241DE">
            <wp:extent cx="6858000" cy="3168650"/>
            <wp:effectExtent l="0" t="317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drawing>
          <wp:inline distT="0" distB="0" distL="0" distR="0" wp14:anchorId="31FF90E7" wp14:editId="10E33F98">
            <wp:extent cx="6858000" cy="3168650"/>
            <wp:effectExtent l="0" t="317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lastRenderedPageBreak/>
        <w:drawing>
          <wp:inline distT="0" distB="0" distL="0" distR="0" wp14:anchorId="6857A3A9" wp14:editId="3F0F8C7B">
            <wp:extent cx="6858000" cy="3168650"/>
            <wp:effectExtent l="0" t="3175"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drawing>
          <wp:inline distT="0" distB="0" distL="0" distR="0" wp14:anchorId="38F47F68" wp14:editId="4D72C21F">
            <wp:extent cx="6858000" cy="3168650"/>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lastRenderedPageBreak/>
        <w:drawing>
          <wp:inline distT="0" distB="0" distL="0" distR="0" wp14:anchorId="21B4FBDA" wp14:editId="3902D4EA">
            <wp:extent cx="6858000" cy="3168650"/>
            <wp:effectExtent l="0" t="317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drawing>
          <wp:inline distT="0" distB="0" distL="0" distR="0" wp14:anchorId="69628EF2" wp14:editId="3BF99378">
            <wp:extent cx="6858000" cy="3168650"/>
            <wp:effectExtent l="0" t="3175"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lastRenderedPageBreak/>
        <w:drawing>
          <wp:inline distT="0" distB="0" distL="0" distR="0" wp14:anchorId="5271D29C" wp14:editId="2F09347F">
            <wp:extent cx="6858000" cy="3168650"/>
            <wp:effectExtent l="0" t="3175"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drawing>
          <wp:inline distT="0" distB="0" distL="0" distR="0" wp14:anchorId="0DF81A25" wp14:editId="351CC039">
            <wp:extent cx="6858000" cy="3168650"/>
            <wp:effectExtent l="0" t="3175"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lastRenderedPageBreak/>
        <w:drawing>
          <wp:inline distT="0" distB="0" distL="0" distR="0" wp14:anchorId="414D5178" wp14:editId="0D5B0501">
            <wp:extent cx="6858000" cy="3168650"/>
            <wp:effectExtent l="0" t="317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drawing>
          <wp:inline distT="0" distB="0" distL="0" distR="0" wp14:anchorId="3DD88216" wp14:editId="2846F951">
            <wp:extent cx="6858000" cy="3168650"/>
            <wp:effectExtent l="0" t="3175"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lastRenderedPageBreak/>
        <w:drawing>
          <wp:inline distT="0" distB="0" distL="0" distR="0" wp14:anchorId="21964AFC" wp14:editId="2C2BE97E">
            <wp:extent cx="6858000" cy="3168650"/>
            <wp:effectExtent l="0" t="3175"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drawing>
          <wp:inline distT="0" distB="0" distL="0" distR="0" wp14:anchorId="4A7487D8" wp14:editId="4F0F65DB">
            <wp:extent cx="6858000" cy="3168650"/>
            <wp:effectExtent l="0" t="3175"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r>
        <w:rPr>
          <w:noProof/>
          <w:sz w:val="30"/>
          <w:szCs w:val="30"/>
        </w:rPr>
        <w:lastRenderedPageBreak/>
        <w:drawing>
          <wp:inline distT="0" distB="0" distL="0" distR="0" wp14:anchorId="6D0A3866" wp14:editId="0A19CC72">
            <wp:extent cx="6858000" cy="3168650"/>
            <wp:effectExtent l="0" t="3175"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6858000" cy="3168650"/>
                    </a:xfrm>
                    <a:prstGeom prst="rect">
                      <a:avLst/>
                    </a:prstGeom>
                    <a:noFill/>
                    <a:ln>
                      <a:noFill/>
                    </a:ln>
                  </pic:spPr>
                </pic:pic>
              </a:graphicData>
            </a:graphic>
          </wp:inline>
        </w:drawing>
      </w:r>
    </w:p>
    <w:sectPr w:rsidR="002B4AB8" w:rsidSect="0014712C">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4FF62" w14:textId="77777777" w:rsidR="002418D9" w:rsidRDefault="002418D9" w:rsidP="001205A1">
      <w:r>
        <w:separator/>
      </w:r>
    </w:p>
  </w:endnote>
  <w:endnote w:type="continuationSeparator" w:id="0">
    <w:p w14:paraId="6CDE5400" w14:textId="77777777" w:rsidR="002418D9" w:rsidRDefault="002418D9"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EndPr>
      <w:rPr>
        <w:rStyle w:val="PageNumber"/>
      </w:rPr>
    </w:sdtEndPr>
    <w:sdtContent>
      <w:p w14:paraId="7EE5316F" w14:textId="77777777" w:rsidR="00D253A5" w:rsidRDefault="00D253A5" w:rsidP="00975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9A679CB" w14:textId="77777777" w:rsidR="00D253A5" w:rsidRDefault="00D253A5"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1358343"/>
      <w:docPartObj>
        <w:docPartGallery w:val="Page Numbers (Bottom of Page)"/>
        <w:docPartUnique/>
      </w:docPartObj>
    </w:sdtPr>
    <w:sdtEndPr>
      <w:rPr>
        <w:rStyle w:val="PageNumber"/>
      </w:rPr>
    </w:sdtEndPr>
    <w:sdtContent>
      <w:p w14:paraId="564073E4" w14:textId="77777777" w:rsidR="00D253A5" w:rsidRDefault="00D253A5" w:rsidP="009756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D253A5" w14:paraId="49D4272B" w14:textId="77777777" w:rsidTr="005F4F46">
      <w:tc>
        <w:tcPr>
          <w:tcW w:w="5395" w:type="dxa"/>
        </w:tcPr>
        <w:p w14:paraId="01AACD05" w14:textId="039F3063" w:rsidR="00D253A5" w:rsidRPr="00BF37FC" w:rsidRDefault="003A5182" w:rsidP="00C66528">
          <w:pPr>
            <w:pStyle w:val="Footer"/>
            <w:rPr>
              <w:sz w:val="12"/>
              <w:szCs w:val="12"/>
            </w:rPr>
          </w:pPr>
          <w:r>
            <w:rPr>
              <w:sz w:val="12"/>
              <w:szCs w:val="12"/>
            </w:rPr>
            <w:t>CAMERA CALIBRATION</w:t>
          </w:r>
        </w:p>
      </w:tc>
      <w:tc>
        <w:tcPr>
          <w:tcW w:w="5395" w:type="dxa"/>
        </w:tcPr>
        <w:p w14:paraId="1087EE78" w14:textId="77777777" w:rsidR="00D253A5" w:rsidRPr="001205A1" w:rsidRDefault="00D253A5" w:rsidP="001205A1">
          <w:pPr>
            <w:pStyle w:val="Footer"/>
          </w:pPr>
          <w:r w:rsidRPr="001205A1">
            <w:t xml:space="preserve">   </w:t>
          </w:r>
        </w:p>
      </w:tc>
    </w:tr>
  </w:tbl>
  <w:p w14:paraId="6AEF8897" w14:textId="77777777" w:rsidR="00D253A5" w:rsidRDefault="00D25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09A8C" w14:textId="77777777" w:rsidR="002418D9" w:rsidRDefault="002418D9" w:rsidP="001205A1">
      <w:r>
        <w:separator/>
      </w:r>
    </w:p>
  </w:footnote>
  <w:footnote w:type="continuationSeparator" w:id="0">
    <w:p w14:paraId="426A0BF9" w14:textId="77777777" w:rsidR="002418D9" w:rsidRDefault="002418D9"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9.15pt;height:46.3pt;visibility:visible;mso-wrap-style:square" o:bullet="t">
        <v:imagedata r:id="rId1" o:title="" cropbottom="6215f" cropright="58602f"/>
      </v:shape>
    </w:pict>
  </w:numPicBullet>
  <w:abstractNum w:abstractNumId="0" w15:restartNumberingAfterBreak="0">
    <w:nsid w:val="00881367"/>
    <w:multiLevelType w:val="hybridMultilevel"/>
    <w:tmpl w:val="B5F4D576"/>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B433179"/>
    <w:multiLevelType w:val="hybridMultilevel"/>
    <w:tmpl w:val="E034EF0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1FA6772"/>
    <w:multiLevelType w:val="hybridMultilevel"/>
    <w:tmpl w:val="0BECA4E0"/>
    <w:lvl w:ilvl="0" w:tplc="2C02958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97E79"/>
    <w:multiLevelType w:val="hybridMultilevel"/>
    <w:tmpl w:val="0D04B848"/>
    <w:lvl w:ilvl="0" w:tplc="39142CB2">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B35A52"/>
    <w:multiLevelType w:val="hybridMultilevel"/>
    <w:tmpl w:val="9D04351A"/>
    <w:lvl w:ilvl="0" w:tplc="0616F18E">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C38260D"/>
    <w:multiLevelType w:val="hybridMultilevel"/>
    <w:tmpl w:val="7A823C72"/>
    <w:lvl w:ilvl="0" w:tplc="8A42A2C8">
      <w:start w:val="1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E762645"/>
    <w:multiLevelType w:val="hybridMultilevel"/>
    <w:tmpl w:val="0E483C8C"/>
    <w:lvl w:ilvl="0" w:tplc="0DC23134">
      <w:start w:val="16"/>
      <w:numFmt w:val="bullet"/>
      <w:lvlText w:val="-"/>
      <w:lvlJc w:val="left"/>
      <w:pPr>
        <w:ind w:left="720" w:hanging="360"/>
      </w:pPr>
      <w:rPr>
        <w:rFonts w:ascii="Cambria Math" w:eastAsiaTheme="minorHAnsi" w:hAnsi="Cambria Math"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F8D035A"/>
    <w:multiLevelType w:val="hybridMultilevel"/>
    <w:tmpl w:val="6DD2B466"/>
    <w:lvl w:ilvl="0" w:tplc="9AB0EF78">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3FC77F6"/>
    <w:multiLevelType w:val="hybridMultilevel"/>
    <w:tmpl w:val="2BF004BA"/>
    <w:lvl w:ilvl="0" w:tplc="4DDC48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93338F"/>
    <w:multiLevelType w:val="hybridMultilevel"/>
    <w:tmpl w:val="9A0E74CE"/>
    <w:lvl w:ilvl="0" w:tplc="6AAA9E04">
      <w:numFmt w:val="bullet"/>
      <w:lvlText w:val="-"/>
      <w:lvlJc w:val="left"/>
      <w:pPr>
        <w:ind w:left="1080" w:hanging="360"/>
      </w:pPr>
      <w:rPr>
        <w:rFonts w:ascii="Courier New" w:eastAsiaTheme="minorHAnsi" w:hAnsi="Courier New" w:cs="Courier New" w:hint="default"/>
        <w:color w:val="000000"/>
        <w:sz w:val="3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0" w15:restartNumberingAfterBreak="0">
    <w:nsid w:val="4EF13864"/>
    <w:multiLevelType w:val="hybridMultilevel"/>
    <w:tmpl w:val="40520E56"/>
    <w:lvl w:ilvl="0" w:tplc="0D826E7E">
      <w:numFmt w:val="bullet"/>
      <w:lvlText w:val=""/>
      <w:lvlJc w:val="left"/>
      <w:pPr>
        <w:ind w:left="720" w:hanging="360"/>
      </w:pPr>
      <w:rPr>
        <w:rFonts w:ascii="Symbol" w:eastAsiaTheme="minorEastAsia"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FCF0A00"/>
    <w:multiLevelType w:val="hybridMultilevel"/>
    <w:tmpl w:val="2E4688D8"/>
    <w:lvl w:ilvl="0" w:tplc="16B480C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917144E"/>
    <w:multiLevelType w:val="hybridMultilevel"/>
    <w:tmpl w:val="6A4A3A1A"/>
    <w:lvl w:ilvl="0" w:tplc="099E4206">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FBE53BB"/>
    <w:multiLevelType w:val="hybridMultilevel"/>
    <w:tmpl w:val="2E6A0C66"/>
    <w:lvl w:ilvl="0" w:tplc="4628FF34">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C664DD7"/>
    <w:multiLevelType w:val="hybridMultilevel"/>
    <w:tmpl w:val="83C21012"/>
    <w:lvl w:ilvl="0" w:tplc="F0C8B05E">
      <w:start w:val="1"/>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5B0509"/>
    <w:multiLevelType w:val="hybridMultilevel"/>
    <w:tmpl w:val="65DC46AA"/>
    <w:lvl w:ilvl="0" w:tplc="6CD21314">
      <w:start w:val="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7B7D4565"/>
    <w:multiLevelType w:val="hybridMultilevel"/>
    <w:tmpl w:val="7D98B1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7BAC4821"/>
    <w:multiLevelType w:val="hybridMultilevel"/>
    <w:tmpl w:val="901AAB12"/>
    <w:lvl w:ilvl="0" w:tplc="7960CA0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3"/>
  </w:num>
  <w:num w:numId="4">
    <w:abstractNumId w:val="8"/>
  </w:num>
  <w:num w:numId="5">
    <w:abstractNumId w:val="6"/>
  </w:num>
  <w:num w:numId="6">
    <w:abstractNumId w:val="5"/>
  </w:num>
  <w:num w:numId="7">
    <w:abstractNumId w:val="17"/>
  </w:num>
  <w:num w:numId="8">
    <w:abstractNumId w:val="4"/>
  </w:num>
  <w:num w:numId="9">
    <w:abstractNumId w:val="0"/>
  </w:num>
  <w:num w:numId="10">
    <w:abstractNumId w:val="12"/>
  </w:num>
  <w:num w:numId="11">
    <w:abstractNumId w:val="11"/>
  </w:num>
  <w:num w:numId="12">
    <w:abstractNumId w:val="1"/>
  </w:num>
  <w:num w:numId="13">
    <w:abstractNumId w:val="15"/>
  </w:num>
  <w:num w:numId="14">
    <w:abstractNumId w:val="13"/>
  </w:num>
  <w:num w:numId="15">
    <w:abstractNumId w:val="7"/>
  </w:num>
  <w:num w:numId="16">
    <w:abstractNumId w:val="16"/>
  </w:num>
  <w:num w:numId="17">
    <w:abstractNumId w:val="9"/>
  </w:num>
  <w:num w:numId="18">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removePersonalInformation/>
  <w:removeDateAndTime/>
  <w:displayBackgroundShape/>
  <w:proofState w:spelling="clean" w:grammar="clean"/>
  <w:attachedTemplate r:id="rId1"/>
  <w:defaultTabStop w:val="720"/>
  <w:hyphenationZone w:val="425"/>
  <w:characterSpacingControl w:val="doNotCompress"/>
  <w:hdrShapeDefaults>
    <o:shapedefaults v:ext="edit" spidmax="7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4CE"/>
    <w:rsid w:val="000015D3"/>
    <w:rsid w:val="00001CE5"/>
    <w:rsid w:val="00003E34"/>
    <w:rsid w:val="000043F1"/>
    <w:rsid w:val="0000533B"/>
    <w:rsid w:val="00005AEB"/>
    <w:rsid w:val="0000711E"/>
    <w:rsid w:val="00007A77"/>
    <w:rsid w:val="00007A9D"/>
    <w:rsid w:val="000104D3"/>
    <w:rsid w:val="00012D7F"/>
    <w:rsid w:val="00013405"/>
    <w:rsid w:val="00014223"/>
    <w:rsid w:val="00014449"/>
    <w:rsid w:val="0001465F"/>
    <w:rsid w:val="00015F59"/>
    <w:rsid w:val="000203A4"/>
    <w:rsid w:val="00020D0C"/>
    <w:rsid w:val="00021CCD"/>
    <w:rsid w:val="000222BE"/>
    <w:rsid w:val="000233AF"/>
    <w:rsid w:val="00023705"/>
    <w:rsid w:val="00023EF8"/>
    <w:rsid w:val="00024868"/>
    <w:rsid w:val="00025463"/>
    <w:rsid w:val="00026421"/>
    <w:rsid w:val="0002675E"/>
    <w:rsid w:val="00027755"/>
    <w:rsid w:val="000301DF"/>
    <w:rsid w:val="00030432"/>
    <w:rsid w:val="00030DA9"/>
    <w:rsid w:val="00031A99"/>
    <w:rsid w:val="00031CE7"/>
    <w:rsid w:val="00031D33"/>
    <w:rsid w:val="00033F58"/>
    <w:rsid w:val="000363F2"/>
    <w:rsid w:val="00036568"/>
    <w:rsid w:val="000368A1"/>
    <w:rsid w:val="00036A00"/>
    <w:rsid w:val="00037189"/>
    <w:rsid w:val="000409D8"/>
    <w:rsid w:val="00040AA3"/>
    <w:rsid w:val="00040BD5"/>
    <w:rsid w:val="00041027"/>
    <w:rsid w:val="00041115"/>
    <w:rsid w:val="00042043"/>
    <w:rsid w:val="00043DAE"/>
    <w:rsid w:val="00044574"/>
    <w:rsid w:val="00044977"/>
    <w:rsid w:val="00045D6B"/>
    <w:rsid w:val="00045EDF"/>
    <w:rsid w:val="00046430"/>
    <w:rsid w:val="000472D9"/>
    <w:rsid w:val="00047A58"/>
    <w:rsid w:val="0005123E"/>
    <w:rsid w:val="00051868"/>
    <w:rsid w:val="00051993"/>
    <w:rsid w:val="00051E15"/>
    <w:rsid w:val="00051E83"/>
    <w:rsid w:val="000522EE"/>
    <w:rsid w:val="000529D1"/>
    <w:rsid w:val="00053287"/>
    <w:rsid w:val="00053AA2"/>
    <w:rsid w:val="00053BAC"/>
    <w:rsid w:val="00053CFB"/>
    <w:rsid w:val="00053E7A"/>
    <w:rsid w:val="00055E94"/>
    <w:rsid w:val="000565C7"/>
    <w:rsid w:val="0005672A"/>
    <w:rsid w:val="00056951"/>
    <w:rsid w:val="00056CC9"/>
    <w:rsid w:val="00056E39"/>
    <w:rsid w:val="00060748"/>
    <w:rsid w:val="00060ABA"/>
    <w:rsid w:val="00060D97"/>
    <w:rsid w:val="00065F23"/>
    <w:rsid w:val="00071897"/>
    <w:rsid w:val="00072177"/>
    <w:rsid w:val="00072800"/>
    <w:rsid w:val="000736AA"/>
    <w:rsid w:val="000736EF"/>
    <w:rsid w:val="00073D41"/>
    <w:rsid w:val="00073FEA"/>
    <w:rsid w:val="000744F1"/>
    <w:rsid w:val="000769AC"/>
    <w:rsid w:val="00076CDE"/>
    <w:rsid w:val="00081012"/>
    <w:rsid w:val="000822DD"/>
    <w:rsid w:val="000832EF"/>
    <w:rsid w:val="00083990"/>
    <w:rsid w:val="00083CBA"/>
    <w:rsid w:val="00084108"/>
    <w:rsid w:val="00084283"/>
    <w:rsid w:val="00084B01"/>
    <w:rsid w:val="00086C8D"/>
    <w:rsid w:val="000875CC"/>
    <w:rsid w:val="00090723"/>
    <w:rsid w:val="00090D62"/>
    <w:rsid w:val="000911A8"/>
    <w:rsid w:val="00091568"/>
    <w:rsid w:val="00091AC4"/>
    <w:rsid w:val="00094678"/>
    <w:rsid w:val="00094FA1"/>
    <w:rsid w:val="00095C8C"/>
    <w:rsid w:val="00096262"/>
    <w:rsid w:val="00096FCC"/>
    <w:rsid w:val="00097A7E"/>
    <w:rsid w:val="000A089B"/>
    <w:rsid w:val="000A3029"/>
    <w:rsid w:val="000A5409"/>
    <w:rsid w:val="000A762E"/>
    <w:rsid w:val="000A7ACA"/>
    <w:rsid w:val="000B07CE"/>
    <w:rsid w:val="000B129F"/>
    <w:rsid w:val="000B1310"/>
    <w:rsid w:val="000B1712"/>
    <w:rsid w:val="000B1956"/>
    <w:rsid w:val="000B217E"/>
    <w:rsid w:val="000B6D75"/>
    <w:rsid w:val="000B6F5E"/>
    <w:rsid w:val="000B7A95"/>
    <w:rsid w:val="000C15A6"/>
    <w:rsid w:val="000C2711"/>
    <w:rsid w:val="000C2DB7"/>
    <w:rsid w:val="000C4ED1"/>
    <w:rsid w:val="000C5DB4"/>
    <w:rsid w:val="000C63FE"/>
    <w:rsid w:val="000C6BB1"/>
    <w:rsid w:val="000C7922"/>
    <w:rsid w:val="000C7B44"/>
    <w:rsid w:val="000D01B0"/>
    <w:rsid w:val="000D0FFC"/>
    <w:rsid w:val="000D13A6"/>
    <w:rsid w:val="000D3254"/>
    <w:rsid w:val="000D4CF3"/>
    <w:rsid w:val="000D5475"/>
    <w:rsid w:val="000D58EB"/>
    <w:rsid w:val="000D6DAD"/>
    <w:rsid w:val="000E0005"/>
    <w:rsid w:val="000E187E"/>
    <w:rsid w:val="000E2D82"/>
    <w:rsid w:val="000E38E3"/>
    <w:rsid w:val="000E6B24"/>
    <w:rsid w:val="000E75A5"/>
    <w:rsid w:val="000E7CD0"/>
    <w:rsid w:val="000F042E"/>
    <w:rsid w:val="000F1F4C"/>
    <w:rsid w:val="000F1FB1"/>
    <w:rsid w:val="000F3255"/>
    <w:rsid w:val="000F400D"/>
    <w:rsid w:val="000F41E0"/>
    <w:rsid w:val="000F4F1E"/>
    <w:rsid w:val="000F649D"/>
    <w:rsid w:val="000F67AF"/>
    <w:rsid w:val="000F6B03"/>
    <w:rsid w:val="000F700C"/>
    <w:rsid w:val="000F72CF"/>
    <w:rsid w:val="001006BC"/>
    <w:rsid w:val="0010129D"/>
    <w:rsid w:val="00102718"/>
    <w:rsid w:val="00102F36"/>
    <w:rsid w:val="00103B4D"/>
    <w:rsid w:val="00104FA7"/>
    <w:rsid w:val="00105D32"/>
    <w:rsid w:val="00106200"/>
    <w:rsid w:val="00106400"/>
    <w:rsid w:val="00107233"/>
    <w:rsid w:val="00110E42"/>
    <w:rsid w:val="0011122B"/>
    <w:rsid w:val="001132BA"/>
    <w:rsid w:val="00113AEF"/>
    <w:rsid w:val="001150D4"/>
    <w:rsid w:val="0011619F"/>
    <w:rsid w:val="00116BAD"/>
    <w:rsid w:val="0011786D"/>
    <w:rsid w:val="00117CB8"/>
    <w:rsid w:val="001205A1"/>
    <w:rsid w:val="0012092A"/>
    <w:rsid w:val="00120D90"/>
    <w:rsid w:val="00121F75"/>
    <w:rsid w:val="001228C6"/>
    <w:rsid w:val="001233CA"/>
    <w:rsid w:val="00124429"/>
    <w:rsid w:val="00124656"/>
    <w:rsid w:val="00124882"/>
    <w:rsid w:val="0012521D"/>
    <w:rsid w:val="001257B3"/>
    <w:rsid w:val="00125F71"/>
    <w:rsid w:val="001274A4"/>
    <w:rsid w:val="001301E6"/>
    <w:rsid w:val="0013046B"/>
    <w:rsid w:val="001317D2"/>
    <w:rsid w:val="00133A97"/>
    <w:rsid w:val="001344BD"/>
    <w:rsid w:val="00136BFB"/>
    <w:rsid w:val="00136FFB"/>
    <w:rsid w:val="001374C1"/>
    <w:rsid w:val="00137BEE"/>
    <w:rsid w:val="001405A7"/>
    <w:rsid w:val="001406D7"/>
    <w:rsid w:val="0014092C"/>
    <w:rsid w:val="00141EAC"/>
    <w:rsid w:val="00141FBF"/>
    <w:rsid w:val="001439E7"/>
    <w:rsid w:val="00143F28"/>
    <w:rsid w:val="00144D1C"/>
    <w:rsid w:val="00144DA7"/>
    <w:rsid w:val="00144EF2"/>
    <w:rsid w:val="00144FFE"/>
    <w:rsid w:val="00146359"/>
    <w:rsid w:val="001469AE"/>
    <w:rsid w:val="00146AFD"/>
    <w:rsid w:val="0014712C"/>
    <w:rsid w:val="0014722E"/>
    <w:rsid w:val="001504EE"/>
    <w:rsid w:val="001517E8"/>
    <w:rsid w:val="00151B7F"/>
    <w:rsid w:val="00153063"/>
    <w:rsid w:val="00153356"/>
    <w:rsid w:val="0015363A"/>
    <w:rsid w:val="00155FC2"/>
    <w:rsid w:val="00156066"/>
    <w:rsid w:val="001564E9"/>
    <w:rsid w:val="001574A8"/>
    <w:rsid w:val="00160384"/>
    <w:rsid w:val="00161285"/>
    <w:rsid w:val="00162579"/>
    <w:rsid w:val="00164237"/>
    <w:rsid w:val="0016426D"/>
    <w:rsid w:val="001652E3"/>
    <w:rsid w:val="00165CFD"/>
    <w:rsid w:val="001661B9"/>
    <w:rsid w:val="00166823"/>
    <w:rsid w:val="00166EE3"/>
    <w:rsid w:val="001674F7"/>
    <w:rsid w:val="00167702"/>
    <w:rsid w:val="001678EF"/>
    <w:rsid w:val="00167A99"/>
    <w:rsid w:val="00170A42"/>
    <w:rsid w:val="00171BDB"/>
    <w:rsid w:val="0017213C"/>
    <w:rsid w:val="001730C1"/>
    <w:rsid w:val="00173316"/>
    <w:rsid w:val="00174231"/>
    <w:rsid w:val="0017599A"/>
    <w:rsid w:val="00176682"/>
    <w:rsid w:val="00177BF6"/>
    <w:rsid w:val="00177DB8"/>
    <w:rsid w:val="00180C80"/>
    <w:rsid w:val="0018335F"/>
    <w:rsid w:val="001846C4"/>
    <w:rsid w:val="00186F4A"/>
    <w:rsid w:val="00187F42"/>
    <w:rsid w:val="001908E0"/>
    <w:rsid w:val="00190C8A"/>
    <w:rsid w:val="00191FC2"/>
    <w:rsid w:val="001923C4"/>
    <w:rsid w:val="00193B46"/>
    <w:rsid w:val="001941F0"/>
    <w:rsid w:val="0019468D"/>
    <w:rsid w:val="00195D29"/>
    <w:rsid w:val="00197237"/>
    <w:rsid w:val="0019777D"/>
    <w:rsid w:val="001A01CB"/>
    <w:rsid w:val="001A0FF2"/>
    <w:rsid w:val="001A20BD"/>
    <w:rsid w:val="001A2339"/>
    <w:rsid w:val="001A2FC2"/>
    <w:rsid w:val="001A33B0"/>
    <w:rsid w:val="001A364D"/>
    <w:rsid w:val="001A3B8A"/>
    <w:rsid w:val="001A4627"/>
    <w:rsid w:val="001A4FD7"/>
    <w:rsid w:val="001B2FDD"/>
    <w:rsid w:val="001B68A2"/>
    <w:rsid w:val="001B785D"/>
    <w:rsid w:val="001B7B22"/>
    <w:rsid w:val="001C145A"/>
    <w:rsid w:val="001C14B9"/>
    <w:rsid w:val="001C1A13"/>
    <w:rsid w:val="001C2439"/>
    <w:rsid w:val="001C26A7"/>
    <w:rsid w:val="001C4972"/>
    <w:rsid w:val="001C604E"/>
    <w:rsid w:val="001C6788"/>
    <w:rsid w:val="001C7971"/>
    <w:rsid w:val="001D0EB0"/>
    <w:rsid w:val="001D11BF"/>
    <w:rsid w:val="001D1D74"/>
    <w:rsid w:val="001D2A51"/>
    <w:rsid w:val="001D33A3"/>
    <w:rsid w:val="001D341F"/>
    <w:rsid w:val="001D39B9"/>
    <w:rsid w:val="001D41F1"/>
    <w:rsid w:val="001D4D00"/>
    <w:rsid w:val="001D4EC1"/>
    <w:rsid w:val="001D4FE1"/>
    <w:rsid w:val="001D7A2E"/>
    <w:rsid w:val="001E2D2A"/>
    <w:rsid w:val="001E344B"/>
    <w:rsid w:val="001E3A3E"/>
    <w:rsid w:val="001E3FE0"/>
    <w:rsid w:val="001E40B2"/>
    <w:rsid w:val="001E6820"/>
    <w:rsid w:val="001E6B9E"/>
    <w:rsid w:val="001E70C2"/>
    <w:rsid w:val="001F312F"/>
    <w:rsid w:val="001F4057"/>
    <w:rsid w:val="001F5524"/>
    <w:rsid w:val="001F6C3D"/>
    <w:rsid w:val="001F7F48"/>
    <w:rsid w:val="002005CE"/>
    <w:rsid w:val="002012D9"/>
    <w:rsid w:val="002019B9"/>
    <w:rsid w:val="00202F6D"/>
    <w:rsid w:val="00203003"/>
    <w:rsid w:val="002034E6"/>
    <w:rsid w:val="002036FE"/>
    <w:rsid w:val="00204668"/>
    <w:rsid w:val="00204FA1"/>
    <w:rsid w:val="00205F5C"/>
    <w:rsid w:val="002060FB"/>
    <w:rsid w:val="002067A2"/>
    <w:rsid w:val="00210E98"/>
    <w:rsid w:val="002110C0"/>
    <w:rsid w:val="0021476E"/>
    <w:rsid w:val="00214824"/>
    <w:rsid w:val="0021519E"/>
    <w:rsid w:val="00215EF4"/>
    <w:rsid w:val="002163B2"/>
    <w:rsid w:val="00216D95"/>
    <w:rsid w:val="00216EB7"/>
    <w:rsid w:val="00217482"/>
    <w:rsid w:val="00217C55"/>
    <w:rsid w:val="0022042C"/>
    <w:rsid w:val="00220E06"/>
    <w:rsid w:val="002216C5"/>
    <w:rsid w:val="0022195A"/>
    <w:rsid w:val="0022435F"/>
    <w:rsid w:val="00224BE8"/>
    <w:rsid w:val="00224FF7"/>
    <w:rsid w:val="0022553C"/>
    <w:rsid w:val="00226F39"/>
    <w:rsid w:val="00227D22"/>
    <w:rsid w:val="00231B19"/>
    <w:rsid w:val="00232EBA"/>
    <w:rsid w:val="00233ADF"/>
    <w:rsid w:val="00233B57"/>
    <w:rsid w:val="002340E8"/>
    <w:rsid w:val="00235501"/>
    <w:rsid w:val="002355F0"/>
    <w:rsid w:val="00235606"/>
    <w:rsid w:val="00237EB7"/>
    <w:rsid w:val="00240B45"/>
    <w:rsid w:val="00241717"/>
    <w:rsid w:val="002418D9"/>
    <w:rsid w:val="00241B23"/>
    <w:rsid w:val="00241CF2"/>
    <w:rsid w:val="0024245C"/>
    <w:rsid w:val="002442A2"/>
    <w:rsid w:val="00245C05"/>
    <w:rsid w:val="002468E3"/>
    <w:rsid w:val="00246B6B"/>
    <w:rsid w:val="00247460"/>
    <w:rsid w:val="00247D2B"/>
    <w:rsid w:val="00250903"/>
    <w:rsid w:val="002510E5"/>
    <w:rsid w:val="002512F3"/>
    <w:rsid w:val="0025149B"/>
    <w:rsid w:val="002523FB"/>
    <w:rsid w:val="00252B4F"/>
    <w:rsid w:val="00256A92"/>
    <w:rsid w:val="00256F64"/>
    <w:rsid w:val="00257CAB"/>
    <w:rsid w:val="00260E3F"/>
    <w:rsid w:val="00261EAA"/>
    <w:rsid w:val="002624B2"/>
    <w:rsid w:val="00263F56"/>
    <w:rsid w:val="00264414"/>
    <w:rsid w:val="0026769C"/>
    <w:rsid w:val="0027068F"/>
    <w:rsid w:val="00272747"/>
    <w:rsid w:val="00272A9A"/>
    <w:rsid w:val="002730E8"/>
    <w:rsid w:val="002758CE"/>
    <w:rsid w:val="002763E3"/>
    <w:rsid w:val="00276873"/>
    <w:rsid w:val="002769FF"/>
    <w:rsid w:val="002825CE"/>
    <w:rsid w:val="00282827"/>
    <w:rsid w:val="0028354C"/>
    <w:rsid w:val="00283BF4"/>
    <w:rsid w:val="00286390"/>
    <w:rsid w:val="002876BB"/>
    <w:rsid w:val="002877E8"/>
    <w:rsid w:val="00287F12"/>
    <w:rsid w:val="0029104F"/>
    <w:rsid w:val="002955FB"/>
    <w:rsid w:val="00296405"/>
    <w:rsid w:val="0029700C"/>
    <w:rsid w:val="002A189A"/>
    <w:rsid w:val="002A24E2"/>
    <w:rsid w:val="002A2DD1"/>
    <w:rsid w:val="002A33B2"/>
    <w:rsid w:val="002A3F35"/>
    <w:rsid w:val="002A44EC"/>
    <w:rsid w:val="002A46C0"/>
    <w:rsid w:val="002A5FA1"/>
    <w:rsid w:val="002A7010"/>
    <w:rsid w:val="002B0E55"/>
    <w:rsid w:val="002B1772"/>
    <w:rsid w:val="002B17F2"/>
    <w:rsid w:val="002B26CF"/>
    <w:rsid w:val="002B2D42"/>
    <w:rsid w:val="002B3AD6"/>
    <w:rsid w:val="002B3F30"/>
    <w:rsid w:val="002B47A0"/>
    <w:rsid w:val="002B4AB8"/>
    <w:rsid w:val="002B5405"/>
    <w:rsid w:val="002B5A20"/>
    <w:rsid w:val="002B63C3"/>
    <w:rsid w:val="002B7D62"/>
    <w:rsid w:val="002B7F21"/>
    <w:rsid w:val="002C0396"/>
    <w:rsid w:val="002C06E5"/>
    <w:rsid w:val="002C1302"/>
    <w:rsid w:val="002C1D3E"/>
    <w:rsid w:val="002C1DB2"/>
    <w:rsid w:val="002C1E7B"/>
    <w:rsid w:val="002C2BCB"/>
    <w:rsid w:val="002C46BE"/>
    <w:rsid w:val="002C47E6"/>
    <w:rsid w:val="002C4957"/>
    <w:rsid w:val="002C4C83"/>
    <w:rsid w:val="002C5C00"/>
    <w:rsid w:val="002C6400"/>
    <w:rsid w:val="002D1863"/>
    <w:rsid w:val="002D1A85"/>
    <w:rsid w:val="002D22D6"/>
    <w:rsid w:val="002D2709"/>
    <w:rsid w:val="002D3493"/>
    <w:rsid w:val="002E0ACE"/>
    <w:rsid w:val="002E12A5"/>
    <w:rsid w:val="002E1B35"/>
    <w:rsid w:val="002E1F03"/>
    <w:rsid w:val="002E1FFB"/>
    <w:rsid w:val="002E2E36"/>
    <w:rsid w:val="002E2EDE"/>
    <w:rsid w:val="002E5BDF"/>
    <w:rsid w:val="002E5EE1"/>
    <w:rsid w:val="002E61D8"/>
    <w:rsid w:val="002E6258"/>
    <w:rsid w:val="002E6E52"/>
    <w:rsid w:val="002E72C5"/>
    <w:rsid w:val="002E7C4E"/>
    <w:rsid w:val="002F0105"/>
    <w:rsid w:val="002F05EC"/>
    <w:rsid w:val="002F1164"/>
    <w:rsid w:val="002F28F8"/>
    <w:rsid w:val="002F37AB"/>
    <w:rsid w:val="002F3AB3"/>
    <w:rsid w:val="002F3DF9"/>
    <w:rsid w:val="002F684E"/>
    <w:rsid w:val="002F7761"/>
    <w:rsid w:val="002F78AC"/>
    <w:rsid w:val="00302727"/>
    <w:rsid w:val="00303626"/>
    <w:rsid w:val="003047B4"/>
    <w:rsid w:val="00304DCD"/>
    <w:rsid w:val="00306D47"/>
    <w:rsid w:val="00307755"/>
    <w:rsid w:val="0031055C"/>
    <w:rsid w:val="0031092C"/>
    <w:rsid w:val="0031103A"/>
    <w:rsid w:val="00311991"/>
    <w:rsid w:val="003128C8"/>
    <w:rsid w:val="00312F24"/>
    <w:rsid w:val="003133D3"/>
    <w:rsid w:val="00315921"/>
    <w:rsid w:val="0031600B"/>
    <w:rsid w:val="003160C8"/>
    <w:rsid w:val="00316224"/>
    <w:rsid w:val="00316794"/>
    <w:rsid w:val="00316991"/>
    <w:rsid w:val="00316F59"/>
    <w:rsid w:val="00317291"/>
    <w:rsid w:val="00317449"/>
    <w:rsid w:val="00317822"/>
    <w:rsid w:val="00317ABB"/>
    <w:rsid w:val="003200D6"/>
    <w:rsid w:val="003208A9"/>
    <w:rsid w:val="003234C6"/>
    <w:rsid w:val="00324A76"/>
    <w:rsid w:val="003261AB"/>
    <w:rsid w:val="00326505"/>
    <w:rsid w:val="00327979"/>
    <w:rsid w:val="00327A5F"/>
    <w:rsid w:val="00332079"/>
    <w:rsid w:val="003320EA"/>
    <w:rsid w:val="00332CC8"/>
    <w:rsid w:val="00333449"/>
    <w:rsid w:val="00334F1E"/>
    <w:rsid w:val="00335D01"/>
    <w:rsid w:val="00340FFF"/>
    <w:rsid w:val="0034262C"/>
    <w:rsid w:val="00342682"/>
    <w:rsid w:val="00342B52"/>
    <w:rsid w:val="003436DE"/>
    <w:rsid w:val="0034489D"/>
    <w:rsid w:val="00344DD9"/>
    <w:rsid w:val="003459AA"/>
    <w:rsid w:val="00345BE2"/>
    <w:rsid w:val="00345E5B"/>
    <w:rsid w:val="00346157"/>
    <w:rsid w:val="00350B25"/>
    <w:rsid w:val="00350EA2"/>
    <w:rsid w:val="00351447"/>
    <w:rsid w:val="00352118"/>
    <w:rsid w:val="0035271E"/>
    <w:rsid w:val="003543E3"/>
    <w:rsid w:val="00354497"/>
    <w:rsid w:val="00355145"/>
    <w:rsid w:val="00356967"/>
    <w:rsid w:val="00356FC8"/>
    <w:rsid w:val="00357648"/>
    <w:rsid w:val="0035781B"/>
    <w:rsid w:val="00357D98"/>
    <w:rsid w:val="003604E9"/>
    <w:rsid w:val="0036156C"/>
    <w:rsid w:val="00362A24"/>
    <w:rsid w:val="00362EEF"/>
    <w:rsid w:val="00365029"/>
    <w:rsid w:val="00365611"/>
    <w:rsid w:val="00365954"/>
    <w:rsid w:val="00366211"/>
    <w:rsid w:val="003673A1"/>
    <w:rsid w:val="003676BC"/>
    <w:rsid w:val="00367F98"/>
    <w:rsid w:val="003707F7"/>
    <w:rsid w:val="00370ED3"/>
    <w:rsid w:val="00371109"/>
    <w:rsid w:val="00371EE1"/>
    <w:rsid w:val="003731E6"/>
    <w:rsid w:val="00373E2C"/>
    <w:rsid w:val="0037457B"/>
    <w:rsid w:val="00375B48"/>
    <w:rsid w:val="00376616"/>
    <w:rsid w:val="003766FF"/>
    <w:rsid w:val="00376A63"/>
    <w:rsid w:val="00377830"/>
    <w:rsid w:val="00381A43"/>
    <w:rsid w:val="00381DEC"/>
    <w:rsid w:val="00381F19"/>
    <w:rsid w:val="003824FA"/>
    <w:rsid w:val="0038267D"/>
    <w:rsid w:val="00382D3C"/>
    <w:rsid w:val="0038327C"/>
    <w:rsid w:val="00383967"/>
    <w:rsid w:val="00383FB3"/>
    <w:rsid w:val="00385C37"/>
    <w:rsid w:val="00385EF8"/>
    <w:rsid w:val="0038764E"/>
    <w:rsid w:val="00391092"/>
    <w:rsid w:val="00392195"/>
    <w:rsid w:val="003923DF"/>
    <w:rsid w:val="003926A8"/>
    <w:rsid w:val="00392B06"/>
    <w:rsid w:val="0039393C"/>
    <w:rsid w:val="00393BBC"/>
    <w:rsid w:val="00393C3F"/>
    <w:rsid w:val="00396A25"/>
    <w:rsid w:val="00397253"/>
    <w:rsid w:val="0039791B"/>
    <w:rsid w:val="0039799C"/>
    <w:rsid w:val="003A1008"/>
    <w:rsid w:val="003A1521"/>
    <w:rsid w:val="003A37AE"/>
    <w:rsid w:val="003A3C8C"/>
    <w:rsid w:val="003A48D8"/>
    <w:rsid w:val="003A4D98"/>
    <w:rsid w:val="003A5182"/>
    <w:rsid w:val="003A5B48"/>
    <w:rsid w:val="003A642F"/>
    <w:rsid w:val="003A798E"/>
    <w:rsid w:val="003B087C"/>
    <w:rsid w:val="003B1F0D"/>
    <w:rsid w:val="003B2246"/>
    <w:rsid w:val="003B27C5"/>
    <w:rsid w:val="003B3BA9"/>
    <w:rsid w:val="003B4F1B"/>
    <w:rsid w:val="003B53B0"/>
    <w:rsid w:val="003B6989"/>
    <w:rsid w:val="003B70DA"/>
    <w:rsid w:val="003C0589"/>
    <w:rsid w:val="003C1E0A"/>
    <w:rsid w:val="003C2A6A"/>
    <w:rsid w:val="003C3394"/>
    <w:rsid w:val="003C62AB"/>
    <w:rsid w:val="003C6721"/>
    <w:rsid w:val="003C6ABA"/>
    <w:rsid w:val="003C6AE0"/>
    <w:rsid w:val="003D1F9B"/>
    <w:rsid w:val="003D338A"/>
    <w:rsid w:val="003D35F2"/>
    <w:rsid w:val="003D3A34"/>
    <w:rsid w:val="003D47E6"/>
    <w:rsid w:val="003D6E6F"/>
    <w:rsid w:val="003D7012"/>
    <w:rsid w:val="003D734E"/>
    <w:rsid w:val="003D7C0A"/>
    <w:rsid w:val="003E118F"/>
    <w:rsid w:val="003E1471"/>
    <w:rsid w:val="003E2CBC"/>
    <w:rsid w:val="003E33E3"/>
    <w:rsid w:val="003E4284"/>
    <w:rsid w:val="003E6B8B"/>
    <w:rsid w:val="003E6C2A"/>
    <w:rsid w:val="003F0553"/>
    <w:rsid w:val="003F0FCF"/>
    <w:rsid w:val="003F5858"/>
    <w:rsid w:val="003F5D6C"/>
    <w:rsid w:val="003F5DCA"/>
    <w:rsid w:val="003F7863"/>
    <w:rsid w:val="0040011C"/>
    <w:rsid w:val="00400156"/>
    <w:rsid w:val="004011E8"/>
    <w:rsid w:val="0040131A"/>
    <w:rsid w:val="00404374"/>
    <w:rsid w:val="0040481E"/>
    <w:rsid w:val="00405C5A"/>
    <w:rsid w:val="004063E1"/>
    <w:rsid w:val="00406450"/>
    <w:rsid w:val="004073BA"/>
    <w:rsid w:val="0040755B"/>
    <w:rsid w:val="004077BE"/>
    <w:rsid w:val="00412E8B"/>
    <w:rsid w:val="00413957"/>
    <w:rsid w:val="00414C8F"/>
    <w:rsid w:val="0041534C"/>
    <w:rsid w:val="00416A52"/>
    <w:rsid w:val="00416D2F"/>
    <w:rsid w:val="00416E22"/>
    <w:rsid w:val="00416EAC"/>
    <w:rsid w:val="004175F1"/>
    <w:rsid w:val="004201F4"/>
    <w:rsid w:val="00420938"/>
    <w:rsid w:val="0042103B"/>
    <w:rsid w:val="004214F1"/>
    <w:rsid w:val="00421952"/>
    <w:rsid w:val="0042202F"/>
    <w:rsid w:val="00422BBE"/>
    <w:rsid w:val="0042307E"/>
    <w:rsid w:val="00423595"/>
    <w:rsid w:val="0042416E"/>
    <w:rsid w:val="00425A99"/>
    <w:rsid w:val="004305A5"/>
    <w:rsid w:val="00430623"/>
    <w:rsid w:val="00430DC5"/>
    <w:rsid w:val="00431175"/>
    <w:rsid w:val="00432803"/>
    <w:rsid w:val="004337AC"/>
    <w:rsid w:val="00433A20"/>
    <w:rsid w:val="00433A56"/>
    <w:rsid w:val="004348D6"/>
    <w:rsid w:val="00435485"/>
    <w:rsid w:val="004357DF"/>
    <w:rsid w:val="00435CDF"/>
    <w:rsid w:val="0043775C"/>
    <w:rsid w:val="00437A3F"/>
    <w:rsid w:val="00442DA5"/>
    <w:rsid w:val="004437B5"/>
    <w:rsid w:val="004453A3"/>
    <w:rsid w:val="004455C7"/>
    <w:rsid w:val="00445C23"/>
    <w:rsid w:val="00446F14"/>
    <w:rsid w:val="0044761C"/>
    <w:rsid w:val="00447814"/>
    <w:rsid w:val="0045037E"/>
    <w:rsid w:val="00450882"/>
    <w:rsid w:val="00450B95"/>
    <w:rsid w:val="00450EDD"/>
    <w:rsid w:val="004513EE"/>
    <w:rsid w:val="00453332"/>
    <w:rsid w:val="00454ACC"/>
    <w:rsid w:val="0045620F"/>
    <w:rsid w:val="00456311"/>
    <w:rsid w:val="004603DD"/>
    <w:rsid w:val="00460703"/>
    <w:rsid w:val="00461346"/>
    <w:rsid w:val="00461555"/>
    <w:rsid w:val="0046194A"/>
    <w:rsid w:val="004624C7"/>
    <w:rsid w:val="00463FA5"/>
    <w:rsid w:val="00464650"/>
    <w:rsid w:val="00464D54"/>
    <w:rsid w:val="00465034"/>
    <w:rsid w:val="00467E01"/>
    <w:rsid w:val="00470489"/>
    <w:rsid w:val="00470CC0"/>
    <w:rsid w:val="00471598"/>
    <w:rsid w:val="00472DF5"/>
    <w:rsid w:val="0047310D"/>
    <w:rsid w:val="004736DC"/>
    <w:rsid w:val="00475082"/>
    <w:rsid w:val="004756DD"/>
    <w:rsid w:val="0047642E"/>
    <w:rsid w:val="004807E0"/>
    <w:rsid w:val="004836EF"/>
    <w:rsid w:val="004839B2"/>
    <w:rsid w:val="004874B2"/>
    <w:rsid w:val="00487572"/>
    <w:rsid w:val="00487B00"/>
    <w:rsid w:val="004901F5"/>
    <w:rsid w:val="0049190D"/>
    <w:rsid w:val="004920B5"/>
    <w:rsid w:val="00492A83"/>
    <w:rsid w:val="004933B9"/>
    <w:rsid w:val="0049665B"/>
    <w:rsid w:val="00496E8C"/>
    <w:rsid w:val="004970D3"/>
    <w:rsid w:val="004971A5"/>
    <w:rsid w:val="004A08DD"/>
    <w:rsid w:val="004A298D"/>
    <w:rsid w:val="004A2CD7"/>
    <w:rsid w:val="004A534B"/>
    <w:rsid w:val="004A53DC"/>
    <w:rsid w:val="004A686A"/>
    <w:rsid w:val="004A73DF"/>
    <w:rsid w:val="004B0216"/>
    <w:rsid w:val="004B04B8"/>
    <w:rsid w:val="004B0C15"/>
    <w:rsid w:val="004B123B"/>
    <w:rsid w:val="004B2FA5"/>
    <w:rsid w:val="004B4CD0"/>
    <w:rsid w:val="004B5771"/>
    <w:rsid w:val="004B64B7"/>
    <w:rsid w:val="004B64D4"/>
    <w:rsid w:val="004B67E4"/>
    <w:rsid w:val="004B6DFE"/>
    <w:rsid w:val="004C0036"/>
    <w:rsid w:val="004C190D"/>
    <w:rsid w:val="004C2709"/>
    <w:rsid w:val="004C2B33"/>
    <w:rsid w:val="004C3153"/>
    <w:rsid w:val="004C3216"/>
    <w:rsid w:val="004C3E7D"/>
    <w:rsid w:val="004C575D"/>
    <w:rsid w:val="004C6BAF"/>
    <w:rsid w:val="004C7452"/>
    <w:rsid w:val="004D0942"/>
    <w:rsid w:val="004D0A26"/>
    <w:rsid w:val="004D26E3"/>
    <w:rsid w:val="004D3152"/>
    <w:rsid w:val="004D48CC"/>
    <w:rsid w:val="004D4FEA"/>
    <w:rsid w:val="004D568C"/>
    <w:rsid w:val="004D5772"/>
    <w:rsid w:val="004D5AF7"/>
    <w:rsid w:val="004D6B58"/>
    <w:rsid w:val="004D73E7"/>
    <w:rsid w:val="004D75CC"/>
    <w:rsid w:val="004D7CEF"/>
    <w:rsid w:val="004E0084"/>
    <w:rsid w:val="004E0333"/>
    <w:rsid w:val="004E1297"/>
    <w:rsid w:val="004E1617"/>
    <w:rsid w:val="004E1D3B"/>
    <w:rsid w:val="004E38BB"/>
    <w:rsid w:val="004E434E"/>
    <w:rsid w:val="004E46E3"/>
    <w:rsid w:val="004E7400"/>
    <w:rsid w:val="004E7E4A"/>
    <w:rsid w:val="004F05FA"/>
    <w:rsid w:val="004F1622"/>
    <w:rsid w:val="004F1DC2"/>
    <w:rsid w:val="004F1EAC"/>
    <w:rsid w:val="004F3FB0"/>
    <w:rsid w:val="004F44E1"/>
    <w:rsid w:val="004F4DF4"/>
    <w:rsid w:val="004F555D"/>
    <w:rsid w:val="004F6F07"/>
    <w:rsid w:val="004F78CB"/>
    <w:rsid w:val="005000FD"/>
    <w:rsid w:val="0050108C"/>
    <w:rsid w:val="00501646"/>
    <w:rsid w:val="005016E4"/>
    <w:rsid w:val="0050285C"/>
    <w:rsid w:val="005032D0"/>
    <w:rsid w:val="0050365D"/>
    <w:rsid w:val="0050439B"/>
    <w:rsid w:val="005047C7"/>
    <w:rsid w:val="00504DFC"/>
    <w:rsid w:val="00506942"/>
    <w:rsid w:val="0051013E"/>
    <w:rsid w:val="0051110E"/>
    <w:rsid w:val="00511158"/>
    <w:rsid w:val="00512BC7"/>
    <w:rsid w:val="00513BFE"/>
    <w:rsid w:val="00514062"/>
    <w:rsid w:val="00514378"/>
    <w:rsid w:val="005143C8"/>
    <w:rsid w:val="00516FB8"/>
    <w:rsid w:val="00517AF6"/>
    <w:rsid w:val="005200C8"/>
    <w:rsid w:val="00522489"/>
    <w:rsid w:val="0052252C"/>
    <w:rsid w:val="00523956"/>
    <w:rsid w:val="00525CC8"/>
    <w:rsid w:val="005313B2"/>
    <w:rsid w:val="005315ED"/>
    <w:rsid w:val="005316DC"/>
    <w:rsid w:val="005329AC"/>
    <w:rsid w:val="00533A66"/>
    <w:rsid w:val="00533AF3"/>
    <w:rsid w:val="0053403C"/>
    <w:rsid w:val="00534CE6"/>
    <w:rsid w:val="005354C1"/>
    <w:rsid w:val="005355F5"/>
    <w:rsid w:val="00536C7A"/>
    <w:rsid w:val="00540591"/>
    <w:rsid w:val="005409BC"/>
    <w:rsid w:val="00540DFD"/>
    <w:rsid w:val="00540F47"/>
    <w:rsid w:val="005410B8"/>
    <w:rsid w:val="00541DBF"/>
    <w:rsid w:val="00543862"/>
    <w:rsid w:val="00543BE7"/>
    <w:rsid w:val="00545FE9"/>
    <w:rsid w:val="00546BCC"/>
    <w:rsid w:val="00547364"/>
    <w:rsid w:val="00547B9B"/>
    <w:rsid w:val="0055093E"/>
    <w:rsid w:val="00551444"/>
    <w:rsid w:val="00551CDE"/>
    <w:rsid w:val="00552749"/>
    <w:rsid w:val="00554127"/>
    <w:rsid w:val="00554751"/>
    <w:rsid w:val="0055562F"/>
    <w:rsid w:val="00555842"/>
    <w:rsid w:val="005566F6"/>
    <w:rsid w:val="00556B0D"/>
    <w:rsid w:val="00556E2B"/>
    <w:rsid w:val="0055748E"/>
    <w:rsid w:val="0055766F"/>
    <w:rsid w:val="00557D78"/>
    <w:rsid w:val="005604FD"/>
    <w:rsid w:val="00560AC7"/>
    <w:rsid w:val="0056190B"/>
    <w:rsid w:val="00562B2B"/>
    <w:rsid w:val="00563581"/>
    <w:rsid w:val="0056367B"/>
    <w:rsid w:val="005647E0"/>
    <w:rsid w:val="005648AB"/>
    <w:rsid w:val="00564FB0"/>
    <w:rsid w:val="005651F2"/>
    <w:rsid w:val="00565300"/>
    <w:rsid w:val="005668E5"/>
    <w:rsid w:val="0056708C"/>
    <w:rsid w:val="00572602"/>
    <w:rsid w:val="00573AA8"/>
    <w:rsid w:val="00573EBA"/>
    <w:rsid w:val="00575352"/>
    <w:rsid w:val="0057536D"/>
    <w:rsid w:val="00575ECA"/>
    <w:rsid w:val="005762D5"/>
    <w:rsid w:val="00577DD8"/>
    <w:rsid w:val="00580807"/>
    <w:rsid w:val="00580A50"/>
    <w:rsid w:val="00581209"/>
    <w:rsid w:val="00582378"/>
    <w:rsid w:val="00582BF8"/>
    <w:rsid w:val="00582D5A"/>
    <w:rsid w:val="0058330B"/>
    <w:rsid w:val="00583337"/>
    <w:rsid w:val="0058395D"/>
    <w:rsid w:val="00583DE0"/>
    <w:rsid w:val="0058407D"/>
    <w:rsid w:val="0058413A"/>
    <w:rsid w:val="005859DC"/>
    <w:rsid w:val="00586589"/>
    <w:rsid w:val="00586E30"/>
    <w:rsid w:val="00590E78"/>
    <w:rsid w:val="00591B6A"/>
    <w:rsid w:val="005924B2"/>
    <w:rsid w:val="005A01A4"/>
    <w:rsid w:val="005A1ECC"/>
    <w:rsid w:val="005A1FEB"/>
    <w:rsid w:val="005A2F17"/>
    <w:rsid w:val="005A4A23"/>
    <w:rsid w:val="005A5F93"/>
    <w:rsid w:val="005A7F46"/>
    <w:rsid w:val="005B0D60"/>
    <w:rsid w:val="005B2E68"/>
    <w:rsid w:val="005B52FC"/>
    <w:rsid w:val="005B5C36"/>
    <w:rsid w:val="005B694E"/>
    <w:rsid w:val="005C082D"/>
    <w:rsid w:val="005C10CE"/>
    <w:rsid w:val="005C3949"/>
    <w:rsid w:val="005C4790"/>
    <w:rsid w:val="005C4FD2"/>
    <w:rsid w:val="005C6418"/>
    <w:rsid w:val="005C6C91"/>
    <w:rsid w:val="005D132E"/>
    <w:rsid w:val="005D1E1B"/>
    <w:rsid w:val="005D3EE6"/>
    <w:rsid w:val="005D42FD"/>
    <w:rsid w:val="005D50AA"/>
    <w:rsid w:val="005D5742"/>
    <w:rsid w:val="005D6DB1"/>
    <w:rsid w:val="005D740D"/>
    <w:rsid w:val="005E0FE9"/>
    <w:rsid w:val="005E21E0"/>
    <w:rsid w:val="005E2835"/>
    <w:rsid w:val="005E5EAF"/>
    <w:rsid w:val="005E6B25"/>
    <w:rsid w:val="005F2E8E"/>
    <w:rsid w:val="005F3936"/>
    <w:rsid w:val="005F40D6"/>
    <w:rsid w:val="005F425D"/>
    <w:rsid w:val="005F44D5"/>
    <w:rsid w:val="005F4EE5"/>
    <w:rsid w:val="005F4F46"/>
    <w:rsid w:val="005F7315"/>
    <w:rsid w:val="00600BD5"/>
    <w:rsid w:val="00601EA0"/>
    <w:rsid w:val="006020CB"/>
    <w:rsid w:val="006023F4"/>
    <w:rsid w:val="00602C3E"/>
    <w:rsid w:val="006045E4"/>
    <w:rsid w:val="006050CF"/>
    <w:rsid w:val="00606848"/>
    <w:rsid w:val="00607267"/>
    <w:rsid w:val="00610696"/>
    <w:rsid w:val="00610922"/>
    <w:rsid w:val="00610E54"/>
    <w:rsid w:val="00612308"/>
    <w:rsid w:val="0061288E"/>
    <w:rsid w:val="00613042"/>
    <w:rsid w:val="00613CBB"/>
    <w:rsid w:val="006148B0"/>
    <w:rsid w:val="006170B3"/>
    <w:rsid w:val="006171AB"/>
    <w:rsid w:val="00617929"/>
    <w:rsid w:val="00622214"/>
    <w:rsid w:val="0062236A"/>
    <w:rsid w:val="0062466D"/>
    <w:rsid w:val="00625AD6"/>
    <w:rsid w:val="00626353"/>
    <w:rsid w:val="00633DEC"/>
    <w:rsid w:val="0063422E"/>
    <w:rsid w:val="00634A6B"/>
    <w:rsid w:val="0063616F"/>
    <w:rsid w:val="00636885"/>
    <w:rsid w:val="00636A7F"/>
    <w:rsid w:val="00641414"/>
    <w:rsid w:val="0064196D"/>
    <w:rsid w:val="00642731"/>
    <w:rsid w:val="00642DB7"/>
    <w:rsid w:val="00642EB1"/>
    <w:rsid w:val="00642ED7"/>
    <w:rsid w:val="00643E8E"/>
    <w:rsid w:val="00644632"/>
    <w:rsid w:val="0064577C"/>
    <w:rsid w:val="00645AC0"/>
    <w:rsid w:val="00645F2E"/>
    <w:rsid w:val="0064645B"/>
    <w:rsid w:val="00646E18"/>
    <w:rsid w:val="00646F34"/>
    <w:rsid w:val="0065064B"/>
    <w:rsid w:val="00651DAE"/>
    <w:rsid w:val="00652BB8"/>
    <w:rsid w:val="006535C4"/>
    <w:rsid w:val="00653BBE"/>
    <w:rsid w:val="00653D2B"/>
    <w:rsid w:val="00654C41"/>
    <w:rsid w:val="00654E4A"/>
    <w:rsid w:val="006562BF"/>
    <w:rsid w:val="00656624"/>
    <w:rsid w:val="00657192"/>
    <w:rsid w:val="006629F1"/>
    <w:rsid w:val="00662AAD"/>
    <w:rsid w:val="00662E07"/>
    <w:rsid w:val="0066588C"/>
    <w:rsid w:val="00665BA6"/>
    <w:rsid w:val="00666504"/>
    <w:rsid w:val="0066665D"/>
    <w:rsid w:val="00666C69"/>
    <w:rsid w:val="0067057E"/>
    <w:rsid w:val="00671332"/>
    <w:rsid w:val="00671A5A"/>
    <w:rsid w:val="00671DAC"/>
    <w:rsid w:val="006757AD"/>
    <w:rsid w:val="0067739C"/>
    <w:rsid w:val="00680F9D"/>
    <w:rsid w:val="0068163D"/>
    <w:rsid w:val="006817BE"/>
    <w:rsid w:val="0068249A"/>
    <w:rsid w:val="006829D1"/>
    <w:rsid w:val="00683680"/>
    <w:rsid w:val="00685C42"/>
    <w:rsid w:val="006869AA"/>
    <w:rsid w:val="006875B1"/>
    <w:rsid w:val="006900C9"/>
    <w:rsid w:val="00690A2E"/>
    <w:rsid w:val="00691266"/>
    <w:rsid w:val="00691FFA"/>
    <w:rsid w:val="0069224F"/>
    <w:rsid w:val="00692635"/>
    <w:rsid w:val="00693922"/>
    <w:rsid w:val="00697424"/>
    <w:rsid w:val="006978C3"/>
    <w:rsid w:val="006A0256"/>
    <w:rsid w:val="006A0F74"/>
    <w:rsid w:val="006A1738"/>
    <w:rsid w:val="006A209B"/>
    <w:rsid w:val="006A2DE6"/>
    <w:rsid w:val="006A3D18"/>
    <w:rsid w:val="006A4AE3"/>
    <w:rsid w:val="006A5019"/>
    <w:rsid w:val="006A600B"/>
    <w:rsid w:val="006A6BF9"/>
    <w:rsid w:val="006A7DF9"/>
    <w:rsid w:val="006B13D1"/>
    <w:rsid w:val="006B16E0"/>
    <w:rsid w:val="006B4ED6"/>
    <w:rsid w:val="006B5220"/>
    <w:rsid w:val="006B5D79"/>
    <w:rsid w:val="006B5D98"/>
    <w:rsid w:val="006B6843"/>
    <w:rsid w:val="006C138A"/>
    <w:rsid w:val="006C430F"/>
    <w:rsid w:val="006C4496"/>
    <w:rsid w:val="006C4676"/>
    <w:rsid w:val="006C5181"/>
    <w:rsid w:val="006C60E6"/>
    <w:rsid w:val="006C63A3"/>
    <w:rsid w:val="006D0630"/>
    <w:rsid w:val="006D065C"/>
    <w:rsid w:val="006D0F0A"/>
    <w:rsid w:val="006D4A03"/>
    <w:rsid w:val="006D4C71"/>
    <w:rsid w:val="006D60AA"/>
    <w:rsid w:val="006D6E45"/>
    <w:rsid w:val="006E0EA4"/>
    <w:rsid w:val="006E104D"/>
    <w:rsid w:val="006E1426"/>
    <w:rsid w:val="006E1B3D"/>
    <w:rsid w:val="006E2922"/>
    <w:rsid w:val="006E3201"/>
    <w:rsid w:val="006E3466"/>
    <w:rsid w:val="006E6440"/>
    <w:rsid w:val="006E76A7"/>
    <w:rsid w:val="006E7995"/>
    <w:rsid w:val="006E7D93"/>
    <w:rsid w:val="006F1417"/>
    <w:rsid w:val="006F1AD8"/>
    <w:rsid w:val="006F33B0"/>
    <w:rsid w:val="006F3FED"/>
    <w:rsid w:val="006F4504"/>
    <w:rsid w:val="006F4BD7"/>
    <w:rsid w:val="006F4C28"/>
    <w:rsid w:val="006F4EED"/>
    <w:rsid w:val="006F4F20"/>
    <w:rsid w:val="006F65DA"/>
    <w:rsid w:val="006F6952"/>
    <w:rsid w:val="007005BC"/>
    <w:rsid w:val="0070072E"/>
    <w:rsid w:val="007009C3"/>
    <w:rsid w:val="007033E8"/>
    <w:rsid w:val="007041A8"/>
    <w:rsid w:val="00705509"/>
    <w:rsid w:val="007057EF"/>
    <w:rsid w:val="00705978"/>
    <w:rsid w:val="00707155"/>
    <w:rsid w:val="00710003"/>
    <w:rsid w:val="007100A0"/>
    <w:rsid w:val="00711BBB"/>
    <w:rsid w:val="00712B99"/>
    <w:rsid w:val="00714D2C"/>
    <w:rsid w:val="0071509A"/>
    <w:rsid w:val="0071575F"/>
    <w:rsid w:val="00716485"/>
    <w:rsid w:val="00717C0A"/>
    <w:rsid w:val="007204B4"/>
    <w:rsid w:val="00720E11"/>
    <w:rsid w:val="00722102"/>
    <w:rsid w:val="0072219F"/>
    <w:rsid w:val="00722E04"/>
    <w:rsid w:val="007232EA"/>
    <w:rsid w:val="00723E3C"/>
    <w:rsid w:val="00724190"/>
    <w:rsid w:val="00725079"/>
    <w:rsid w:val="00726C4B"/>
    <w:rsid w:val="00727727"/>
    <w:rsid w:val="00727776"/>
    <w:rsid w:val="00731A50"/>
    <w:rsid w:val="00731BD3"/>
    <w:rsid w:val="00733033"/>
    <w:rsid w:val="007332BE"/>
    <w:rsid w:val="007344EB"/>
    <w:rsid w:val="00734EFE"/>
    <w:rsid w:val="007353A2"/>
    <w:rsid w:val="00735F22"/>
    <w:rsid w:val="0074083C"/>
    <w:rsid w:val="00742432"/>
    <w:rsid w:val="00743770"/>
    <w:rsid w:val="00743AA3"/>
    <w:rsid w:val="00745621"/>
    <w:rsid w:val="007511D3"/>
    <w:rsid w:val="0075175C"/>
    <w:rsid w:val="00751D47"/>
    <w:rsid w:val="00752045"/>
    <w:rsid w:val="007539B7"/>
    <w:rsid w:val="00753A14"/>
    <w:rsid w:val="00754644"/>
    <w:rsid w:val="00756193"/>
    <w:rsid w:val="00756BE4"/>
    <w:rsid w:val="00757761"/>
    <w:rsid w:val="007577AC"/>
    <w:rsid w:val="00760A92"/>
    <w:rsid w:val="00762DD8"/>
    <w:rsid w:val="00762E7F"/>
    <w:rsid w:val="00763268"/>
    <w:rsid w:val="007634BA"/>
    <w:rsid w:val="00763910"/>
    <w:rsid w:val="00763EFC"/>
    <w:rsid w:val="00764EC1"/>
    <w:rsid w:val="007650B0"/>
    <w:rsid w:val="00766D49"/>
    <w:rsid w:val="00767588"/>
    <w:rsid w:val="00770654"/>
    <w:rsid w:val="0077090E"/>
    <w:rsid w:val="00770EB6"/>
    <w:rsid w:val="00771B3E"/>
    <w:rsid w:val="00772BB0"/>
    <w:rsid w:val="0077383F"/>
    <w:rsid w:val="00774131"/>
    <w:rsid w:val="0077518A"/>
    <w:rsid w:val="007752B3"/>
    <w:rsid w:val="00777A14"/>
    <w:rsid w:val="007804AB"/>
    <w:rsid w:val="007807D8"/>
    <w:rsid w:val="00780BBF"/>
    <w:rsid w:val="00781519"/>
    <w:rsid w:val="0078252F"/>
    <w:rsid w:val="00783056"/>
    <w:rsid w:val="0078425C"/>
    <w:rsid w:val="00784C14"/>
    <w:rsid w:val="00784EAE"/>
    <w:rsid w:val="00786F2B"/>
    <w:rsid w:val="0079079D"/>
    <w:rsid w:val="007916BA"/>
    <w:rsid w:val="00791779"/>
    <w:rsid w:val="00792087"/>
    <w:rsid w:val="00792416"/>
    <w:rsid w:val="0079244A"/>
    <w:rsid w:val="0079293F"/>
    <w:rsid w:val="00792BE3"/>
    <w:rsid w:val="00793C9F"/>
    <w:rsid w:val="00793D6D"/>
    <w:rsid w:val="0079428E"/>
    <w:rsid w:val="00794F10"/>
    <w:rsid w:val="007950AA"/>
    <w:rsid w:val="00796967"/>
    <w:rsid w:val="007972A3"/>
    <w:rsid w:val="00797A63"/>
    <w:rsid w:val="007A2664"/>
    <w:rsid w:val="007A2F4B"/>
    <w:rsid w:val="007A2F54"/>
    <w:rsid w:val="007A38B9"/>
    <w:rsid w:val="007A3AC7"/>
    <w:rsid w:val="007A4404"/>
    <w:rsid w:val="007A5A05"/>
    <w:rsid w:val="007A5BA2"/>
    <w:rsid w:val="007A666C"/>
    <w:rsid w:val="007A67BA"/>
    <w:rsid w:val="007B0740"/>
    <w:rsid w:val="007B0B49"/>
    <w:rsid w:val="007B1940"/>
    <w:rsid w:val="007B26FA"/>
    <w:rsid w:val="007B359C"/>
    <w:rsid w:val="007B40A7"/>
    <w:rsid w:val="007B778D"/>
    <w:rsid w:val="007B79DA"/>
    <w:rsid w:val="007C0C38"/>
    <w:rsid w:val="007C0EB5"/>
    <w:rsid w:val="007C144E"/>
    <w:rsid w:val="007C1BAB"/>
    <w:rsid w:val="007C1C87"/>
    <w:rsid w:val="007C2F27"/>
    <w:rsid w:val="007C551C"/>
    <w:rsid w:val="007C6E2B"/>
    <w:rsid w:val="007D31A8"/>
    <w:rsid w:val="007D360A"/>
    <w:rsid w:val="007D3AC5"/>
    <w:rsid w:val="007D3DD4"/>
    <w:rsid w:val="007D4831"/>
    <w:rsid w:val="007D5635"/>
    <w:rsid w:val="007D63B3"/>
    <w:rsid w:val="007D6958"/>
    <w:rsid w:val="007D7BB2"/>
    <w:rsid w:val="007E0071"/>
    <w:rsid w:val="007E0787"/>
    <w:rsid w:val="007E07EB"/>
    <w:rsid w:val="007E2CAB"/>
    <w:rsid w:val="007E4BD6"/>
    <w:rsid w:val="007E594C"/>
    <w:rsid w:val="007F038A"/>
    <w:rsid w:val="007F0D94"/>
    <w:rsid w:val="007F10E4"/>
    <w:rsid w:val="007F1375"/>
    <w:rsid w:val="007F1B2B"/>
    <w:rsid w:val="007F227C"/>
    <w:rsid w:val="007F3777"/>
    <w:rsid w:val="007F43E1"/>
    <w:rsid w:val="007F51F7"/>
    <w:rsid w:val="007F62F9"/>
    <w:rsid w:val="007F7974"/>
    <w:rsid w:val="007F7DD2"/>
    <w:rsid w:val="007F7EC4"/>
    <w:rsid w:val="007F7F08"/>
    <w:rsid w:val="008008DB"/>
    <w:rsid w:val="0080248F"/>
    <w:rsid w:val="00802B4B"/>
    <w:rsid w:val="00804DDC"/>
    <w:rsid w:val="008055E7"/>
    <w:rsid w:val="00805B57"/>
    <w:rsid w:val="00806578"/>
    <w:rsid w:val="00807234"/>
    <w:rsid w:val="00810016"/>
    <w:rsid w:val="0081050B"/>
    <w:rsid w:val="008109D6"/>
    <w:rsid w:val="00810D4A"/>
    <w:rsid w:val="0081415B"/>
    <w:rsid w:val="00814651"/>
    <w:rsid w:val="008147B4"/>
    <w:rsid w:val="008152E4"/>
    <w:rsid w:val="008159DA"/>
    <w:rsid w:val="00815DAD"/>
    <w:rsid w:val="00817156"/>
    <w:rsid w:val="00820F61"/>
    <w:rsid w:val="0082107C"/>
    <w:rsid w:val="008213FF"/>
    <w:rsid w:val="008222DA"/>
    <w:rsid w:val="008223AE"/>
    <w:rsid w:val="00823A14"/>
    <w:rsid w:val="00827394"/>
    <w:rsid w:val="00827641"/>
    <w:rsid w:val="00827B4E"/>
    <w:rsid w:val="00827C95"/>
    <w:rsid w:val="00827DDC"/>
    <w:rsid w:val="0083028F"/>
    <w:rsid w:val="008319AA"/>
    <w:rsid w:val="00832E57"/>
    <w:rsid w:val="00833806"/>
    <w:rsid w:val="00833B11"/>
    <w:rsid w:val="00833E15"/>
    <w:rsid w:val="00835775"/>
    <w:rsid w:val="008362EB"/>
    <w:rsid w:val="00836615"/>
    <w:rsid w:val="00836ED0"/>
    <w:rsid w:val="00837474"/>
    <w:rsid w:val="00837D3A"/>
    <w:rsid w:val="00837FC9"/>
    <w:rsid w:val="008414CE"/>
    <w:rsid w:val="00841AA0"/>
    <w:rsid w:val="00841B96"/>
    <w:rsid w:val="0084252C"/>
    <w:rsid w:val="008428F3"/>
    <w:rsid w:val="008457C2"/>
    <w:rsid w:val="00845A54"/>
    <w:rsid w:val="00845B85"/>
    <w:rsid w:val="008465F9"/>
    <w:rsid w:val="00847AD4"/>
    <w:rsid w:val="00851856"/>
    <w:rsid w:val="00851996"/>
    <w:rsid w:val="00851C45"/>
    <w:rsid w:val="0085209C"/>
    <w:rsid w:val="0085228C"/>
    <w:rsid w:val="00855818"/>
    <w:rsid w:val="00855954"/>
    <w:rsid w:val="008604AD"/>
    <w:rsid w:val="00861083"/>
    <w:rsid w:val="00861705"/>
    <w:rsid w:val="00862732"/>
    <w:rsid w:val="00863AF0"/>
    <w:rsid w:val="00863C61"/>
    <w:rsid w:val="00863EDF"/>
    <w:rsid w:val="008649DC"/>
    <w:rsid w:val="00865813"/>
    <w:rsid w:val="00867351"/>
    <w:rsid w:val="008705BE"/>
    <w:rsid w:val="008707ED"/>
    <w:rsid w:val="00870FB8"/>
    <w:rsid w:val="00871843"/>
    <w:rsid w:val="00874888"/>
    <w:rsid w:val="00874F5C"/>
    <w:rsid w:val="00875767"/>
    <w:rsid w:val="00875FFE"/>
    <w:rsid w:val="008764C6"/>
    <w:rsid w:val="0088000B"/>
    <w:rsid w:val="0088026D"/>
    <w:rsid w:val="00880B45"/>
    <w:rsid w:val="00881899"/>
    <w:rsid w:val="00881A0B"/>
    <w:rsid w:val="00882065"/>
    <w:rsid w:val="00882484"/>
    <w:rsid w:val="0088275F"/>
    <w:rsid w:val="008828BC"/>
    <w:rsid w:val="008830AE"/>
    <w:rsid w:val="008831E9"/>
    <w:rsid w:val="0088504B"/>
    <w:rsid w:val="00885137"/>
    <w:rsid w:val="008857C6"/>
    <w:rsid w:val="0088726D"/>
    <w:rsid w:val="00887F3B"/>
    <w:rsid w:val="0089014D"/>
    <w:rsid w:val="00890D60"/>
    <w:rsid w:val="008918C4"/>
    <w:rsid w:val="0089351B"/>
    <w:rsid w:val="00893C81"/>
    <w:rsid w:val="00894F8B"/>
    <w:rsid w:val="008954F4"/>
    <w:rsid w:val="00896475"/>
    <w:rsid w:val="00896742"/>
    <w:rsid w:val="008A04A6"/>
    <w:rsid w:val="008A3A46"/>
    <w:rsid w:val="008A4515"/>
    <w:rsid w:val="008A53D4"/>
    <w:rsid w:val="008A54E3"/>
    <w:rsid w:val="008A5C26"/>
    <w:rsid w:val="008A5D6E"/>
    <w:rsid w:val="008A649A"/>
    <w:rsid w:val="008A65E1"/>
    <w:rsid w:val="008A66A9"/>
    <w:rsid w:val="008A6997"/>
    <w:rsid w:val="008A7EBE"/>
    <w:rsid w:val="008B0423"/>
    <w:rsid w:val="008B0A89"/>
    <w:rsid w:val="008B0C0A"/>
    <w:rsid w:val="008B14EC"/>
    <w:rsid w:val="008B1DF2"/>
    <w:rsid w:val="008B2360"/>
    <w:rsid w:val="008B30B8"/>
    <w:rsid w:val="008B3562"/>
    <w:rsid w:val="008B3752"/>
    <w:rsid w:val="008B3A20"/>
    <w:rsid w:val="008B443D"/>
    <w:rsid w:val="008B4A18"/>
    <w:rsid w:val="008B5AD0"/>
    <w:rsid w:val="008B6041"/>
    <w:rsid w:val="008B7F99"/>
    <w:rsid w:val="008C1165"/>
    <w:rsid w:val="008C157D"/>
    <w:rsid w:val="008C4AC2"/>
    <w:rsid w:val="008C4C64"/>
    <w:rsid w:val="008C5422"/>
    <w:rsid w:val="008C548E"/>
    <w:rsid w:val="008C5A1A"/>
    <w:rsid w:val="008C5CA2"/>
    <w:rsid w:val="008C6DF5"/>
    <w:rsid w:val="008C7BB8"/>
    <w:rsid w:val="008D00AF"/>
    <w:rsid w:val="008D1D19"/>
    <w:rsid w:val="008D25A4"/>
    <w:rsid w:val="008D4752"/>
    <w:rsid w:val="008D54C1"/>
    <w:rsid w:val="008D5E6B"/>
    <w:rsid w:val="008D67A5"/>
    <w:rsid w:val="008D709A"/>
    <w:rsid w:val="008D75D4"/>
    <w:rsid w:val="008E00ED"/>
    <w:rsid w:val="008E0519"/>
    <w:rsid w:val="008E2377"/>
    <w:rsid w:val="008E2490"/>
    <w:rsid w:val="008E2E78"/>
    <w:rsid w:val="008E301F"/>
    <w:rsid w:val="008E3A01"/>
    <w:rsid w:val="008E3A2E"/>
    <w:rsid w:val="008E410F"/>
    <w:rsid w:val="008E4759"/>
    <w:rsid w:val="008E4A6B"/>
    <w:rsid w:val="008E4C33"/>
    <w:rsid w:val="008E4EDC"/>
    <w:rsid w:val="008E593D"/>
    <w:rsid w:val="008E5E84"/>
    <w:rsid w:val="008E7565"/>
    <w:rsid w:val="008E7A68"/>
    <w:rsid w:val="008E7EC6"/>
    <w:rsid w:val="008F04C8"/>
    <w:rsid w:val="008F14F1"/>
    <w:rsid w:val="008F1EEA"/>
    <w:rsid w:val="008F28BD"/>
    <w:rsid w:val="008F2958"/>
    <w:rsid w:val="008F2D2B"/>
    <w:rsid w:val="008F47A9"/>
    <w:rsid w:val="008F725A"/>
    <w:rsid w:val="008F72BA"/>
    <w:rsid w:val="008F74D3"/>
    <w:rsid w:val="008F79E4"/>
    <w:rsid w:val="008F7F38"/>
    <w:rsid w:val="00900687"/>
    <w:rsid w:val="00900822"/>
    <w:rsid w:val="00901E87"/>
    <w:rsid w:val="00902E57"/>
    <w:rsid w:val="00902F04"/>
    <w:rsid w:val="00903578"/>
    <w:rsid w:val="00903F7C"/>
    <w:rsid w:val="00904F56"/>
    <w:rsid w:val="009068BE"/>
    <w:rsid w:val="009102B4"/>
    <w:rsid w:val="00913DA9"/>
    <w:rsid w:val="00914671"/>
    <w:rsid w:val="00915BA3"/>
    <w:rsid w:val="009165B6"/>
    <w:rsid w:val="009165F3"/>
    <w:rsid w:val="00916A53"/>
    <w:rsid w:val="00916FDA"/>
    <w:rsid w:val="0091764E"/>
    <w:rsid w:val="00920CE1"/>
    <w:rsid w:val="00921135"/>
    <w:rsid w:val="00921BB2"/>
    <w:rsid w:val="00922BEE"/>
    <w:rsid w:val="00924D7B"/>
    <w:rsid w:val="009265A0"/>
    <w:rsid w:val="00926621"/>
    <w:rsid w:val="00926AB7"/>
    <w:rsid w:val="00931840"/>
    <w:rsid w:val="00932848"/>
    <w:rsid w:val="0093297D"/>
    <w:rsid w:val="00934ED3"/>
    <w:rsid w:val="00937183"/>
    <w:rsid w:val="00943745"/>
    <w:rsid w:val="009454D5"/>
    <w:rsid w:val="00945F17"/>
    <w:rsid w:val="00947BB5"/>
    <w:rsid w:val="009505CF"/>
    <w:rsid w:val="0095319C"/>
    <w:rsid w:val="00954F58"/>
    <w:rsid w:val="00955435"/>
    <w:rsid w:val="009570D7"/>
    <w:rsid w:val="00960273"/>
    <w:rsid w:val="00960746"/>
    <w:rsid w:val="00960874"/>
    <w:rsid w:val="00960AE0"/>
    <w:rsid w:val="00961EDD"/>
    <w:rsid w:val="009629A0"/>
    <w:rsid w:val="00964536"/>
    <w:rsid w:val="00964E9E"/>
    <w:rsid w:val="00966862"/>
    <w:rsid w:val="00970D12"/>
    <w:rsid w:val="00972B06"/>
    <w:rsid w:val="009739B4"/>
    <w:rsid w:val="009749CF"/>
    <w:rsid w:val="00975342"/>
    <w:rsid w:val="00975655"/>
    <w:rsid w:val="0097789C"/>
    <w:rsid w:val="00980EFC"/>
    <w:rsid w:val="0098201E"/>
    <w:rsid w:val="00982DD8"/>
    <w:rsid w:val="00983F33"/>
    <w:rsid w:val="00984DD2"/>
    <w:rsid w:val="00985A42"/>
    <w:rsid w:val="00985B16"/>
    <w:rsid w:val="009906A6"/>
    <w:rsid w:val="00991101"/>
    <w:rsid w:val="00994665"/>
    <w:rsid w:val="00995387"/>
    <w:rsid w:val="00996BB2"/>
    <w:rsid w:val="00996EEB"/>
    <w:rsid w:val="0099719F"/>
    <w:rsid w:val="009A0D85"/>
    <w:rsid w:val="009A1174"/>
    <w:rsid w:val="009A15FE"/>
    <w:rsid w:val="009A22BF"/>
    <w:rsid w:val="009A47A4"/>
    <w:rsid w:val="009A4DED"/>
    <w:rsid w:val="009A5CE8"/>
    <w:rsid w:val="009A71E1"/>
    <w:rsid w:val="009B032A"/>
    <w:rsid w:val="009B1E8D"/>
    <w:rsid w:val="009B307E"/>
    <w:rsid w:val="009B4FE7"/>
    <w:rsid w:val="009B5BFE"/>
    <w:rsid w:val="009C0256"/>
    <w:rsid w:val="009C251D"/>
    <w:rsid w:val="009C416F"/>
    <w:rsid w:val="009C4CA4"/>
    <w:rsid w:val="009C6652"/>
    <w:rsid w:val="009C6A6E"/>
    <w:rsid w:val="009C730F"/>
    <w:rsid w:val="009C7C8B"/>
    <w:rsid w:val="009C7FA0"/>
    <w:rsid w:val="009D040E"/>
    <w:rsid w:val="009D1D6C"/>
    <w:rsid w:val="009D618D"/>
    <w:rsid w:val="009D6854"/>
    <w:rsid w:val="009D7000"/>
    <w:rsid w:val="009D7970"/>
    <w:rsid w:val="009E10F6"/>
    <w:rsid w:val="009E1829"/>
    <w:rsid w:val="009E333E"/>
    <w:rsid w:val="009E364B"/>
    <w:rsid w:val="009E43EE"/>
    <w:rsid w:val="009E5540"/>
    <w:rsid w:val="009E5B77"/>
    <w:rsid w:val="009E5FB8"/>
    <w:rsid w:val="009E7471"/>
    <w:rsid w:val="009E7817"/>
    <w:rsid w:val="009F030E"/>
    <w:rsid w:val="009F273A"/>
    <w:rsid w:val="009F27C2"/>
    <w:rsid w:val="009F2CFC"/>
    <w:rsid w:val="009F316C"/>
    <w:rsid w:val="009F3B8C"/>
    <w:rsid w:val="009F3E53"/>
    <w:rsid w:val="009F543E"/>
    <w:rsid w:val="009F549B"/>
    <w:rsid w:val="009F5528"/>
    <w:rsid w:val="009F5FCA"/>
    <w:rsid w:val="009F6125"/>
    <w:rsid w:val="009F627C"/>
    <w:rsid w:val="009F6660"/>
    <w:rsid w:val="009F6BFE"/>
    <w:rsid w:val="00A018C2"/>
    <w:rsid w:val="00A03379"/>
    <w:rsid w:val="00A0563E"/>
    <w:rsid w:val="00A067A8"/>
    <w:rsid w:val="00A06996"/>
    <w:rsid w:val="00A07C47"/>
    <w:rsid w:val="00A10F87"/>
    <w:rsid w:val="00A13106"/>
    <w:rsid w:val="00A15CF7"/>
    <w:rsid w:val="00A178DF"/>
    <w:rsid w:val="00A2000F"/>
    <w:rsid w:val="00A20585"/>
    <w:rsid w:val="00A212AA"/>
    <w:rsid w:val="00A214AF"/>
    <w:rsid w:val="00A223D9"/>
    <w:rsid w:val="00A224C3"/>
    <w:rsid w:val="00A2285B"/>
    <w:rsid w:val="00A23A70"/>
    <w:rsid w:val="00A24793"/>
    <w:rsid w:val="00A24FD0"/>
    <w:rsid w:val="00A25CE1"/>
    <w:rsid w:val="00A25FD1"/>
    <w:rsid w:val="00A306DF"/>
    <w:rsid w:val="00A30C75"/>
    <w:rsid w:val="00A30E11"/>
    <w:rsid w:val="00A31637"/>
    <w:rsid w:val="00A31779"/>
    <w:rsid w:val="00A32237"/>
    <w:rsid w:val="00A34190"/>
    <w:rsid w:val="00A35D35"/>
    <w:rsid w:val="00A36B0A"/>
    <w:rsid w:val="00A37481"/>
    <w:rsid w:val="00A37A56"/>
    <w:rsid w:val="00A40005"/>
    <w:rsid w:val="00A40BAA"/>
    <w:rsid w:val="00A40E70"/>
    <w:rsid w:val="00A42C9B"/>
    <w:rsid w:val="00A42CA2"/>
    <w:rsid w:val="00A438C4"/>
    <w:rsid w:val="00A4463A"/>
    <w:rsid w:val="00A44F7F"/>
    <w:rsid w:val="00A46657"/>
    <w:rsid w:val="00A46DEE"/>
    <w:rsid w:val="00A46E29"/>
    <w:rsid w:val="00A47353"/>
    <w:rsid w:val="00A50216"/>
    <w:rsid w:val="00A50BC2"/>
    <w:rsid w:val="00A5460D"/>
    <w:rsid w:val="00A546AB"/>
    <w:rsid w:val="00A54BB9"/>
    <w:rsid w:val="00A559EC"/>
    <w:rsid w:val="00A55C56"/>
    <w:rsid w:val="00A55CF7"/>
    <w:rsid w:val="00A561CA"/>
    <w:rsid w:val="00A565ED"/>
    <w:rsid w:val="00A56F2A"/>
    <w:rsid w:val="00A57604"/>
    <w:rsid w:val="00A60727"/>
    <w:rsid w:val="00A61AED"/>
    <w:rsid w:val="00A635C1"/>
    <w:rsid w:val="00A63A23"/>
    <w:rsid w:val="00A65D7D"/>
    <w:rsid w:val="00A667EC"/>
    <w:rsid w:val="00A70490"/>
    <w:rsid w:val="00A70C6C"/>
    <w:rsid w:val="00A70C9C"/>
    <w:rsid w:val="00A70FBB"/>
    <w:rsid w:val="00A71B18"/>
    <w:rsid w:val="00A721B6"/>
    <w:rsid w:val="00A72A73"/>
    <w:rsid w:val="00A72B5C"/>
    <w:rsid w:val="00A72BB4"/>
    <w:rsid w:val="00A72D85"/>
    <w:rsid w:val="00A80E23"/>
    <w:rsid w:val="00A81248"/>
    <w:rsid w:val="00A816E4"/>
    <w:rsid w:val="00A828BF"/>
    <w:rsid w:val="00A83B67"/>
    <w:rsid w:val="00A83FB3"/>
    <w:rsid w:val="00A84545"/>
    <w:rsid w:val="00A861E0"/>
    <w:rsid w:val="00A86B48"/>
    <w:rsid w:val="00A91FB2"/>
    <w:rsid w:val="00A92C05"/>
    <w:rsid w:val="00A92C62"/>
    <w:rsid w:val="00A93D1B"/>
    <w:rsid w:val="00A94AB7"/>
    <w:rsid w:val="00A94B15"/>
    <w:rsid w:val="00A96B91"/>
    <w:rsid w:val="00A973F7"/>
    <w:rsid w:val="00A97477"/>
    <w:rsid w:val="00A97514"/>
    <w:rsid w:val="00A97C63"/>
    <w:rsid w:val="00AA190E"/>
    <w:rsid w:val="00AA2A04"/>
    <w:rsid w:val="00AA2DCC"/>
    <w:rsid w:val="00AA3490"/>
    <w:rsid w:val="00AA3CF0"/>
    <w:rsid w:val="00AA44A7"/>
    <w:rsid w:val="00AA53CD"/>
    <w:rsid w:val="00AB08A4"/>
    <w:rsid w:val="00AB0995"/>
    <w:rsid w:val="00AB0A90"/>
    <w:rsid w:val="00AB1E75"/>
    <w:rsid w:val="00AB2C77"/>
    <w:rsid w:val="00AB32CC"/>
    <w:rsid w:val="00AB3CCD"/>
    <w:rsid w:val="00AB4418"/>
    <w:rsid w:val="00AB4BB5"/>
    <w:rsid w:val="00AC1E16"/>
    <w:rsid w:val="00AC3317"/>
    <w:rsid w:val="00AC34C0"/>
    <w:rsid w:val="00AC3DF3"/>
    <w:rsid w:val="00AC47F8"/>
    <w:rsid w:val="00AC4DA8"/>
    <w:rsid w:val="00AC505B"/>
    <w:rsid w:val="00AC5B1F"/>
    <w:rsid w:val="00AC5D67"/>
    <w:rsid w:val="00AC7B89"/>
    <w:rsid w:val="00AD0014"/>
    <w:rsid w:val="00AD0D12"/>
    <w:rsid w:val="00AD1168"/>
    <w:rsid w:val="00AD1BB7"/>
    <w:rsid w:val="00AD281C"/>
    <w:rsid w:val="00AD31D2"/>
    <w:rsid w:val="00AD42FA"/>
    <w:rsid w:val="00AD4C15"/>
    <w:rsid w:val="00AD6207"/>
    <w:rsid w:val="00AD625E"/>
    <w:rsid w:val="00AD69CD"/>
    <w:rsid w:val="00AD7199"/>
    <w:rsid w:val="00AD7D1D"/>
    <w:rsid w:val="00AD7FDC"/>
    <w:rsid w:val="00AE1462"/>
    <w:rsid w:val="00AE353B"/>
    <w:rsid w:val="00AE41C7"/>
    <w:rsid w:val="00AE4817"/>
    <w:rsid w:val="00AE59C0"/>
    <w:rsid w:val="00AE5E58"/>
    <w:rsid w:val="00AF24E0"/>
    <w:rsid w:val="00AF2E8B"/>
    <w:rsid w:val="00AF45E7"/>
    <w:rsid w:val="00AF466F"/>
    <w:rsid w:val="00AF53F4"/>
    <w:rsid w:val="00AF61FD"/>
    <w:rsid w:val="00AF687A"/>
    <w:rsid w:val="00AF6B27"/>
    <w:rsid w:val="00B00528"/>
    <w:rsid w:val="00B00A6A"/>
    <w:rsid w:val="00B00D25"/>
    <w:rsid w:val="00B02B5A"/>
    <w:rsid w:val="00B035B0"/>
    <w:rsid w:val="00B0498C"/>
    <w:rsid w:val="00B05831"/>
    <w:rsid w:val="00B06DA0"/>
    <w:rsid w:val="00B07706"/>
    <w:rsid w:val="00B113B3"/>
    <w:rsid w:val="00B12EAC"/>
    <w:rsid w:val="00B155C4"/>
    <w:rsid w:val="00B15B1F"/>
    <w:rsid w:val="00B174A6"/>
    <w:rsid w:val="00B178AD"/>
    <w:rsid w:val="00B20942"/>
    <w:rsid w:val="00B21580"/>
    <w:rsid w:val="00B2178E"/>
    <w:rsid w:val="00B2327F"/>
    <w:rsid w:val="00B24207"/>
    <w:rsid w:val="00B246CE"/>
    <w:rsid w:val="00B2547A"/>
    <w:rsid w:val="00B25721"/>
    <w:rsid w:val="00B26F7F"/>
    <w:rsid w:val="00B3004F"/>
    <w:rsid w:val="00B30C5D"/>
    <w:rsid w:val="00B317E7"/>
    <w:rsid w:val="00B31B00"/>
    <w:rsid w:val="00B321D3"/>
    <w:rsid w:val="00B32978"/>
    <w:rsid w:val="00B36F0F"/>
    <w:rsid w:val="00B40F5B"/>
    <w:rsid w:val="00B41558"/>
    <w:rsid w:val="00B418A4"/>
    <w:rsid w:val="00B42E72"/>
    <w:rsid w:val="00B46B7F"/>
    <w:rsid w:val="00B46C1C"/>
    <w:rsid w:val="00B46E43"/>
    <w:rsid w:val="00B47F8F"/>
    <w:rsid w:val="00B47FDD"/>
    <w:rsid w:val="00B500FE"/>
    <w:rsid w:val="00B54D1A"/>
    <w:rsid w:val="00B563AF"/>
    <w:rsid w:val="00B601BE"/>
    <w:rsid w:val="00B623B9"/>
    <w:rsid w:val="00B62B49"/>
    <w:rsid w:val="00B64E19"/>
    <w:rsid w:val="00B65775"/>
    <w:rsid w:val="00B661DC"/>
    <w:rsid w:val="00B675B0"/>
    <w:rsid w:val="00B702B3"/>
    <w:rsid w:val="00B70DA4"/>
    <w:rsid w:val="00B71C8A"/>
    <w:rsid w:val="00B72861"/>
    <w:rsid w:val="00B768E9"/>
    <w:rsid w:val="00B7709D"/>
    <w:rsid w:val="00B772C1"/>
    <w:rsid w:val="00B77A56"/>
    <w:rsid w:val="00B82253"/>
    <w:rsid w:val="00B82880"/>
    <w:rsid w:val="00B82AE0"/>
    <w:rsid w:val="00B851B3"/>
    <w:rsid w:val="00B90C66"/>
    <w:rsid w:val="00B919D0"/>
    <w:rsid w:val="00B91A01"/>
    <w:rsid w:val="00B936D3"/>
    <w:rsid w:val="00B954D3"/>
    <w:rsid w:val="00B95ABB"/>
    <w:rsid w:val="00B970B4"/>
    <w:rsid w:val="00BA044E"/>
    <w:rsid w:val="00BA07BA"/>
    <w:rsid w:val="00BA1195"/>
    <w:rsid w:val="00BA18F3"/>
    <w:rsid w:val="00BA1EED"/>
    <w:rsid w:val="00BA3017"/>
    <w:rsid w:val="00BA56EC"/>
    <w:rsid w:val="00BA7094"/>
    <w:rsid w:val="00BA71EB"/>
    <w:rsid w:val="00BA730E"/>
    <w:rsid w:val="00BB01A4"/>
    <w:rsid w:val="00BB165B"/>
    <w:rsid w:val="00BB2D88"/>
    <w:rsid w:val="00BB3217"/>
    <w:rsid w:val="00BB35E1"/>
    <w:rsid w:val="00BB3F9B"/>
    <w:rsid w:val="00BB427B"/>
    <w:rsid w:val="00BB4CDF"/>
    <w:rsid w:val="00BB528A"/>
    <w:rsid w:val="00BB57EB"/>
    <w:rsid w:val="00BB6015"/>
    <w:rsid w:val="00BB78D3"/>
    <w:rsid w:val="00BC0A64"/>
    <w:rsid w:val="00BC2E1D"/>
    <w:rsid w:val="00BC3C94"/>
    <w:rsid w:val="00BC46BB"/>
    <w:rsid w:val="00BC4E11"/>
    <w:rsid w:val="00BC5696"/>
    <w:rsid w:val="00BC7D2D"/>
    <w:rsid w:val="00BD0E6F"/>
    <w:rsid w:val="00BD1EE8"/>
    <w:rsid w:val="00BD1EF6"/>
    <w:rsid w:val="00BD342E"/>
    <w:rsid w:val="00BD40D0"/>
    <w:rsid w:val="00BD4799"/>
    <w:rsid w:val="00BD52F5"/>
    <w:rsid w:val="00BD53D2"/>
    <w:rsid w:val="00BD5DB0"/>
    <w:rsid w:val="00BD7CAC"/>
    <w:rsid w:val="00BD7CC6"/>
    <w:rsid w:val="00BD7E4C"/>
    <w:rsid w:val="00BE17C5"/>
    <w:rsid w:val="00BE24D5"/>
    <w:rsid w:val="00BE3D45"/>
    <w:rsid w:val="00BE436B"/>
    <w:rsid w:val="00BE4ACA"/>
    <w:rsid w:val="00BE4B30"/>
    <w:rsid w:val="00BE6093"/>
    <w:rsid w:val="00BE6BC2"/>
    <w:rsid w:val="00BE6C44"/>
    <w:rsid w:val="00BF1F1A"/>
    <w:rsid w:val="00BF37FC"/>
    <w:rsid w:val="00BF38C6"/>
    <w:rsid w:val="00BF4212"/>
    <w:rsid w:val="00BF44FB"/>
    <w:rsid w:val="00BF5555"/>
    <w:rsid w:val="00BF5647"/>
    <w:rsid w:val="00BF580F"/>
    <w:rsid w:val="00BF6765"/>
    <w:rsid w:val="00BF6CDB"/>
    <w:rsid w:val="00BF6F47"/>
    <w:rsid w:val="00BF7F67"/>
    <w:rsid w:val="00C00916"/>
    <w:rsid w:val="00C015E3"/>
    <w:rsid w:val="00C02496"/>
    <w:rsid w:val="00C03D18"/>
    <w:rsid w:val="00C0431B"/>
    <w:rsid w:val="00C04E1D"/>
    <w:rsid w:val="00C0681A"/>
    <w:rsid w:val="00C07845"/>
    <w:rsid w:val="00C11F30"/>
    <w:rsid w:val="00C12974"/>
    <w:rsid w:val="00C12F03"/>
    <w:rsid w:val="00C14D0A"/>
    <w:rsid w:val="00C14DF8"/>
    <w:rsid w:val="00C16F91"/>
    <w:rsid w:val="00C17A32"/>
    <w:rsid w:val="00C204CB"/>
    <w:rsid w:val="00C21B4F"/>
    <w:rsid w:val="00C260E8"/>
    <w:rsid w:val="00C31562"/>
    <w:rsid w:val="00C32BA4"/>
    <w:rsid w:val="00C3323D"/>
    <w:rsid w:val="00C333DC"/>
    <w:rsid w:val="00C336BE"/>
    <w:rsid w:val="00C336FE"/>
    <w:rsid w:val="00C40336"/>
    <w:rsid w:val="00C40BC2"/>
    <w:rsid w:val="00C40CB5"/>
    <w:rsid w:val="00C4211E"/>
    <w:rsid w:val="00C43CCB"/>
    <w:rsid w:val="00C442DB"/>
    <w:rsid w:val="00C448A3"/>
    <w:rsid w:val="00C45775"/>
    <w:rsid w:val="00C45AE9"/>
    <w:rsid w:val="00C47499"/>
    <w:rsid w:val="00C47645"/>
    <w:rsid w:val="00C500C2"/>
    <w:rsid w:val="00C5233F"/>
    <w:rsid w:val="00C5298E"/>
    <w:rsid w:val="00C54285"/>
    <w:rsid w:val="00C54930"/>
    <w:rsid w:val="00C55273"/>
    <w:rsid w:val="00C55662"/>
    <w:rsid w:val="00C55D3B"/>
    <w:rsid w:val="00C5760D"/>
    <w:rsid w:val="00C604D6"/>
    <w:rsid w:val="00C60941"/>
    <w:rsid w:val="00C62023"/>
    <w:rsid w:val="00C6323C"/>
    <w:rsid w:val="00C6378C"/>
    <w:rsid w:val="00C63849"/>
    <w:rsid w:val="00C6501B"/>
    <w:rsid w:val="00C65433"/>
    <w:rsid w:val="00C66528"/>
    <w:rsid w:val="00C668C3"/>
    <w:rsid w:val="00C673D0"/>
    <w:rsid w:val="00C71446"/>
    <w:rsid w:val="00C72025"/>
    <w:rsid w:val="00C72F00"/>
    <w:rsid w:val="00C736CE"/>
    <w:rsid w:val="00C73BCA"/>
    <w:rsid w:val="00C75636"/>
    <w:rsid w:val="00C75B59"/>
    <w:rsid w:val="00C77A4A"/>
    <w:rsid w:val="00C77E9C"/>
    <w:rsid w:val="00C80534"/>
    <w:rsid w:val="00C81D59"/>
    <w:rsid w:val="00C8260A"/>
    <w:rsid w:val="00C82F7B"/>
    <w:rsid w:val="00C8313C"/>
    <w:rsid w:val="00C83225"/>
    <w:rsid w:val="00C83A88"/>
    <w:rsid w:val="00C83C43"/>
    <w:rsid w:val="00C83FC7"/>
    <w:rsid w:val="00C84336"/>
    <w:rsid w:val="00C8707D"/>
    <w:rsid w:val="00C90554"/>
    <w:rsid w:val="00C9082D"/>
    <w:rsid w:val="00C909F2"/>
    <w:rsid w:val="00C915F0"/>
    <w:rsid w:val="00C91F4B"/>
    <w:rsid w:val="00C94079"/>
    <w:rsid w:val="00C945D4"/>
    <w:rsid w:val="00C956AB"/>
    <w:rsid w:val="00C9659F"/>
    <w:rsid w:val="00C96CC5"/>
    <w:rsid w:val="00C973F2"/>
    <w:rsid w:val="00CA1879"/>
    <w:rsid w:val="00CA1EC4"/>
    <w:rsid w:val="00CA2D10"/>
    <w:rsid w:val="00CA3127"/>
    <w:rsid w:val="00CA32C9"/>
    <w:rsid w:val="00CA4B00"/>
    <w:rsid w:val="00CA53B6"/>
    <w:rsid w:val="00CA5B8B"/>
    <w:rsid w:val="00CA6D88"/>
    <w:rsid w:val="00CA749C"/>
    <w:rsid w:val="00CA775F"/>
    <w:rsid w:val="00CA7EE2"/>
    <w:rsid w:val="00CB17EC"/>
    <w:rsid w:val="00CB254D"/>
    <w:rsid w:val="00CB2FFD"/>
    <w:rsid w:val="00CB3CB2"/>
    <w:rsid w:val="00CB447F"/>
    <w:rsid w:val="00CB60A4"/>
    <w:rsid w:val="00CB746E"/>
    <w:rsid w:val="00CC16F7"/>
    <w:rsid w:val="00CC25BA"/>
    <w:rsid w:val="00CC3946"/>
    <w:rsid w:val="00CC5CFF"/>
    <w:rsid w:val="00CC664F"/>
    <w:rsid w:val="00CC6D6C"/>
    <w:rsid w:val="00CC7DC9"/>
    <w:rsid w:val="00CD04F1"/>
    <w:rsid w:val="00CD1765"/>
    <w:rsid w:val="00CD1C95"/>
    <w:rsid w:val="00CD23FA"/>
    <w:rsid w:val="00CD2A04"/>
    <w:rsid w:val="00CD3823"/>
    <w:rsid w:val="00CD5F6C"/>
    <w:rsid w:val="00CD62C9"/>
    <w:rsid w:val="00CD6F9F"/>
    <w:rsid w:val="00CE00C3"/>
    <w:rsid w:val="00CE1D2B"/>
    <w:rsid w:val="00CE2B86"/>
    <w:rsid w:val="00CE3823"/>
    <w:rsid w:val="00CE390B"/>
    <w:rsid w:val="00CE3C06"/>
    <w:rsid w:val="00CE3CEF"/>
    <w:rsid w:val="00CE422E"/>
    <w:rsid w:val="00CE4893"/>
    <w:rsid w:val="00CE539B"/>
    <w:rsid w:val="00CE5886"/>
    <w:rsid w:val="00CE6D45"/>
    <w:rsid w:val="00CE6DDC"/>
    <w:rsid w:val="00CE6FFD"/>
    <w:rsid w:val="00CE7040"/>
    <w:rsid w:val="00CE74D2"/>
    <w:rsid w:val="00CE76BA"/>
    <w:rsid w:val="00CF0294"/>
    <w:rsid w:val="00CF0431"/>
    <w:rsid w:val="00CF1729"/>
    <w:rsid w:val="00CF1EE3"/>
    <w:rsid w:val="00CF2D71"/>
    <w:rsid w:val="00CF3D47"/>
    <w:rsid w:val="00CF420E"/>
    <w:rsid w:val="00CF6FE3"/>
    <w:rsid w:val="00CF7AB2"/>
    <w:rsid w:val="00D00C4F"/>
    <w:rsid w:val="00D02F36"/>
    <w:rsid w:val="00D03098"/>
    <w:rsid w:val="00D039E0"/>
    <w:rsid w:val="00D04448"/>
    <w:rsid w:val="00D04682"/>
    <w:rsid w:val="00D04EBD"/>
    <w:rsid w:val="00D06A84"/>
    <w:rsid w:val="00D072C3"/>
    <w:rsid w:val="00D07A58"/>
    <w:rsid w:val="00D07DA5"/>
    <w:rsid w:val="00D10ECA"/>
    <w:rsid w:val="00D12E66"/>
    <w:rsid w:val="00D13755"/>
    <w:rsid w:val="00D1440A"/>
    <w:rsid w:val="00D144D5"/>
    <w:rsid w:val="00D156AD"/>
    <w:rsid w:val="00D15981"/>
    <w:rsid w:val="00D15A60"/>
    <w:rsid w:val="00D1618E"/>
    <w:rsid w:val="00D164FC"/>
    <w:rsid w:val="00D171C4"/>
    <w:rsid w:val="00D20B57"/>
    <w:rsid w:val="00D2158C"/>
    <w:rsid w:val="00D2299C"/>
    <w:rsid w:val="00D22DB6"/>
    <w:rsid w:val="00D23627"/>
    <w:rsid w:val="00D241B7"/>
    <w:rsid w:val="00D24F7E"/>
    <w:rsid w:val="00D2515F"/>
    <w:rsid w:val="00D253A5"/>
    <w:rsid w:val="00D276D7"/>
    <w:rsid w:val="00D302C3"/>
    <w:rsid w:val="00D310FD"/>
    <w:rsid w:val="00D325CB"/>
    <w:rsid w:val="00D32966"/>
    <w:rsid w:val="00D32C28"/>
    <w:rsid w:val="00D33C24"/>
    <w:rsid w:val="00D33CD7"/>
    <w:rsid w:val="00D36D3B"/>
    <w:rsid w:val="00D377FA"/>
    <w:rsid w:val="00D3795F"/>
    <w:rsid w:val="00D41B49"/>
    <w:rsid w:val="00D42DB2"/>
    <w:rsid w:val="00D44A76"/>
    <w:rsid w:val="00D45ACF"/>
    <w:rsid w:val="00D462D5"/>
    <w:rsid w:val="00D464C9"/>
    <w:rsid w:val="00D47912"/>
    <w:rsid w:val="00D50602"/>
    <w:rsid w:val="00D521F3"/>
    <w:rsid w:val="00D521F8"/>
    <w:rsid w:val="00D539E6"/>
    <w:rsid w:val="00D54343"/>
    <w:rsid w:val="00D546D0"/>
    <w:rsid w:val="00D571DD"/>
    <w:rsid w:val="00D57EBB"/>
    <w:rsid w:val="00D613AD"/>
    <w:rsid w:val="00D619DA"/>
    <w:rsid w:val="00D634A4"/>
    <w:rsid w:val="00D63D9C"/>
    <w:rsid w:val="00D6415F"/>
    <w:rsid w:val="00D64331"/>
    <w:rsid w:val="00D64786"/>
    <w:rsid w:val="00D6496B"/>
    <w:rsid w:val="00D663AB"/>
    <w:rsid w:val="00D67148"/>
    <w:rsid w:val="00D67E77"/>
    <w:rsid w:val="00D737C9"/>
    <w:rsid w:val="00D7469E"/>
    <w:rsid w:val="00D74A20"/>
    <w:rsid w:val="00D74D35"/>
    <w:rsid w:val="00D77B24"/>
    <w:rsid w:val="00D77D76"/>
    <w:rsid w:val="00D80E21"/>
    <w:rsid w:val="00D8266C"/>
    <w:rsid w:val="00D830F1"/>
    <w:rsid w:val="00D83638"/>
    <w:rsid w:val="00D83929"/>
    <w:rsid w:val="00D85E57"/>
    <w:rsid w:val="00D86D06"/>
    <w:rsid w:val="00D90A84"/>
    <w:rsid w:val="00D97644"/>
    <w:rsid w:val="00D97896"/>
    <w:rsid w:val="00D97F10"/>
    <w:rsid w:val="00DA00C1"/>
    <w:rsid w:val="00DA0387"/>
    <w:rsid w:val="00DA0665"/>
    <w:rsid w:val="00DA15E4"/>
    <w:rsid w:val="00DA1B87"/>
    <w:rsid w:val="00DA2268"/>
    <w:rsid w:val="00DA2391"/>
    <w:rsid w:val="00DA25F6"/>
    <w:rsid w:val="00DA38AA"/>
    <w:rsid w:val="00DA3FAD"/>
    <w:rsid w:val="00DA53BA"/>
    <w:rsid w:val="00DA6523"/>
    <w:rsid w:val="00DB0AE8"/>
    <w:rsid w:val="00DB1180"/>
    <w:rsid w:val="00DB1797"/>
    <w:rsid w:val="00DB19B1"/>
    <w:rsid w:val="00DB2C86"/>
    <w:rsid w:val="00DB2CC2"/>
    <w:rsid w:val="00DB3E3F"/>
    <w:rsid w:val="00DB53F0"/>
    <w:rsid w:val="00DB5C87"/>
    <w:rsid w:val="00DB5D60"/>
    <w:rsid w:val="00DC1481"/>
    <w:rsid w:val="00DC1B5F"/>
    <w:rsid w:val="00DC22D4"/>
    <w:rsid w:val="00DC7851"/>
    <w:rsid w:val="00DD0016"/>
    <w:rsid w:val="00DD1F72"/>
    <w:rsid w:val="00DD3EAB"/>
    <w:rsid w:val="00DD5645"/>
    <w:rsid w:val="00DD6E56"/>
    <w:rsid w:val="00DD746B"/>
    <w:rsid w:val="00DD7BD8"/>
    <w:rsid w:val="00DE203D"/>
    <w:rsid w:val="00DE2ACE"/>
    <w:rsid w:val="00DE336F"/>
    <w:rsid w:val="00DE365A"/>
    <w:rsid w:val="00DE410E"/>
    <w:rsid w:val="00DE4C16"/>
    <w:rsid w:val="00DE6C0D"/>
    <w:rsid w:val="00DE6D92"/>
    <w:rsid w:val="00DE7931"/>
    <w:rsid w:val="00DE7E9A"/>
    <w:rsid w:val="00DF01AD"/>
    <w:rsid w:val="00DF08C4"/>
    <w:rsid w:val="00DF0E78"/>
    <w:rsid w:val="00DF1799"/>
    <w:rsid w:val="00DF2156"/>
    <w:rsid w:val="00DF24E0"/>
    <w:rsid w:val="00DF7490"/>
    <w:rsid w:val="00DF74B5"/>
    <w:rsid w:val="00E00521"/>
    <w:rsid w:val="00E01078"/>
    <w:rsid w:val="00E02A4B"/>
    <w:rsid w:val="00E02EE3"/>
    <w:rsid w:val="00E038B4"/>
    <w:rsid w:val="00E045D2"/>
    <w:rsid w:val="00E04AAF"/>
    <w:rsid w:val="00E069F6"/>
    <w:rsid w:val="00E06DD4"/>
    <w:rsid w:val="00E14967"/>
    <w:rsid w:val="00E14B63"/>
    <w:rsid w:val="00E14F54"/>
    <w:rsid w:val="00E15DC3"/>
    <w:rsid w:val="00E161EC"/>
    <w:rsid w:val="00E169D1"/>
    <w:rsid w:val="00E16E57"/>
    <w:rsid w:val="00E16E9F"/>
    <w:rsid w:val="00E176F1"/>
    <w:rsid w:val="00E2003D"/>
    <w:rsid w:val="00E21ABF"/>
    <w:rsid w:val="00E22C01"/>
    <w:rsid w:val="00E24539"/>
    <w:rsid w:val="00E25D7F"/>
    <w:rsid w:val="00E26431"/>
    <w:rsid w:val="00E26819"/>
    <w:rsid w:val="00E2681E"/>
    <w:rsid w:val="00E27BBD"/>
    <w:rsid w:val="00E326AF"/>
    <w:rsid w:val="00E3283A"/>
    <w:rsid w:val="00E3399E"/>
    <w:rsid w:val="00E33E19"/>
    <w:rsid w:val="00E37809"/>
    <w:rsid w:val="00E40782"/>
    <w:rsid w:val="00E40FBB"/>
    <w:rsid w:val="00E4129E"/>
    <w:rsid w:val="00E4178A"/>
    <w:rsid w:val="00E42774"/>
    <w:rsid w:val="00E43041"/>
    <w:rsid w:val="00E4430F"/>
    <w:rsid w:val="00E444CF"/>
    <w:rsid w:val="00E44993"/>
    <w:rsid w:val="00E44D6C"/>
    <w:rsid w:val="00E44E45"/>
    <w:rsid w:val="00E46A81"/>
    <w:rsid w:val="00E476C0"/>
    <w:rsid w:val="00E47DBD"/>
    <w:rsid w:val="00E5009F"/>
    <w:rsid w:val="00E51137"/>
    <w:rsid w:val="00E5165C"/>
    <w:rsid w:val="00E51986"/>
    <w:rsid w:val="00E52157"/>
    <w:rsid w:val="00E529C6"/>
    <w:rsid w:val="00E53C2A"/>
    <w:rsid w:val="00E542BC"/>
    <w:rsid w:val="00E54762"/>
    <w:rsid w:val="00E5488E"/>
    <w:rsid w:val="00E54B26"/>
    <w:rsid w:val="00E55A2F"/>
    <w:rsid w:val="00E55C03"/>
    <w:rsid w:val="00E56A5F"/>
    <w:rsid w:val="00E57593"/>
    <w:rsid w:val="00E5772C"/>
    <w:rsid w:val="00E579B0"/>
    <w:rsid w:val="00E60904"/>
    <w:rsid w:val="00E62099"/>
    <w:rsid w:val="00E62738"/>
    <w:rsid w:val="00E63223"/>
    <w:rsid w:val="00E64276"/>
    <w:rsid w:val="00E64BD9"/>
    <w:rsid w:val="00E64F2E"/>
    <w:rsid w:val="00E65660"/>
    <w:rsid w:val="00E65D2F"/>
    <w:rsid w:val="00E6635E"/>
    <w:rsid w:val="00E666BF"/>
    <w:rsid w:val="00E67981"/>
    <w:rsid w:val="00E67FBF"/>
    <w:rsid w:val="00E703D8"/>
    <w:rsid w:val="00E70980"/>
    <w:rsid w:val="00E71EE6"/>
    <w:rsid w:val="00E723F6"/>
    <w:rsid w:val="00E72EFD"/>
    <w:rsid w:val="00E73234"/>
    <w:rsid w:val="00E75910"/>
    <w:rsid w:val="00E76DB1"/>
    <w:rsid w:val="00E77F23"/>
    <w:rsid w:val="00E83366"/>
    <w:rsid w:val="00E83A07"/>
    <w:rsid w:val="00E83D01"/>
    <w:rsid w:val="00E85700"/>
    <w:rsid w:val="00E85BF9"/>
    <w:rsid w:val="00E86AC7"/>
    <w:rsid w:val="00E86F72"/>
    <w:rsid w:val="00E87097"/>
    <w:rsid w:val="00E878FE"/>
    <w:rsid w:val="00E87A37"/>
    <w:rsid w:val="00E908A1"/>
    <w:rsid w:val="00E90B94"/>
    <w:rsid w:val="00E90F9D"/>
    <w:rsid w:val="00E913B2"/>
    <w:rsid w:val="00E93504"/>
    <w:rsid w:val="00E93F73"/>
    <w:rsid w:val="00E949C3"/>
    <w:rsid w:val="00E951EF"/>
    <w:rsid w:val="00E9596E"/>
    <w:rsid w:val="00E96733"/>
    <w:rsid w:val="00E96777"/>
    <w:rsid w:val="00EA03A8"/>
    <w:rsid w:val="00EA055F"/>
    <w:rsid w:val="00EA0D8F"/>
    <w:rsid w:val="00EA267B"/>
    <w:rsid w:val="00EA388F"/>
    <w:rsid w:val="00EA3ACD"/>
    <w:rsid w:val="00EA4397"/>
    <w:rsid w:val="00EA5352"/>
    <w:rsid w:val="00EA53E4"/>
    <w:rsid w:val="00EA5995"/>
    <w:rsid w:val="00EA5C4F"/>
    <w:rsid w:val="00EA66E8"/>
    <w:rsid w:val="00EA7B00"/>
    <w:rsid w:val="00EA7D88"/>
    <w:rsid w:val="00EB1374"/>
    <w:rsid w:val="00EB2C6C"/>
    <w:rsid w:val="00EB308F"/>
    <w:rsid w:val="00EB41C9"/>
    <w:rsid w:val="00EC0AAF"/>
    <w:rsid w:val="00EC1661"/>
    <w:rsid w:val="00EC2D74"/>
    <w:rsid w:val="00EC373C"/>
    <w:rsid w:val="00EC48B6"/>
    <w:rsid w:val="00EC6BCC"/>
    <w:rsid w:val="00ED2529"/>
    <w:rsid w:val="00ED25C8"/>
    <w:rsid w:val="00ED2774"/>
    <w:rsid w:val="00ED2D27"/>
    <w:rsid w:val="00ED3109"/>
    <w:rsid w:val="00ED33C7"/>
    <w:rsid w:val="00ED39AA"/>
    <w:rsid w:val="00ED3DBB"/>
    <w:rsid w:val="00ED4A1F"/>
    <w:rsid w:val="00ED6067"/>
    <w:rsid w:val="00ED6AD2"/>
    <w:rsid w:val="00ED72A7"/>
    <w:rsid w:val="00ED77B8"/>
    <w:rsid w:val="00EE0ADC"/>
    <w:rsid w:val="00EE1349"/>
    <w:rsid w:val="00EE2F5B"/>
    <w:rsid w:val="00EE3873"/>
    <w:rsid w:val="00EE42C9"/>
    <w:rsid w:val="00EE5139"/>
    <w:rsid w:val="00EE52E7"/>
    <w:rsid w:val="00EE6754"/>
    <w:rsid w:val="00EE6E0B"/>
    <w:rsid w:val="00EE7D0B"/>
    <w:rsid w:val="00EE7D49"/>
    <w:rsid w:val="00EE7DFA"/>
    <w:rsid w:val="00EF3BB9"/>
    <w:rsid w:val="00EF3F65"/>
    <w:rsid w:val="00EF3FBF"/>
    <w:rsid w:val="00EF496F"/>
    <w:rsid w:val="00EF4C0D"/>
    <w:rsid w:val="00EF54E9"/>
    <w:rsid w:val="00EF5CED"/>
    <w:rsid w:val="00EF6100"/>
    <w:rsid w:val="00EF6B61"/>
    <w:rsid w:val="00EF7918"/>
    <w:rsid w:val="00EF7C0E"/>
    <w:rsid w:val="00F006AC"/>
    <w:rsid w:val="00F00C25"/>
    <w:rsid w:val="00F015E4"/>
    <w:rsid w:val="00F017F7"/>
    <w:rsid w:val="00F0217A"/>
    <w:rsid w:val="00F021AF"/>
    <w:rsid w:val="00F02956"/>
    <w:rsid w:val="00F02DC4"/>
    <w:rsid w:val="00F03E1E"/>
    <w:rsid w:val="00F052ED"/>
    <w:rsid w:val="00F06005"/>
    <w:rsid w:val="00F066E1"/>
    <w:rsid w:val="00F06F9B"/>
    <w:rsid w:val="00F07C76"/>
    <w:rsid w:val="00F103C8"/>
    <w:rsid w:val="00F10A81"/>
    <w:rsid w:val="00F10DF7"/>
    <w:rsid w:val="00F134A5"/>
    <w:rsid w:val="00F1515B"/>
    <w:rsid w:val="00F16B34"/>
    <w:rsid w:val="00F17247"/>
    <w:rsid w:val="00F17AEF"/>
    <w:rsid w:val="00F20ED6"/>
    <w:rsid w:val="00F2135C"/>
    <w:rsid w:val="00F21B30"/>
    <w:rsid w:val="00F21CE0"/>
    <w:rsid w:val="00F21ED5"/>
    <w:rsid w:val="00F234CD"/>
    <w:rsid w:val="00F24F75"/>
    <w:rsid w:val="00F257FE"/>
    <w:rsid w:val="00F27313"/>
    <w:rsid w:val="00F27792"/>
    <w:rsid w:val="00F30287"/>
    <w:rsid w:val="00F30598"/>
    <w:rsid w:val="00F31C91"/>
    <w:rsid w:val="00F32A9A"/>
    <w:rsid w:val="00F337E4"/>
    <w:rsid w:val="00F3443C"/>
    <w:rsid w:val="00F34514"/>
    <w:rsid w:val="00F35629"/>
    <w:rsid w:val="00F356EB"/>
    <w:rsid w:val="00F35830"/>
    <w:rsid w:val="00F3647D"/>
    <w:rsid w:val="00F369E6"/>
    <w:rsid w:val="00F3732B"/>
    <w:rsid w:val="00F37330"/>
    <w:rsid w:val="00F379BD"/>
    <w:rsid w:val="00F37B96"/>
    <w:rsid w:val="00F42D8C"/>
    <w:rsid w:val="00F43CE3"/>
    <w:rsid w:val="00F43E41"/>
    <w:rsid w:val="00F44840"/>
    <w:rsid w:val="00F45262"/>
    <w:rsid w:val="00F45916"/>
    <w:rsid w:val="00F5056C"/>
    <w:rsid w:val="00F509B3"/>
    <w:rsid w:val="00F509C4"/>
    <w:rsid w:val="00F53214"/>
    <w:rsid w:val="00F53A58"/>
    <w:rsid w:val="00F53F1E"/>
    <w:rsid w:val="00F548A2"/>
    <w:rsid w:val="00F54EBA"/>
    <w:rsid w:val="00F55631"/>
    <w:rsid w:val="00F569D2"/>
    <w:rsid w:val="00F56A1A"/>
    <w:rsid w:val="00F56AF1"/>
    <w:rsid w:val="00F56E52"/>
    <w:rsid w:val="00F5760B"/>
    <w:rsid w:val="00F5789A"/>
    <w:rsid w:val="00F60023"/>
    <w:rsid w:val="00F60720"/>
    <w:rsid w:val="00F62F86"/>
    <w:rsid w:val="00F65F71"/>
    <w:rsid w:val="00F66AA1"/>
    <w:rsid w:val="00F671DB"/>
    <w:rsid w:val="00F67297"/>
    <w:rsid w:val="00F7044B"/>
    <w:rsid w:val="00F70DB0"/>
    <w:rsid w:val="00F70E86"/>
    <w:rsid w:val="00F720FB"/>
    <w:rsid w:val="00F74CC9"/>
    <w:rsid w:val="00F755BE"/>
    <w:rsid w:val="00F77532"/>
    <w:rsid w:val="00F802A7"/>
    <w:rsid w:val="00F807BC"/>
    <w:rsid w:val="00F80B35"/>
    <w:rsid w:val="00F81528"/>
    <w:rsid w:val="00F82FC9"/>
    <w:rsid w:val="00F867BC"/>
    <w:rsid w:val="00F86822"/>
    <w:rsid w:val="00F87560"/>
    <w:rsid w:val="00F92768"/>
    <w:rsid w:val="00F93931"/>
    <w:rsid w:val="00F95A82"/>
    <w:rsid w:val="00F978D5"/>
    <w:rsid w:val="00FA0FB4"/>
    <w:rsid w:val="00FA1067"/>
    <w:rsid w:val="00FA231F"/>
    <w:rsid w:val="00FA2746"/>
    <w:rsid w:val="00FA3134"/>
    <w:rsid w:val="00FA3991"/>
    <w:rsid w:val="00FA49C7"/>
    <w:rsid w:val="00FA6771"/>
    <w:rsid w:val="00FA76AA"/>
    <w:rsid w:val="00FA7C43"/>
    <w:rsid w:val="00FB03C2"/>
    <w:rsid w:val="00FB216C"/>
    <w:rsid w:val="00FB254A"/>
    <w:rsid w:val="00FB26E3"/>
    <w:rsid w:val="00FB26FC"/>
    <w:rsid w:val="00FB49D1"/>
    <w:rsid w:val="00FB4F7A"/>
    <w:rsid w:val="00FB5508"/>
    <w:rsid w:val="00FB5A56"/>
    <w:rsid w:val="00FB65B8"/>
    <w:rsid w:val="00FB7F70"/>
    <w:rsid w:val="00FC1027"/>
    <w:rsid w:val="00FC23D9"/>
    <w:rsid w:val="00FC2FB6"/>
    <w:rsid w:val="00FC3C77"/>
    <w:rsid w:val="00FC404F"/>
    <w:rsid w:val="00FC419E"/>
    <w:rsid w:val="00FC49AE"/>
    <w:rsid w:val="00FC4BA7"/>
    <w:rsid w:val="00FC5A1C"/>
    <w:rsid w:val="00FC6638"/>
    <w:rsid w:val="00FC6CF4"/>
    <w:rsid w:val="00FC771C"/>
    <w:rsid w:val="00FC78BD"/>
    <w:rsid w:val="00FC7C22"/>
    <w:rsid w:val="00FD0262"/>
    <w:rsid w:val="00FD0656"/>
    <w:rsid w:val="00FD0ADF"/>
    <w:rsid w:val="00FD0BCD"/>
    <w:rsid w:val="00FD1EA1"/>
    <w:rsid w:val="00FD20CF"/>
    <w:rsid w:val="00FD24A4"/>
    <w:rsid w:val="00FD2FC3"/>
    <w:rsid w:val="00FD367D"/>
    <w:rsid w:val="00FD4031"/>
    <w:rsid w:val="00FD6AB1"/>
    <w:rsid w:val="00FD795A"/>
    <w:rsid w:val="00FD7BF7"/>
    <w:rsid w:val="00FE02EF"/>
    <w:rsid w:val="00FE2327"/>
    <w:rsid w:val="00FE28DE"/>
    <w:rsid w:val="00FE3C15"/>
    <w:rsid w:val="00FE5540"/>
    <w:rsid w:val="00FE5AC8"/>
    <w:rsid w:val="00FE639F"/>
    <w:rsid w:val="00FE6A6D"/>
    <w:rsid w:val="00FE766D"/>
    <w:rsid w:val="00FF0B08"/>
    <w:rsid w:val="00FF204D"/>
    <w:rsid w:val="00FF2B2E"/>
    <w:rsid w:val="00FF316C"/>
    <w:rsid w:val="00FF34D7"/>
    <w:rsid w:val="00FF39C1"/>
    <w:rsid w:val="00FF3E6C"/>
    <w:rsid w:val="00FF4B79"/>
    <w:rsid w:val="00FF4C4F"/>
    <w:rsid w:val="00FF5981"/>
    <w:rsid w:val="00FF6698"/>
    <w:rsid w:val="00FF7023"/>
    <w:rsid w:val="00FF7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2"/>
    </o:shapelayout>
  </w:shapeDefaults>
  <w:decimalSymbol w:val="."/>
  <w:listSeparator w:val=","/>
  <w14:docId w14:val="24492D5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D22DB6"/>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qFormat/>
    <w:rsid w:val="0045037E"/>
    <w:pPr>
      <w:ind w:left="720"/>
      <w:contextualSpacing/>
    </w:pPr>
  </w:style>
  <w:style w:type="table" w:customStyle="1" w:styleId="TableGrid0">
    <w:name w:val="TableGrid"/>
    <w:rsid w:val="007F1B2B"/>
    <w:rPr>
      <w:rFonts w:eastAsiaTheme="minorEastAsia"/>
      <w:sz w:val="22"/>
      <w:szCs w:val="22"/>
    </w:rPr>
    <w:tblPr>
      <w:tblCellMar>
        <w:top w:w="0" w:type="dxa"/>
        <w:left w:w="0" w:type="dxa"/>
        <w:bottom w:w="0" w:type="dxa"/>
        <w:right w:w="0" w:type="dxa"/>
      </w:tblCellMar>
    </w:tblPr>
  </w:style>
  <w:style w:type="character" w:styleId="Hyperlink">
    <w:name w:val="Hyperlink"/>
    <w:basedOn w:val="DefaultParagraphFont"/>
    <w:uiPriority w:val="99"/>
    <w:semiHidden/>
    <w:rsid w:val="000522EE"/>
    <w:rPr>
      <w:color w:val="0000FF" w:themeColor="hyperlink"/>
      <w:u w:val="single"/>
    </w:rPr>
  </w:style>
  <w:style w:type="character" w:styleId="UnresolvedMention">
    <w:name w:val="Unresolved Mention"/>
    <w:basedOn w:val="DefaultParagraphFont"/>
    <w:uiPriority w:val="99"/>
    <w:semiHidden/>
    <w:unhideWhenUsed/>
    <w:rsid w:val="000522EE"/>
    <w:rPr>
      <w:color w:val="605E5C"/>
      <w:shd w:val="clear" w:color="auto" w:fill="E1DFDD"/>
    </w:rPr>
  </w:style>
  <w:style w:type="character" w:customStyle="1" w:styleId="fontstyle01">
    <w:name w:val="fontstyle01"/>
    <w:basedOn w:val="DefaultParagraphFont"/>
    <w:rsid w:val="000522EE"/>
    <w:rPr>
      <w:rFonts w:ascii="TimesNewRomanPS-BoldMT" w:hAnsi="TimesNewRomanPS-BoldMT" w:hint="default"/>
      <w:b/>
      <w:bCs/>
      <w:i w:val="0"/>
      <w:iCs w:val="0"/>
      <w:color w:val="000000"/>
      <w:sz w:val="28"/>
      <w:szCs w:val="28"/>
    </w:rPr>
  </w:style>
  <w:style w:type="table" w:styleId="TableWeb3">
    <w:name w:val="Table Web 3"/>
    <w:basedOn w:val="TableNormal"/>
    <w:uiPriority w:val="99"/>
    <w:rsid w:val="007E0071"/>
    <w:pPr>
      <w:spacing w:after="160" w:line="259" w:lineRule="auto"/>
    </w:pPr>
    <w:rPr>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PlainTable1">
    <w:name w:val="Plain Table 1"/>
    <w:basedOn w:val="TableNormal"/>
    <w:uiPriority w:val="41"/>
    <w:rsid w:val="004624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624C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624C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624C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624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624C7"/>
    <w:tblPr>
      <w:tblStyleRowBandSize w:val="1"/>
      <w:tblStyleColBandSize w:val="1"/>
      <w:tblBorders>
        <w:top w:val="single" w:sz="4" w:space="0" w:color="7AAAE8" w:themeColor="accent1" w:themeTint="66"/>
        <w:left w:val="single" w:sz="4" w:space="0" w:color="7AAAE8" w:themeColor="accent1" w:themeTint="66"/>
        <w:bottom w:val="single" w:sz="4" w:space="0" w:color="7AAAE8" w:themeColor="accent1" w:themeTint="66"/>
        <w:right w:val="single" w:sz="4" w:space="0" w:color="7AAAE8" w:themeColor="accent1" w:themeTint="66"/>
        <w:insideH w:val="single" w:sz="4" w:space="0" w:color="7AAAE8" w:themeColor="accent1" w:themeTint="66"/>
        <w:insideV w:val="single" w:sz="4" w:space="0" w:color="7AAAE8" w:themeColor="accent1" w:themeTint="66"/>
      </w:tblBorders>
    </w:tblPr>
    <w:tblStylePr w:type="firstRow">
      <w:rPr>
        <w:b/>
        <w:bCs/>
      </w:rPr>
      <w:tblPr/>
      <w:tcPr>
        <w:tcBorders>
          <w:bottom w:val="single" w:sz="12" w:space="0" w:color="3880DD" w:themeColor="accent1" w:themeTint="99"/>
        </w:tcBorders>
      </w:tcPr>
    </w:tblStylePr>
    <w:tblStylePr w:type="lastRow">
      <w:rPr>
        <w:b/>
        <w:bCs/>
      </w:rPr>
      <w:tblPr/>
      <w:tcPr>
        <w:tcBorders>
          <w:top w:val="double" w:sz="2" w:space="0" w:color="3880D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624C7"/>
    <w:tblPr>
      <w:tblStyleRowBandSize w:val="1"/>
      <w:tblStyleColBandSize w:val="1"/>
      <w:tblBorders>
        <w:top w:val="single" w:sz="4" w:space="0" w:color="82FBFF" w:themeColor="accent2" w:themeTint="66"/>
        <w:left w:val="single" w:sz="4" w:space="0" w:color="82FBFF" w:themeColor="accent2" w:themeTint="66"/>
        <w:bottom w:val="single" w:sz="4" w:space="0" w:color="82FBFF" w:themeColor="accent2" w:themeTint="66"/>
        <w:right w:val="single" w:sz="4" w:space="0" w:color="82FBFF" w:themeColor="accent2" w:themeTint="66"/>
        <w:insideH w:val="single" w:sz="4" w:space="0" w:color="82FBFF" w:themeColor="accent2" w:themeTint="66"/>
        <w:insideV w:val="single" w:sz="4" w:space="0" w:color="82FBFF" w:themeColor="accent2" w:themeTint="66"/>
      </w:tblBorders>
    </w:tblPr>
    <w:tblStylePr w:type="firstRow">
      <w:rPr>
        <w:b/>
        <w:bCs/>
      </w:rPr>
      <w:tblPr/>
      <w:tcPr>
        <w:tcBorders>
          <w:bottom w:val="single" w:sz="12" w:space="0" w:color="44F9FF" w:themeColor="accent2" w:themeTint="99"/>
        </w:tcBorders>
      </w:tcPr>
    </w:tblStylePr>
    <w:tblStylePr w:type="lastRow">
      <w:rPr>
        <w:b/>
        <w:bCs/>
      </w:rPr>
      <w:tblPr/>
      <w:tcPr>
        <w:tcBorders>
          <w:top w:val="double" w:sz="2" w:space="0" w:color="44F9FF" w:themeColor="accent2"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624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4624C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4624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406D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semiHidden/>
    <w:rsid w:val="00902F04"/>
    <w:rPr>
      <w:rFonts w:ascii="Times New Roman" w:hAnsi="Times New Roman" w:cs="Times New Roman"/>
    </w:rPr>
  </w:style>
  <w:style w:type="table" w:styleId="GridTable6Colorful">
    <w:name w:val="Grid Table 6 Colorful"/>
    <w:basedOn w:val="TableNormal"/>
    <w:uiPriority w:val="51"/>
    <w:rsid w:val="00845A5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rsid w:val="00827DDC"/>
    <w:rPr>
      <w:color w:val="FF00FF" w:themeColor="followedHyperlink"/>
      <w:u w:val="single"/>
    </w:rPr>
  </w:style>
  <w:style w:type="paragraph" w:customStyle="1" w:styleId="Default">
    <w:name w:val="Default"/>
    <w:rsid w:val="00851C45"/>
    <w:pPr>
      <w:autoSpaceDE w:val="0"/>
      <w:autoSpaceDN w:val="0"/>
      <w:adjustRightInd w:val="0"/>
    </w:pPr>
    <w:rPr>
      <w:rFonts w:ascii="Times New Roman" w:hAnsi="Times New Roman" w:cs="Times New Roman"/>
      <w:color w:val="000000"/>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87682">
      <w:bodyDiv w:val="1"/>
      <w:marLeft w:val="0"/>
      <w:marRight w:val="0"/>
      <w:marTop w:val="0"/>
      <w:marBottom w:val="0"/>
      <w:divBdr>
        <w:top w:val="none" w:sz="0" w:space="0" w:color="auto"/>
        <w:left w:val="none" w:sz="0" w:space="0" w:color="auto"/>
        <w:bottom w:val="none" w:sz="0" w:space="0" w:color="auto"/>
        <w:right w:val="none" w:sz="0" w:space="0" w:color="auto"/>
      </w:divBdr>
    </w:div>
    <w:div w:id="117309847">
      <w:bodyDiv w:val="1"/>
      <w:marLeft w:val="0"/>
      <w:marRight w:val="0"/>
      <w:marTop w:val="0"/>
      <w:marBottom w:val="0"/>
      <w:divBdr>
        <w:top w:val="none" w:sz="0" w:space="0" w:color="auto"/>
        <w:left w:val="none" w:sz="0" w:space="0" w:color="auto"/>
        <w:bottom w:val="none" w:sz="0" w:space="0" w:color="auto"/>
        <w:right w:val="none" w:sz="0" w:space="0" w:color="auto"/>
      </w:divBdr>
    </w:div>
    <w:div w:id="170536256">
      <w:bodyDiv w:val="1"/>
      <w:marLeft w:val="0"/>
      <w:marRight w:val="0"/>
      <w:marTop w:val="0"/>
      <w:marBottom w:val="0"/>
      <w:divBdr>
        <w:top w:val="none" w:sz="0" w:space="0" w:color="auto"/>
        <w:left w:val="none" w:sz="0" w:space="0" w:color="auto"/>
        <w:bottom w:val="none" w:sz="0" w:space="0" w:color="auto"/>
        <w:right w:val="none" w:sz="0" w:space="0" w:color="auto"/>
      </w:divBdr>
      <w:divsChild>
        <w:div w:id="292488210">
          <w:marLeft w:val="-225"/>
          <w:marRight w:val="-225"/>
          <w:marTop w:val="150"/>
          <w:marBottom w:val="0"/>
          <w:divBdr>
            <w:top w:val="none" w:sz="0" w:space="0" w:color="auto"/>
            <w:left w:val="none" w:sz="0" w:space="0" w:color="auto"/>
            <w:bottom w:val="none" w:sz="0" w:space="0" w:color="auto"/>
            <w:right w:val="none" w:sz="0" w:space="0" w:color="auto"/>
          </w:divBdr>
        </w:div>
        <w:div w:id="367728832">
          <w:marLeft w:val="-225"/>
          <w:marRight w:val="-225"/>
          <w:marTop w:val="150"/>
          <w:marBottom w:val="0"/>
          <w:divBdr>
            <w:top w:val="none" w:sz="0" w:space="0" w:color="auto"/>
            <w:left w:val="none" w:sz="0" w:space="0" w:color="auto"/>
            <w:bottom w:val="none" w:sz="0" w:space="0" w:color="auto"/>
            <w:right w:val="none" w:sz="0" w:space="0" w:color="auto"/>
          </w:divBdr>
          <w:divsChild>
            <w:div w:id="796800116">
              <w:marLeft w:val="0"/>
              <w:marRight w:val="0"/>
              <w:marTop w:val="150"/>
              <w:marBottom w:val="0"/>
              <w:divBdr>
                <w:top w:val="none" w:sz="0" w:space="0" w:color="auto"/>
                <w:left w:val="none" w:sz="0" w:space="0" w:color="auto"/>
                <w:bottom w:val="none" w:sz="0" w:space="0" w:color="auto"/>
                <w:right w:val="none" w:sz="0" w:space="0" w:color="auto"/>
              </w:divBdr>
            </w:div>
            <w:div w:id="1470439500">
              <w:marLeft w:val="0"/>
              <w:marRight w:val="0"/>
              <w:marTop w:val="375"/>
              <w:marBottom w:val="375"/>
              <w:divBdr>
                <w:top w:val="none" w:sz="0" w:space="0" w:color="auto"/>
                <w:left w:val="none" w:sz="0" w:space="0" w:color="auto"/>
                <w:bottom w:val="none" w:sz="0" w:space="0" w:color="auto"/>
                <w:right w:val="none" w:sz="0" w:space="0" w:color="auto"/>
              </w:divBdr>
            </w:div>
          </w:divsChild>
        </w:div>
        <w:div w:id="69232242">
          <w:marLeft w:val="-225"/>
          <w:marRight w:val="-225"/>
          <w:marTop w:val="150"/>
          <w:marBottom w:val="0"/>
          <w:divBdr>
            <w:top w:val="none" w:sz="0" w:space="0" w:color="auto"/>
            <w:left w:val="none" w:sz="0" w:space="0" w:color="auto"/>
            <w:bottom w:val="none" w:sz="0" w:space="0" w:color="auto"/>
            <w:right w:val="none" w:sz="0" w:space="0" w:color="auto"/>
          </w:divBdr>
        </w:div>
        <w:div w:id="1225945776">
          <w:marLeft w:val="-225"/>
          <w:marRight w:val="-225"/>
          <w:marTop w:val="150"/>
          <w:marBottom w:val="0"/>
          <w:divBdr>
            <w:top w:val="none" w:sz="0" w:space="0" w:color="auto"/>
            <w:left w:val="none" w:sz="0" w:space="0" w:color="auto"/>
            <w:bottom w:val="none" w:sz="0" w:space="0" w:color="auto"/>
            <w:right w:val="none" w:sz="0" w:space="0" w:color="auto"/>
          </w:divBdr>
        </w:div>
        <w:div w:id="1914003506">
          <w:marLeft w:val="-225"/>
          <w:marRight w:val="-225"/>
          <w:marTop w:val="225"/>
          <w:marBottom w:val="0"/>
          <w:divBdr>
            <w:top w:val="none" w:sz="0" w:space="0" w:color="auto"/>
            <w:left w:val="none" w:sz="0" w:space="0" w:color="auto"/>
            <w:bottom w:val="none" w:sz="0" w:space="0" w:color="auto"/>
            <w:right w:val="none" w:sz="0" w:space="0" w:color="auto"/>
          </w:divBdr>
        </w:div>
        <w:div w:id="316767320">
          <w:marLeft w:val="-225"/>
          <w:marRight w:val="-225"/>
          <w:marTop w:val="150"/>
          <w:marBottom w:val="0"/>
          <w:divBdr>
            <w:top w:val="none" w:sz="0" w:space="0" w:color="auto"/>
            <w:left w:val="none" w:sz="0" w:space="0" w:color="auto"/>
            <w:bottom w:val="none" w:sz="0" w:space="0" w:color="auto"/>
            <w:right w:val="none" w:sz="0" w:space="0" w:color="auto"/>
          </w:divBdr>
        </w:div>
        <w:div w:id="1719889691">
          <w:marLeft w:val="-225"/>
          <w:marRight w:val="-225"/>
          <w:marTop w:val="225"/>
          <w:marBottom w:val="0"/>
          <w:divBdr>
            <w:top w:val="none" w:sz="0" w:space="0" w:color="auto"/>
            <w:left w:val="none" w:sz="0" w:space="0" w:color="auto"/>
            <w:bottom w:val="none" w:sz="0" w:space="0" w:color="auto"/>
            <w:right w:val="none" w:sz="0" w:space="0" w:color="auto"/>
          </w:divBdr>
        </w:div>
      </w:divsChild>
    </w:div>
    <w:div w:id="241959825">
      <w:bodyDiv w:val="1"/>
      <w:marLeft w:val="0"/>
      <w:marRight w:val="0"/>
      <w:marTop w:val="0"/>
      <w:marBottom w:val="0"/>
      <w:divBdr>
        <w:top w:val="none" w:sz="0" w:space="0" w:color="auto"/>
        <w:left w:val="none" w:sz="0" w:space="0" w:color="auto"/>
        <w:bottom w:val="none" w:sz="0" w:space="0" w:color="auto"/>
        <w:right w:val="none" w:sz="0" w:space="0" w:color="auto"/>
      </w:divBdr>
    </w:div>
    <w:div w:id="372536137">
      <w:bodyDiv w:val="1"/>
      <w:marLeft w:val="0"/>
      <w:marRight w:val="0"/>
      <w:marTop w:val="0"/>
      <w:marBottom w:val="0"/>
      <w:divBdr>
        <w:top w:val="none" w:sz="0" w:space="0" w:color="auto"/>
        <w:left w:val="none" w:sz="0" w:space="0" w:color="auto"/>
        <w:bottom w:val="none" w:sz="0" w:space="0" w:color="auto"/>
        <w:right w:val="none" w:sz="0" w:space="0" w:color="auto"/>
      </w:divBdr>
    </w:div>
    <w:div w:id="420838618">
      <w:bodyDiv w:val="1"/>
      <w:marLeft w:val="0"/>
      <w:marRight w:val="0"/>
      <w:marTop w:val="0"/>
      <w:marBottom w:val="0"/>
      <w:divBdr>
        <w:top w:val="none" w:sz="0" w:space="0" w:color="auto"/>
        <w:left w:val="none" w:sz="0" w:space="0" w:color="auto"/>
        <w:bottom w:val="none" w:sz="0" w:space="0" w:color="auto"/>
        <w:right w:val="none" w:sz="0" w:space="0" w:color="auto"/>
      </w:divBdr>
    </w:div>
    <w:div w:id="535392673">
      <w:bodyDiv w:val="1"/>
      <w:marLeft w:val="0"/>
      <w:marRight w:val="0"/>
      <w:marTop w:val="0"/>
      <w:marBottom w:val="0"/>
      <w:divBdr>
        <w:top w:val="none" w:sz="0" w:space="0" w:color="auto"/>
        <w:left w:val="none" w:sz="0" w:space="0" w:color="auto"/>
        <w:bottom w:val="none" w:sz="0" w:space="0" w:color="auto"/>
        <w:right w:val="none" w:sz="0" w:space="0" w:color="auto"/>
      </w:divBdr>
    </w:div>
    <w:div w:id="575631158">
      <w:bodyDiv w:val="1"/>
      <w:marLeft w:val="0"/>
      <w:marRight w:val="0"/>
      <w:marTop w:val="0"/>
      <w:marBottom w:val="0"/>
      <w:divBdr>
        <w:top w:val="none" w:sz="0" w:space="0" w:color="auto"/>
        <w:left w:val="none" w:sz="0" w:space="0" w:color="auto"/>
        <w:bottom w:val="none" w:sz="0" w:space="0" w:color="auto"/>
        <w:right w:val="none" w:sz="0" w:space="0" w:color="auto"/>
      </w:divBdr>
    </w:div>
    <w:div w:id="608009207">
      <w:bodyDiv w:val="1"/>
      <w:marLeft w:val="0"/>
      <w:marRight w:val="0"/>
      <w:marTop w:val="0"/>
      <w:marBottom w:val="0"/>
      <w:divBdr>
        <w:top w:val="none" w:sz="0" w:space="0" w:color="auto"/>
        <w:left w:val="none" w:sz="0" w:space="0" w:color="auto"/>
        <w:bottom w:val="none" w:sz="0" w:space="0" w:color="auto"/>
        <w:right w:val="none" w:sz="0" w:space="0" w:color="auto"/>
      </w:divBdr>
    </w:div>
    <w:div w:id="619532161">
      <w:bodyDiv w:val="1"/>
      <w:marLeft w:val="0"/>
      <w:marRight w:val="0"/>
      <w:marTop w:val="0"/>
      <w:marBottom w:val="0"/>
      <w:divBdr>
        <w:top w:val="none" w:sz="0" w:space="0" w:color="auto"/>
        <w:left w:val="none" w:sz="0" w:space="0" w:color="auto"/>
        <w:bottom w:val="none" w:sz="0" w:space="0" w:color="auto"/>
        <w:right w:val="none" w:sz="0" w:space="0" w:color="auto"/>
      </w:divBdr>
    </w:div>
    <w:div w:id="621351262">
      <w:bodyDiv w:val="1"/>
      <w:marLeft w:val="0"/>
      <w:marRight w:val="0"/>
      <w:marTop w:val="0"/>
      <w:marBottom w:val="0"/>
      <w:divBdr>
        <w:top w:val="none" w:sz="0" w:space="0" w:color="auto"/>
        <w:left w:val="none" w:sz="0" w:space="0" w:color="auto"/>
        <w:bottom w:val="none" w:sz="0" w:space="0" w:color="auto"/>
        <w:right w:val="none" w:sz="0" w:space="0" w:color="auto"/>
      </w:divBdr>
      <w:divsChild>
        <w:div w:id="527378471">
          <w:marLeft w:val="-225"/>
          <w:marRight w:val="-225"/>
          <w:marTop w:val="150"/>
          <w:marBottom w:val="0"/>
          <w:divBdr>
            <w:top w:val="none" w:sz="0" w:space="0" w:color="auto"/>
            <w:left w:val="none" w:sz="0" w:space="0" w:color="auto"/>
            <w:bottom w:val="none" w:sz="0" w:space="0" w:color="auto"/>
            <w:right w:val="none" w:sz="0" w:space="0" w:color="auto"/>
          </w:divBdr>
        </w:div>
        <w:div w:id="1013067413">
          <w:marLeft w:val="-225"/>
          <w:marRight w:val="-225"/>
          <w:marTop w:val="150"/>
          <w:marBottom w:val="0"/>
          <w:divBdr>
            <w:top w:val="none" w:sz="0" w:space="0" w:color="auto"/>
            <w:left w:val="none" w:sz="0" w:space="0" w:color="auto"/>
            <w:bottom w:val="none" w:sz="0" w:space="0" w:color="auto"/>
            <w:right w:val="none" w:sz="0" w:space="0" w:color="auto"/>
          </w:divBdr>
          <w:divsChild>
            <w:div w:id="1788815218">
              <w:marLeft w:val="0"/>
              <w:marRight w:val="0"/>
              <w:marTop w:val="150"/>
              <w:marBottom w:val="0"/>
              <w:divBdr>
                <w:top w:val="none" w:sz="0" w:space="0" w:color="auto"/>
                <w:left w:val="none" w:sz="0" w:space="0" w:color="auto"/>
                <w:bottom w:val="none" w:sz="0" w:space="0" w:color="auto"/>
                <w:right w:val="none" w:sz="0" w:space="0" w:color="auto"/>
              </w:divBdr>
            </w:div>
            <w:div w:id="1475878519">
              <w:marLeft w:val="0"/>
              <w:marRight w:val="0"/>
              <w:marTop w:val="375"/>
              <w:marBottom w:val="375"/>
              <w:divBdr>
                <w:top w:val="none" w:sz="0" w:space="0" w:color="auto"/>
                <w:left w:val="none" w:sz="0" w:space="0" w:color="auto"/>
                <w:bottom w:val="none" w:sz="0" w:space="0" w:color="auto"/>
                <w:right w:val="none" w:sz="0" w:space="0" w:color="auto"/>
              </w:divBdr>
            </w:div>
          </w:divsChild>
        </w:div>
        <w:div w:id="228151070">
          <w:marLeft w:val="-225"/>
          <w:marRight w:val="-225"/>
          <w:marTop w:val="150"/>
          <w:marBottom w:val="0"/>
          <w:divBdr>
            <w:top w:val="none" w:sz="0" w:space="0" w:color="auto"/>
            <w:left w:val="none" w:sz="0" w:space="0" w:color="auto"/>
            <w:bottom w:val="none" w:sz="0" w:space="0" w:color="auto"/>
            <w:right w:val="none" w:sz="0" w:space="0" w:color="auto"/>
          </w:divBdr>
        </w:div>
        <w:div w:id="1348828072">
          <w:marLeft w:val="-225"/>
          <w:marRight w:val="-225"/>
          <w:marTop w:val="150"/>
          <w:marBottom w:val="0"/>
          <w:divBdr>
            <w:top w:val="none" w:sz="0" w:space="0" w:color="auto"/>
            <w:left w:val="none" w:sz="0" w:space="0" w:color="auto"/>
            <w:bottom w:val="none" w:sz="0" w:space="0" w:color="auto"/>
            <w:right w:val="none" w:sz="0" w:space="0" w:color="auto"/>
          </w:divBdr>
        </w:div>
        <w:div w:id="2138911593">
          <w:marLeft w:val="-225"/>
          <w:marRight w:val="-225"/>
          <w:marTop w:val="225"/>
          <w:marBottom w:val="0"/>
          <w:divBdr>
            <w:top w:val="none" w:sz="0" w:space="0" w:color="auto"/>
            <w:left w:val="none" w:sz="0" w:space="0" w:color="auto"/>
            <w:bottom w:val="none" w:sz="0" w:space="0" w:color="auto"/>
            <w:right w:val="none" w:sz="0" w:space="0" w:color="auto"/>
          </w:divBdr>
        </w:div>
        <w:div w:id="1203246348">
          <w:marLeft w:val="-225"/>
          <w:marRight w:val="-225"/>
          <w:marTop w:val="150"/>
          <w:marBottom w:val="0"/>
          <w:divBdr>
            <w:top w:val="none" w:sz="0" w:space="0" w:color="auto"/>
            <w:left w:val="none" w:sz="0" w:space="0" w:color="auto"/>
            <w:bottom w:val="none" w:sz="0" w:space="0" w:color="auto"/>
            <w:right w:val="none" w:sz="0" w:space="0" w:color="auto"/>
          </w:divBdr>
        </w:div>
        <w:div w:id="1949583663">
          <w:marLeft w:val="-225"/>
          <w:marRight w:val="-225"/>
          <w:marTop w:val="225"/>
          <w:marBottom w:val="0"/>
          <w:divBdr>
            <w:top w:val="none" w:sz="0" w:space="0" w:color="auto"/>
            <w:left w:val="none" w:sz="0" w:space="0" w:color="auto"/>
            <w:bottom w:val="none" w:sz="0" w:space="0" w:color="auto"/>
            <w:right w:val="none" w:sz="0" w:space="0" w:color="auto"/>
          </w:divBdr>
        </w:div>
      </w:divsChild>
    </w:div>
    <w:div w:id="737703332">
      <w:bodyDiv w:val="1"/>
      <w:marLeft w:val="0"/>
      <w:marRight w:val="0"/>
      <w:marTop w:val="0"/>
      <w:marBottom w:val="0"/>
      <w:divBdr>
        <w:top w:val="none" w:sz="0" w:space="0" w:color="auto"/>
        <w:left w:val="none" w:sz="0" w:space="0" w:color="auto"/>
        <w:bottom w:val="none" w:sz="0" w:space="0" w:color="auto"/>
        <w:right w:val="none" w:sz="0" w:space="0" w:color="auto"/>
      </w:divBdr>
    </w:div>
    <w:div w:id="809446017">
      <w:bodyDiv w:val="1"/>
      <w:marLeft w:val="0"/>
      <w:marRight w:val="0"/>
      <w:marTop w:val="0"/>
      <w:marBottom w:val="0"/>
      <w:divBdr>
        <w:top w:val="none" w:sz="0" w:space="0" w:color="auto"/>
        <w:left w:val="none" w:sz="0" w:space="0" w:color="auto"/>
        <w:bottom w:val="none" w:sz="0" w:space="0" w:color="auto"/>
        <w:right w:val="none" w:sz="0" w:space="0" w:color="auto"/>
      </w:divBdr>
    </w:div>
    <w:div w:id="829172458">
      <w:bodyDiv w:val="1"/>
      <w:marLeft w:val="0"/>
      <w:marRight w:val="0"/>
      <w:marTop w:val="0"/>
      <w:marBottom w:val="0"/>
      <w:divBdr>
        <w:top w:val="none" w:sz="0" w:space="0" w:color="auto"/>
        <w:left w:val="none" w:sz="0" w:space="0" w:color="auto"/>
        <w:bottom w:val="none" w:sz="0" w:space="0" w:color="auto"/>
        <w:right w:val="none" w:sz="0" w:space="0" w:color="auto"/>
      </w:divBdr>
    </w:div>
    <w:div w:id="835851395">
      <w:bodyDiv w:val="1"/>
      <w:marLeft w:val="0"/>
      <w:marRight w:val="0"/>
      <w:marTop w:val="0"/>
      <w:marBottom w:val="0"/>
      <w:divBdr>
        <w:top w:val="none" w:sz="0" w:space="0" w:color="auto"/>
        <w:left w:val="none" w:sz="0" w:space="0" w:color="auto"/>
        <w:bottom w:val="none" w:sz="0" w:space="0" w:color="auto"/>
        <w:right w:val="none" w:sz="0" w:space="0" w:color="auto"/>
      </w:divBdr>
    </w:div>
    <w:div w:id="945623674">
      <w:bodyDiv w:val="1"/>
      <w:marLeft w:val="0"/>
      <w:marRight w:val="0"/>
      <w:marTop w:val="0"/>
      <w:marBottom w:val="0"/>
      <w:divBdr>
        <w:top w:val="none" w:sz="0" w:space="0" w:color="auto"/>
        <w:left w:val="none" w:sz="0" w:space="0" w:color="auto"/>
        <w:bottom w:val="none" w:sz="0" w:space="0" w:color="auto"/>
        <w:right w:val="none" w:sz="0" w:space="0" w:color="auto"/>
      </w:divBdr>
    </w:div>
    <w:div w:id="1145126316">
      <w:bodyDiv w:val="1"/>
      <w:marLeft w:val="0"/>
      <w:marRight w:val="0"/>
      <w:marTop w:val="0"/>
      <w:marBottom w:val="0"/>
      <w:divBdr>
        <w:top w:val="none" w:sz="0" w:space="0" w:color="auto"/>
        <w:left w:val="none" w:sz="0" w:space="0" w:color="auto"/>
        <w:bottom w:val="none" w:sz="0" w:space="0" w:color="auto"/>
        <w:right w:val="none" w:sz="0" w:space="0" w:color="auto"/>
      </w:divBdr>
    </w:div>
    <w:div w:id="1386761331">
      <w:bodyDiv w:val="1"/>
      <w:marLeft w:val="0"/>
      <w:marRight w:val="0"/>
      <w:marTop w:val="0"/>
      <w:marBottom w:val="0"/>
      <w:divBdr>
        <w:top w:val="none" w:sz="0" w:space="0" w:color="auto"/>
        <w:left w:val="none" w:sz="0" w:space="0" w:color="auto"/>
        <w:bottom w:val="none" w:sz="0" w:space="0" w:color="auto"/>
        <w:right w:val="none" w:sz="0" w:space="0" w:color="auto"/>
      </w:divBdr>
    </w:div>
    <w:div w:id="1455097330">
      <w:bodyDiv w:val="1"/>
      <w:marLeft w:val="0"/>
      <w:marRight w:val="0"/>
      <w:marTop w:val="0"/>
      <w:marBottom w:val="0"/>
      <w:divBdr>
        <w:top w:val="none" w:sz="0" w:space="0" w:color="auto"/>
        <w:left w:val="none" w:sz="0" w:space="0" w:color="auto"/>
        <w:bottom w:val="none" w:sz="0" w:space="0" w:color="auto"/>
        <w:right w:val="none" w:sz="0" w:space="0" w:color="auto"/>
      </w:divBdr>
      <w:divsChild>
        <w:div w:id="1790661041">
          <w:marLeft w:val="0"/>
          <w:marRight w:val="0"/>
          <w:marTop w:val="0"/>
          <w:marBottom w:val="369"/>
          <w:divBdr>
            <w:top w:val="none" w:sz="0" w:space="0" w:color="auto"/>
            <w:left w:val="none" w:sz="0" w:space="0" w:color="auto"/>
            <w:bottom w:val="none" w:sz="0" w:space="0" w:color="auto"/>
            <w:right w:val="none" w:sz="0" w:space="0" w:color="auto"/>
          </w:divBdr>
          <w:divsChild>
            <w:div w:id="221336988">
              <w:marLeft w:val="0"/>
              <w:marRight w:val="0"/>
              <w:marTop w:val="0"/>
              <w:marBottom w:val="0"/>
              <w:divBdr>
                <w:top w:val="none" w:sz="0" w:space="0" w:color="auto"/>
                <w:left w:val="none" w:sz="0" w:space="0" w:color="auto"/>
                <w:bottom w:val="none" w:sz="0" w:space="0" w:color="auto"/>
                <w:right w:val="none" w:sz="0" w:space="0" w:color="auto"/>
              </w:divBdr>
            </w:div>
          </w:divsChild>
        </w:div>
        <w:div w:id="461004621">
          <w:marLeft w:val="0"/>
          <w:marRight w:val="0"/>
          <w:marTop w:val="0"/>
          <w:marBottom w:val="369"/>
          <w:divBdr>
            <w:top w:val="none" w:sz="0" w:space="0" w:color="auto"/>
            <w:left w:val="none" w:sz="0" w:space="0" w:color="auto"/>
            <w:bottom w:val="none" w:sz="0" w:space="0" w:color="auto"/>
            <w:right w:val="none" w:sz="0" w:space="0" w:color="auto"/>
          </w:divBdr>
        </w:div>
        <w:div w:id="153956631">
          <w:marLeft w:val="0"/>
          <w:marRight w:val="0"/>
          <w:marTop w:val="0"/>
          <w:marBottom w:val="369"/>
          <w:divBdr>
            <w:top w:val="none" w:sz="0" w:space="0" w:color="auto"/>
            <w:left w:val="none" w:sz="0" w:space="0" w:color="auto"/>
            <w:bottom w:val="none" w:sz="0" w:space="0" w:color="auto"/>
            <w:right w:val="none" w:sz="0" w:space="0" w:color="auto"/>
          </w:divBdr>
          <w:divsChild>
            <w:div w:id="8305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94653">
      <w:bodyDiv w:val="1"/>
      <w:marLeft w:val="0"/>
      <w:marRight w:val="0"/>
      <w:marTop w:val="0"/>
      <w:marBottom w:val="0"/>
      <w:divBdr>
        <w:top w:val="none" w:sz="0" w:space="0" w:color="auto"/>
        <w:left w:val="none" w:sz="0" w:space="0" w:color="auto"/>
        <w:bottom w:val="none" w:sz="0" w:space="0" w:color="auto"/>
        <w:right w:val="none" w:sz="0" w:space="0" w:color="auto"/>
      </w:divBdr>
    </w:div>
    <w:div w:id="1946883308">
      <w:bodyDiv w:val="1"/>
      <w:marLeft w:val="0"/>
      <w:marRight w:val="0"/>
      <w:marTop w:val="0"/>
      <w:marBottom w:val="0"/>
      <w:divBdr>
        <w:top w:val="none" w:sz="0" w:space="0" w:color="auto"/>
        <w:left w:val="none" w:sz="0" w:space="0" w:color="auto"/>
        <w:bottom w:val="none" w:sz="0" w:space="0" w:color="auto"/>
        <w:right w:val="none" w:sz="0" w:space="0" w:color="auto"/>
      </w:divBdr>
    </w:div>
    <w:div w:id="1978801079">
      <w:bodyDiv w:val="1"/>
      <w:marLeft w:val="0"/>
      <w:marRight w:val="0"/>
      <w:marTop w:val="0"/>
      <w:marBottom w:val="0"/>
      <w:divBdr>
        <w:top w:val="none" w:sz="0" w:space="0" w:color="auto"/>
        <w:left w:val="none" w:sz="0" w:space="0" w:color="auto"/>
        <w:bottom w:val="none" w:sz="0" w:space="0" w:color="auto"/>
        <w:right w:val="none" w:sz="0" w:space="0" w:color="auto"/>
      </w:divBdr>
    </w:div>
    <w:div w:id="2100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www.youtube.com/watch?v=3NcQbZu6xt8" TargetMode="External"/><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mathworks.com/help/vision/ref/detectharrisfeatures.html" TargetMode="External"/><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5" Type="http://schemas.openxmlformats.org/officeDocument/2006/relationships/numbering" Target="numbering.xml"/><Relationship Id="rId61" Type="http://schemas.openxmlformats.org/officeDocument/2006/relationships/image" Target="media/image41.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youtube.com/watch?v=x6YIwoQBBxA&amp;t=66s" TargetMode="External"/><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alaattinyilmaz/camera-calibration/blob/master/CameraCalibration.pdf"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mathworks.com/matlabcentral/answers/26796-how-do-i-add-a-column-to-a-matrix" TargetMode="External"/><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4.jpeg"/><Relationship Id="rId62"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cse.unr.edu/~bebis/CS791E/Notes/CameraCalibration.pdf" TargetMode="External"/><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www.vision.caltech.edu/bouguetj/calib_doc/" TargetMode="External"/><Relationship Id="rId52" Type="http://schemas.openxmlformats.org/officeDocument/2006/relationships/hyperlink" Target="https://github.com/jahnavi-chowdary/CV-Assignment-2/blob/master/DLT.m" TargetMode="External"/><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begumcig/Camera-Calibration" TargetMode="External"/><Relationship Id="rId55"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ses\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F50D68-4BBB-4FE8-B4ED-433529A17C92}">
  <ds:schemaRefs>
    <ds:schemaRef ds:uri="http://schemas.openxmlformats.org/officeDocument/2006/bibliography"/>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57798B56-5215-4AD8-847F-8A1F1C10FD6F}">
  <ds:schemaRefs>
    <ds:schemaRef ds:uri="http://schemas.openxmlformats.org/package/2006/metadata/core-properties"/>
    <ds:schemaRef ds:uri="71af3243-3dd4-4a8d-8c0d-dd76da1f02a5"/>
    <ds:schemaRef ds:uri="http://schemas.microsoft.com/office/2006/metadata/properties"/>
    <ds:schemaRef ds:uri="http://www.w3.org/XML/1998/namespace"/>
    <ds:schemaRef ds:uri="http://schemas.microsoft.com/office/2006/documentManagement/types"/>
    <ds:schemaRef ds:uri="http://purl.org/dc/elements/1.1/"/>
    <ds:schemaRef ds:uri="http://purl.org/dc/dcmitype/"/>
    <ds:schemaRef ds:uri="http://schemas.microsoft.com/office/infopath/2007/PartnerControls"/>
    <ds:schemaRef ds:uri="16c05727-aa75-4e4a-9b5f-8a80a1165891"/>
    <ds:schemaRef ds:uri="http://purl.org/dc/terms/"/>
  </ds:schemaRefs>
</ds:datastoreItem>
</file>

<file path=customXml/itemProps4.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33</Pages>
  <Words>2126</Words>
  <Characters>12122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2021-10-26T19:16:00Z</dcterms:created>
  <dcterms:modified xsi:type="dcterms:W3CDTF">2021-12-12T19:41:00Z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