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421"/>
        <w:gridCol w:w="572"/>
        <w:gridCol w:w="4497"/>
        <w:gridCol w:w="4291"/>
        <w:gridCol w:w="464"/>
        <w:gridCol w:w="421"/>
        <w:gridCol w:w="107"/>
        <w:gridCol w:w="17"/>
      </w:tblGrid>
      <w:tr w:rsidR="00A81248" w:rsidRPr="003A798E" w14:paraId="312EF5F5" w14:textId="77777777" w:rsidTr="00AA3CF0">
        <w:tc>
          <w:tcPr>
            <w:tcW w:w="5490" w:type="dxa"/>
            <w:gridSpan w:val="3"/>
          </w:tcPr>
          <w:p w14:paraId="42A09B3B" w14:textId="694BE19E" w:rsidR="00A81248" w:rsidRPr="003A798E" w:rsidRDefault="00A81248" w:rsidP="00A81248">
            <w:pPr>
              <w:pStyle w:val="GraphicAnchor"/>
            </w:pPr>
          </w:p>
        </w:tc>
        <w:tc>
          <w:tcPr>
            <w:tcW w:w="5300" w:type="dxa"/>
            <w:gridSpan w:val="5"/>
          </w:tcPr>
          <w:p w14:paraId="266FFC4E" w14:textId="77777777" w:rsidR="00A81248" w:rsidRPr="003A798E" w:rsidRDefault="00A81248" w:rsidP="00A81248">
            <w:pPr>
              <w:pStyle w:val="GraphicAnchor"/>
            </w:pPr>
          </w:p>
        </w:tc>
      </w:tr>
      <w:tr w:rsidR="00A81248" w:rsidRPr="003A798E" w14:paraId="6E541B5D" w14:textId="77777777" w:rsidTr="00AA3CF0">
        <w:trPr>
          <w:trHeight w:val="2719"/>
        </w:trPr>
        <w:tc>
          <w:tcPr>
            <w:tcW w:w="5490" w:type="dxa"/>
            <w:gridSpan w:val="3"/>
          </w:tcPr>
          <w:p w14:paraId="719E85A0" w14:textId="34831C97" w:rsidR="00D80E21" w:rsidRPr="0067178E" w:rsidRDefault="0067178E" w:rsidP="00D80E21">
            <w:pPr>
              <w:pStyle w:val="Heading1"/>
              <w:rPr>
                <w:sz w:val="50"/>
                <w:szCs w:val="50"/>
              </w:rPr>
            </w:pPr>
            <w:r w:rsidRPr="0067178E">
              <w:rPr>
                <w:sz w:val="50"/>
                <w:szCs w:val="50"/>
              </w:rPr>
              <w:t xml:space="preserve">COMPARISON OF EDGE AND </w:t>
            </w:r>
            <w:r w:rsidR="009454D5" w:rsidRPr="0067178E">
              <w:rPr>
                <w:sz w:val="50"/>
                <w:szCs w:val="50"/>
              </w:rPr>
              <w:t>CORNER DETECT</w:t>
            </w:r>
            <w:r w:rsidRPr="0067178E">
              <w:rPr>
                <w:sz w:val="50"/>
                <w:szCs w:val="50"/>
              </w:rPr>
              <w:t>ORS</w:t>
            </w:r>
          </w:p>
        </w:tc>
        <w:tc>
          <w:tcPr>
            <w:tcW w:w="5300" w:type="dxa"/>
            <w:gridSpan w:val="5"/>
          </w:tcPr>
          <w:p w14:paraId="69795238" w14:textId="71C00929" w:rsidR="00A81248" w:rsidRPr="003A798E" w:rsidRDefault="00DF0E78">
            <w:r w:rsidRPr="003A798E">
              <w:rPr>
                <w:noProof/>
                <w:lang w:eastAsia="en-AU"/>
              </w:rPr>
              <mc:AlternateContent>
                <mc:Choice Requires="wpg">
                  <w:drawing>
                    <wp:anchor distT="0" distB="0" distL="114300" distR="114300" simplePos="0" relativeHeight="251659264" behindDoc="1" locked="0" layoutInCell="1" allowOverlap="1" wp14:anchorId="499C7148" wp14:editId="4610E9F6">
                      <wp:simplePos x="0" y="0"/>
                      <wp:positionH relativeFrom="margin">
                        <wp:posOffset>-4007485</wp:posOffset>
                      </wp:positionH>
                      <wp:positionV relativeFrom="page">
                        <wp:posOffset>-525780</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0B6AA710" id="Group 1" o:spid="_x0000_s1026" alt="&quot;&quot;" style="position:absolute;margin-left:-315.55pt;margin-top:-41.4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r>
      <w:tr w:rsidR="00A81248" w:rsidRPr="003A798E" w14:paraId="6349102A" w14:textId="77777777" w:rsidTr="00AA3CF0">
        <w:trPr>
          <w:trHeight w:val="8059"/>
        </w:trPr>
        <w:tc>
          <w:tcPr>
            <w:tcW w:w="5490" w:type="dxa"/>
            <w:gridSpan w:val="3"/>
          </w:tcPr>
          <w:p w14:paraId="2BAAA3A4" w14:textId="08A9B637" w:rsidR="00A81248" w:rsidRPr="003A798E" w:rsidRDefault="00A81248"/>
        </w:tc>
        <w:tc>
          <w:tcPr>
            <w:tcW w:w="5300" w:type="dxa"/>
            <w:gridSpan w:val="5"/>
          </w:tcPr>
          <w:p w14:paraId="4C5490EF" w14:textId="19898D6E" w:rsidR="00A81248" w:rsidRPr="003A798E" w:rsidRDefault="008008DB">
            <w:r>
              <w:rPr>
                <w:noProof/>
              </w:rPr>
              <mc:AlternateContent>
                <mc:Choice Requires="wps">
                  <w:drawing>
                    <wp:anchor distT="0" distB="0" distL="114300" distR="114300" simplePos="0" relativeHeight="251663360" behindDoc="0" locked="0" layoutInCell="1" allowOverlap="1" wp14:anchorId="48D532BC" wp14:editId="3F1311DB">
                      <wp:simplePos x="0" y="0"/>
                      <wp:positionH relativeFrom="column">
                        <wp:posOffset>-78105</wp:posOffset>
                      </wp:positionH>
                      <wp:positionV relativeFrom="paragraph">
                        <wp:posOffset>5052060</wp:posOffset>
                      </wp:positionV>
                      <wp:extent cx="1828800" cy="274566"/>
                      <wp:effectExtent l="0" t="0" r="0" b="0"/>
                      <wp:wrapNone/>
                      <wp:docPr id="44" name="Rectangle 44"/>
                      <wp:cNvGraphicFramePr/>
                      <a:graphic xmlns:a="http://schemas.openxmlformats.org/drawingml/2006/main">
                        <a:graphicData uri="http://schemas.microsoft.com/office/word/2010/wordprocessingShape">
                          <wps:wsp>
                            <wps:cNvSpPr/>
                            <wps:spPr>
                              <a:xfrm>
                                <a:off x="0" y="0"/>
                                <a:ext cx="1828800" cy="274566"/>
                              </a:xfrm>
                              <a:prstGeom prst="rect">
                                <a:avLst/>
                              </a:prstGeom>
                              <a:ln>
                                <a:noFill/>
                              </a:ln>
                            </wps:spPr>
                            <wps:txbx>
                              <w:txbxContent>
                                <w:p w14:paraId="75831B2D" w14:textId="62204FD7" w:rsidR="00D253A5" w:rsidRDefault="00081012" w:rsidP="008008DB">
                                  <w:r>
                                    <w:rPr>
                                      <w:rFonts w:ascii="Calibri" w:eastAsia="Calibri" w:hAnsi="Calibri" w:cs="Calibri"/>
                                      <w:color w:val="082A75"/>
                                      <w:sz w:val="32"/>
                                    </w:rPr>
                                    <w:t>NOVEM</w:t>
                                  </w:r>
                                  <w:r w:rsidR="00047A58">
                                    <w:rPr>
                                      <w:rFonts w:ascii="Calibri" w:eastAsia="Calibri" w:hAnsi="Calibri" w:cs="Calibri"/>
                                      <w:color w:val="082A75"/>
                                      <w:sz w:val="32"/>
                                    </w:rPr>
                                    <w:t>BER</w:t>
                                  </w:r>
                                  <w:r w:rsidR="00F45916">
                                    <w:rPr>
                                      <w:rFonts w:ascii="Calibri" w:eastAsia="Calibri" w:hAnsi="Calibri" w:cs="Calibri"/>
                                      <w:color w:val="082A75"/>
                                      <w:sz w:val="32"/>
                                    </w:rPr>
                                    <w:t xml:space="preserve"> </w:t>
                                  </w:r>
                                  <w:r w:rsidR="00C80F8A">
                                    <w:rPr>
                                      <w:rFonts w:ascii="Calibri" w:eastAsia="Calibri" w:hAnsi="Calibri" w:cs="Calibri"/>
                                      <w:color w:val="082A75"/>
                                      <w:sz w:val="32"/>
                                    </w:rPr>
                                    <w:t>12</w:t>
                                  </w:r>
                                  <w:r w:rsidR="00D253A5">
                                    <w:rPr>
                                      <w:rFonts w:ascii="Calibri" w:eastAsia="Calibri" w:hAnsi="Calibri" w:cs="Calibri"/>
                                      <w:color w:val="082A75"/>
                                      <w:sz w:val="32"/>
                                    </w:rPr>
                                    <w:t>, 2021</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48D532BC" id="Rectangle 44" o:spid="_x0000_s1026" style="position:absolute;margin-left:-6.15pt;margin-top:397.8pt;width:2in;height:21.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" filled="f" stroked="f">
                      <v:textbox inset="0,0,0,0">
                        <w:txbxContent>
                          <w:p w14:paraId="75831B2D" w14:textId="62204FD7" w:rsidR="00D253A5" w:rsidRDefault="00081012" w:rsidP="008008DB">
                            <w:r>
                              <w:rPr>
                                <w:rFonts w:ascii="Calibri" w:eastAsia="Calibri" w:hAnsi="Calibri" w:cs="Calibri"/>
                                <w:color w:val="082A75"/>
                                <w:sz w:val="32"/>
                              </w:rPr>
                              <w:t>NOVEM</w:t>
                            </w:r>
                            <w:r w:rsidR="00047A58">
                              <w:rPr>
                                <w:rFonts w:ascii="Calibri" w:eastAsia="Calibri" w:hAnsi="Calibri" w:cs="Calibri"/>
                                <w:color w:val="082A75"/>
                                <w:sz w:val="32"/>
                              </w:rPr>
                              <w:t>BER</w:t>
                            </w:r>
                            <w:r w:rsidR="00F45916">
                              <w:rPr>
                                <w:rFonts w:ascii="Calibri" w:eastAsia="Calibri" w:hAnsi="Calibri" w:cs="Calibri"/>
                                <w:color w:val="082A75"/>
                                <w:sz w:val="32"/>
                              </w:rPr>
                              <w:t xml:space="preserve"> </w:t>
                            </w:r>
                            <w:r w:rsidR="00C80F8A">
                              <w:rPr>
                                <w:rFonts w:ascii="Calibri" w:eastAsia="Calibri" w:hAnsi="Calibri" w:cs="Calibri"/>
                                <w:color w:val="082A75"/>
                                <w:sz w:val="32"/>
                              </w:rPr>
                              <w:t>12</w:t>
                            </w:r>
                            <w:r w:rsidR="00D253A5">
                              <w:rPr>
                                <w:rFonts w:ascii="Calibri" w:eastAsia="Calibri" w:hAnsi="Calibri" w:cs="Calibri"/>
                                <w:color w:val="082A75"/>
                                <w:sz w:val="32"/>
                              </w:rPr>
                              <w:t>, 2021</w:t>
                            </w:r>
                          </w:p>
                        </w:txbxContent>
                      </v:textbox>
                    </v:rect>
                  </w:pict>
                </mc:Fallback>
              </mc:AlternateContent>
            </w:r>
          </w:p>
        </w:tc>
      </w:tr>
      <w:tr w:rsidR="00A81248" w:rsidRPr="003A798E" w14:paraId="1454CC64" w14:textId="77777777" w:rsidTr="00AA3CF0">
        <w:trPr>
          <w:trHeight w:val="1299"/>
        </w:trPr>
        <w:tc>
          <w:tcPr>
            <w:tcW w:w="5490" w:type="dxa"/>
            <w:gridSpan w:val="3"/>
          </w:tcPr>
          <w:p w14:paraId="04FE1851" w14:textId="5F184A96" w:rsidR="00A81248" w:rsidRPr="003A798E" w:rsidRDefault="00A24FD0">
            <w:r>
              <w:rPr>
                <w:noProof/>
              </w:rPr>
              <mc:AlternateContent>
                <mc:Choice Requires="wps">
                  <w:drawing>
                    <wp:anchor distT="0" distB="0" distL="114300" distR="114300" simplePos="0" relativeHeight="251667456" behindDoc="0" locked="0" layoutInCell="1" allowOverlap="1" wp14:anchorId="3989073A" wp14:editId="7D24A0BA">
                      <wp:simplePos x="0" y="0"/>
                      <wp:positionH relativeFrom="column">
                        <wp:posOffset>3408045</wp:posOffset>
                      </wp:positionH>
                      <wp:positionV relativeFrom="paragraph">
                        <wp:posOffset>219710</wp:posOffset>
                      </wp:positionV>
                      <wp:extent cx="1579245" cy="45085"/>
                      <wp:effectExtent l="0" t="19050" r="20955" b="0"/>
                      <wp:wrapNone/>
                      <wp:docPr id="68" name="Shape 68"/>
                      <wp:cNvGraphicFramePr/>
                      <a:graphic xmlns:a="http://schemas.openxmlformats.org/drawingml/2006/main">
                        <a:graphicData uri="http://schemas.microsoft.com/office/word/2010/wordprocessingShape">
                          <wps:wsp>
                            <wps:cNvSpPr/>
                            <wps:spPr>
                              <a:xfrm>
                                <a:off x="0" y="0"/>
                                <a:ext cx="1579245" cy="45085"/>
                              </a:xfrm>
                              <a:custGeom>
                                <a:avLst/>
                                <a:gdLst/>
                                <a:ahLst/>
                                <a:cxnLst/>
                                <a:rect l="0" t="0" r="0" b="0"/>
                                <a:pathLst>
                                  <a:path w="1493520">
                                    <a:moveTo>
                                      <a:pt x="0" y="0"/>
                                    </a:moveTo>
                                    <a:lnTo>
                                      <a:pt x="1493520" y="0"/>
                                    </a:lnTo>
                                  </a:path>
                                </a:pathLst>
                              </a:custGeom>
                              <a:ln w="38100" cap="flat">
                                <a:round/>
                              </a:ln>
                            </wps:spPr>
                            <wps:style>
                              <a:lnRef idx="1">
                                <a:srgbClr val="082A75"/>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90739D6" id="Shape 68" o:spid="_x0000_s1026" style="position:absolute;margin-left:268.35pt;margin-top:17.3pt;width:124.35pt;height: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9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" path="m,l1493520,e" filled="f" strokecolor="#052875" strokeweight="3pt">
                      <v:path arrowok="t" textboxrect="0,0,1493520,45085"/>
                    </v:shape>
                  </w:pict>
                </mc:Fallback>
              </mc:AlternateContent>
            </w:r>
            <w:r>
              <w:rPr>
                <w:noProof/>
              </w:rPr>
              <mc:AlternateContent>
                <mc:Choice Requires="wps">
                  <w:drawing>
                    <wp:anchor distT="0" distB="0" distL="114300" distR="114300" simplePos="0" relativeHeight="251665408" behindDoc="0" locked="0" layoutInCell="1" allowOverlap="1" wp14:anchorId="245D1FA7" wp14:editId="0E944EDA">
                      <wp:simplePos x="0" y="0"/>
                      <wp:positionH relativeFrom="column">
                        <wp:posOffset>3398520</wp:posOffset>
                      </wp:positionH>
                      <wp:positionV relativeFrom="paragraph">
                        <wp:posOffset>389255</wp:posOffset>
                      </wp:positionV>
                      <wp:extent cx="3619500" cy="1381125"/>
                      <wp:effectExtent l="0" t="0" r="0" b="0"/>
                      <wp:wrapNone/>
                      <wp:docPr id="47" name="Rectangle 47"/>
                      <wp:cNvGraphicFramePr/>
                      <a:graphic xmlns:a="http://schemas.openxmlformats.org/drawingml/2006/main">
                        <a:graphicData uri="http://schemas.microsoft.com/office/word/2010/wordprocessingShape">
                          <wps:wsp>
                            <wps:cNvSpPr/>
                            <wps:spPr>
                              <a:xfrm>
                                <a:off x="0" y="0"/>
                                <a:ext cx="3619500" cy="1381125"/>
                              </a:xfrm>
                              <a:prstGeom prst="rect">
                                <a:avLst/>
                              </a:prstGeom>
                              <a:ln>
                                <a:noFill/>
                              </a:ln>
                            </wps:spPr>
                            <wps:txbx>
                              <w:txbxContent>
                                <w:p w14:paraId="43D0054E" w14:textId="6887E78C" w:rsidR="00D253A5" w:rsidRPr="00C80F8A" w:rsidRDefault="00C80F8A" w:rsidP="008008DB">
                                  <w:pPr>
                                    <w:rPr>
                                      <w:rFonts w:ascii="Calibri" w:eastAsia="Calibri" w:hAnsi="Calibri" w:cs="Calibri"/>
                                      <w:b/>
                                      <w:color w:val="082A75"/>
                                      <w:sz w:val="30"/>
                                      <w:lang w:val="tr-TR"/>
                                    </w:rPr>
                                  </w:pPr>
                                  <w:r>
                                    <w:rPr>
                                      <w:rFonts w:ascii="Calibri" w:eastAsia="Calibri" w:hAnsi="Calibri" w:cs="Calibri"/>
                                      <w:b/>
                                      <w:color w:val="082A75"/>
                                      <w:sz w:val="30"/>
                                    </w:rPr>
                                    <w:t xml:space="preserve">Submitted to: Prof. Dr. Mustafa </w:t>
                                  </w:r>
                                  <w:r>
                                    <w:rPr>
                                      <w:rFonts w:ascii="Calibri" w:eastAsia="Calibri" w:hAnsi="Calibri" w:cs="Calibri"/>
                                      <w:b/>
                                      <w:color w:val="082A75"/>
                                      <w:sz w:val="30"/>
                                      <w:lang w:val="tr-TR"/>
                                    </w:rPr>
                                    <w:t>Ünel</w:t>
                                  </w:r>
                                </w:p>
                                <w:p w14:paraId="1F0DB1E0" w14:textId="6B6D9A77" w:rsidR="00D253A5" w:rsidRPr="00C80F8A" w:rsidRDefault="00D253A5" w:rsidP="008008DB">
                                  <w:pPr>
                                    <w:rPr>
                                      <w:rFonts w:ascii="Calibri" w:eastAsia="Calibri" w:hAnsi="Calibri" w:cs="Calibri"/>
                                      <w:b/>
                                      <w:color w:val="082A75"/>
                                      <w:sz w:val="30"/>
                                    </w:rPr>
                                  </w:pPr>
                                </w:p>
                                <w:p w14:paraId="66CBBAFE" w14:textId="44A8FD7C" w:rsidR="00D253A5" w:rsidRDefault="00D253A5" w:rsidP="008008DB">
                                  <w:pPr>
                                    <w:rPr>
                                      <w:rFonts w:ascii="Calibri" w:eastAsia="Calibri" w:hAnsi="Calibri" w:cs="Calibri"/>
                                      <w:b/>
                                      <w:color w:val="082A75"/>
                                      <w:sz w:val="30"/>
                                    </w:rPr>
                                  </w:pPr>
                                  <w:r>
                                    <w:rPr>
                                      <w:rFonts w:ascii="Calibri" w:eastAsia="Calibri" w:hAnsi="Calibri" w:cs="Calibri"/>
                                      <w:b/>
                                      <w:color w:val="082A75"/>
                                      <w:sz w:val="30"/>
                                    </w:rPr>
                                    <w:t>Name</w:t>
                                  </w:r>
                                  <w:r w:rsidR="002E6E52">
                                    <w:rPr>
                                      <w:rFonts w:ascii="Calibri" w:eastAsia="Calibri" w:hAnsi="Calibri" w:cs="Calibri"/>
                                      <w:b/>
                                      <w:color w:val="082A75"/>
                                      <w:sz w:val="30"/>
                                    </w:rPr>
                                    <w:t xml:space="preserve"> of Student</w:t>
                                  </w:r>
                                  <w:r>
                                    <w:rPr>
                                      <w:rFonts w:ascii="Calibri" w:eastAsia="Calibri" w:hAnsi="Calibri" w:cs="Calibri"/>
                                      <w:b/>
                                      <w:color w:val="082A75"/>
                                      <w:sz w:val="30"/>
                                    </w:rPr>
                                    <w:t>: Moses Chuka E</w:t>
                                  </w:r>
                                  <w:r w:rsidR="0078425C">
                                    <w:rPr>
                                      <w:rFonts w:ascii="Calibri" w:eastAsia="Calibri" w:hAnsi="Calibri" w:cs="Calibri"/>
                                      <w:b/>
                                      <w:color w:val="082A75"/>
                                      <w:sz w:val="30"/>
                                    </w:rPr>
                                    <w:t>bere</w:t>
                                  </w:r>
                                </w:p>
                                <w:p w14:paraId="6ADB8578" w14:textId="42C1659D" w:rsidR="00D80E21" w:rsidRDefault="00D80E21" w:rsidP="008008DB">
                                  <w:pPr>
                                    <w:rPr>
                                      <w:rFonts w:ascii="Calibri" w:eastAsia="Calibri" w:hAnsi="Calibri" w:cs="Calibri"/>
                                      <w:b/>
                                      <w:color w:val="082A75"/>
                                      <w:sz w:val="30"/>
                                    </w:rPr>
                                  </w:pPr>
                                  <w:r>
                                    <w:rPr>
                                      <w:rFonts w:ascii="Calibri" w:eastAsia="Calibri" w:hAnsi="Calibri" w:cs="Calibri"/>
                                      <w:b/>
                                      <w:color w:val="082A75"/>
                                      <w:sz w:val="30"/>
                                    </w:rPr>
                                    <w:t>S</w:t>
                                  </w:r>
                                  <w:r w:rsidR="00256F64">
                                    <w:rPr>
                                      <w:rFonts w:ascii="Calibri" w:eastAsia="Calibri" w:hAnsi="Calibri" w:cs="Calibri"/>
                                      <w:b/>
                                      <w:color w:val="082A75"/>
                                      <w:sz w:val="30"/>
                                    </w:rPr>
                                    <w:t>tudent Number</w:t>
                                  </w:r>
                                  <w:r>
                                    <w:rPr>
                                      <w:rFonts w:ascii="Calibri" w:eastAsia="Calibri" w:hAnsi="Calibri" w:cs="Calibri"/>
                                      <w:b/>
                                      <w:color w:val="082A75"/>
                                      <w:sz w:val="30"/>
                                    </w:rPr>
                                    <w:t xml:space="preserve">: </w:t>
                                  </w:r>
                                  <w:r w:rsidR="00256F64">
                                    <w:rPr>
                                      <w:rFonts w:ascii="Calibri" w:eastAsia="Calibri" w:hAnsi="Calibri" w:cs="Calibri"/>
                                      <w:b/>
                                      <w:color w:val="082A75"/>
                                      <w:sz w:val="30"/>
                                      <w:lang w:val="tr-TR"/>
                                    </w:rPr>
                                    <w:t>31491</w:t>
                                  </w:r>
                                </w:p>
                                <w:p w14:paraId="37B3F73C" w14:textId="48731A5F" w:rsidR="00D253A5" w:rsidRDefault="00256F64" w:rsidP="008008DB">
                                  <w:pPr>
                                    <w:rPr>
                                      <w:rFonts w:ascii="Calibri" w:eastAsia="Calibri" w:hAnsi="Calibri" w:cs="Calibri"/>
                                      <w:b/>
                                      <w:color w:val="082A75"/>
                                      <w:sz w:val="30"/>
                                    </w:rPr>
                                  </w:pPr>
                                  <w:r>
                                    <w:rPr>
                                      <w:rFonts w:ascii="Calibri" w:eastAsia="Calibri" w:hAnsi="Calibri" w:cs="Calibri"/>
                                      <w:b/>
                                      <w:color w:val="082A75"/>
                                      <w:sz w:val="30"/>
                                    </w:rPr>
                                    <w:t>Course</w:t>
                                  </w:r>
                                  <w:r w:rsidR="00D253A5">
                                    <w:rPr>
                                      <w:rFonts w:ascii="Calibri" w:eastAsia="Calibri" w:hAnsi="Calibri" w:cs="Calibri"/>
                                      <w:b/>
                                      <w:color w:val="082A75"/>
                                      <w:sz w:val="30"/>
                                    </w:rPr>
                                    <w:t xml:space="preserve">: </w:t>
                                  </w:r>
                                  <w:r w:rsidR="005D740D">
                                    <w:rPr>
                                      <w:rFonts w:ascii="Calibri" w:eastAsia="Calibri" w:hAnsi="Calibri" w:cs="Calibri"/>
                                      <w:b/>
                                      <w:color w:val="082A75"/>
                                      <w:sz w:val="30"/>
                                    </w:rPr>
                                    <w:t>Computer Vision</w:t>
                                  </w:r>
                                  <w:r>
                                    <w:rPr>
                                      <w:rFonts w:ascii="Calibri" w:eastAsia="Calibri" w:hAnsi="Calibri" w:cs="Calibri"/>
                                      <w:b/>
                                      <w:color w:val="082A75"/>
                                      <w:sz w:val="30"/>
                                    </w:rPr>
                                    <w:t xml:space="preserve"> (</w:t>
                                  </w:r>
                                  <w:r w:rsidR="005D740D">
                                    <w:rPr>
                                      <w:rFonts w:ascii="Calibri" w:eastAsia="Calibri" w:hAnsi="Calibri" w:cs="Calibri"/>
                                      <w:b/>
                                      <w:color w:val="082A75"/>
                                      <w:sz w:val="30"/>
                                    </w:rPr>
                                    <w:t>E</w:t>
                                  </w:r>
                                  <w:r>
                                    <w:rPr>
                                      <w:rFonts w:ascii="Calibri" w:eastAsia="Calibri" w:hAnsi="Calibri" w:cs="Calibri"/>
                                      <w:b/>
                                      <w:color w:val="082A75"/>
                                      <w:sz w:val="30"/>
                                    </w:rPr>
                                    <w:t xml:space="preserve">E </w:t>
                                  </w:r>
                                  <w:r w:rsidR="005D740D">
                                    <w:rPr>
                                      <w:rFonts w:ascii="Calibri" w:eastAsia="Calibri" w:hAnsi="Calibri" w:cs="Calibri"/>
                                      <w:b/>
                                      <w:color w:val="082A75"/>
                                      <w:sz w:val="30"/>
                                    </w:rPr>
                                    <w:t>417</w:t>
                                  </w:r>
                                  <w:r>
                                    <w:rPr>
                                      <w:rFonts w:ascii="Calibri" w:eastAsia="Calibri" w:hAnsi="Calibri" w:cs="Calibri"/>
                                      <w:b/>
                                      <w:color w:val="082A75"/>
                                      <w:sz w:val="30"/>
                                    </w:rPr>
                                    <w:t>)</w:t>
                                  </w:r>
                                </w:p>
                                <w:p w14:paraId="5AC6DA53" w14:textId="77777777" w:rsidR="00D253A5" w:rsidRPr="008008DB" w:rsidRDefault="00D253A5" w:rsidP="008008DB"/>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45D1FA7" id="Rectangle 47" o:spid="_x0000_s1027" style="position:absolute;margin-left:267.6pt;margin-top:30.65pt;width:285pt;height:10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" filled="f" stroked="f">
                      <v:textbox inset="0,0,0,0">
                        <w:txbxContent>
                          <w:p w14:paraId="43D0054E" w14:textId="6887E78C" w:rsidR="00D253A5" w:rsidRPr="00C80F8A" w:rsidRDefault="00C80F8A" w:rsidP="008008DB">
                            <w:pPr>
                              <w:rPr>
                                <w:rFonts w:ascii="Calibri" w:eastAsia="Calibri" w:hAnsi="Calibri" w:cs="Calibri"/>
                                <w:b/>
                                <w:color w:val="082A75"/>
                                <w:sz w:val="30"/>
                                <w:lang w:val="tr-TR"/>
                              </w:rPr>
                            </w:pPr>
                            <w:r>
                              <w:rPr>
                                <w:rFonts w:ascii="Calibri" w:eastAsia="Calibri" w:hAnsi="Calibri" w:cs="Calibri"/>
                                <w:b/>
                                <w:color w:val="082A75"/>
                                <w:sz w:val="30"/>
                              </w:rPr>
                              <w:t xml:space="preserve">Submitted to: Prof. Dr. Mustafa </w:t>
                            </w:r>
                            <w:r>
                              <w:rPr>
                                <w:rFonts w:ascii="Calibri" w:eastAsia="Calibri" w:hAnsi="Calibri" w:cs="Calibri"/>
                                <w:b/>
                                <w:color w:val="082A75"/>
                                <w:sz w:val="30"/>
                                <w:lang w:val="tr-TR"/>
                              </w:rPr>
                              <w:t>Ünel</w:t>
                            </w:r>
                          </w:p>
                          <w:p w14:paraId="1F0DB1E0" w14:textId="6B6D9A77" w:rsidR="00D253A5" w:rsidRPr="00C80F8A" w:rsidRDefault="00D253A5" w:rsidP="008008DB">
                            <w:pPr>
                              <w:rPr>
                                <w:rFonts w:ascii="Calibri" w:eastAsia="Calibri" w:hAnsi="Calibri" w:cs="Calibri"/>
                                <w:b/>
                                <w:color w:val="082A75"/>
                                <w:sz w:val="30"/>
                              </w:rPr>
                            </w:pPr>
                          </w:p>
                          <w:p w14:paraId="66CBBAFE" w14:textId="44A8FD7C" w:rsidR="00D253A5" w:rsidRDefault="00D253A5" w:rsidP="008008DB">
                            <w:pPr>
                              <w:rPr>
                                <w:rFonts w:ascii="Calibri" w:eastAsia="Calibri" w:hAnsi="Calibri" w:cs="Calibri"/>
                                <w:b/>
                                <w:color w:val="082A75"/>
                                <w:sz w:val="30"/>
                              </w:rPr>
                            </w:pPr>
                            <w:r>
                              <w:rPr>
                                <w:rFonts w:ascii="Calibri" w:eastAsia="Calibri" w:hAnsi="Calibri" w:cs="Calibri"/>
                                <w:b/>
                                <w:color w:val="082A75"/>
                                <w:sz w:val="30"/>
                              </w:rPr>
                              <w:t>Name</w:t>
                            </w:r>
                            <w:r w:rsidR="002E6E52">
                              <w:rPr>
                                <w:rFonts w:ascii="Calibri" w:eastAsia="Calibri" w:hAnsi="Calibri" w:cs="Calibri"/>
                                <w:b/>
                                <w:color w:val="082A75"/>
                                <w:sz w:val="30"/>
                              </w:rPr>
                              <w:t xml:space="preserve"> of Student</w:t>
                            </w:r>
                            <w:r>
                              <w:rPr>
                                <w:rFonts w:ascii="Calibri" w:eastAsia="Calibri" w:hAnsi="Calibri" w:cs="Calibri"/>
                                <w:b/>
                                <w:color w:val="082A75"/>
                                <w:sz w:val="30"/>
                              </w:rPr>
                              <w:t>: Moses Chuka E</w:t>
                            </w:r>
                            <w:r w:rsidR="0078425C">
                              <w:rPr>
                                <w:rFonts w:ascii="Calibri" w:eastAsia="Calibri" w:hAnsi="Calibri" w:cs="Calibri"/>
                                <w:b/>
                                <w:color w:val="082A75"/>
                                <w:sz w:val="30"/>
                              </w:rPr>
                              <w:t>bere</w:t>
                            </w:r>
                          </w:p>
                          <w:p w14:paraId="6ADB8578" w14:textId="42C1659D" w:rsidR="00D80E21" w:rsidRDefault="00D80E21" w:rsidP="008008DB">
                            <w:pPr>
                              <w:rPr>
                                <w:rFonts w:ascii="Calibri" w:eastAsia="Calibri" w:hAnsi="Calibri" w:cs="Calibri"/>
                                <w:b/>
                                <w:color w:val="082A75"/>
                                <w:sz w:val="30"/>
                              </w:rPr>
                            </w:pPr>
                            <w:r>
                              <w:rPr>
                                <w:rFonts w:ascii="Calibri" w:eastAsia="Calibri" w:hAnsi="Calibri" w:cs="Calibri"/>
                                <w:b/>
                                <w:color w:val="082A75"/>
                                <w:sz w:val="30"/>
                              </w:rPr>
                              <w:t>S</w:t>
                            </w:r>
                            <w:r w:rsidR="00256F64">
                              <w:rPr>
                                <w:rFonts w:ascii="Calibri" w:eastAsia="Calibri" w:hAnsi="Calibri" w:cs="Calibri"/>
                                <w:b/>
                                <w:color w:val="082A75"/>
                                <w:sz w:val="30"/>
                              </w:rPr>
                              <w:t>tudent Number</w:t>
                            </w:r>
                            <w:r>
                              <w:rPr>
                                <w:rFonts w:ascii="Calibri" w:eastAsia="Calibri" w:hAnsi="Calibri" w:cs="Calibri"/>
                                <w:b/>
                                <w:color w:val="082A75"/>
                                <w:sz w:val="30"/>
                              </w:rPr>
                              <w:t xml:space="preserve">: </w:t>
                            </w:r>
                            <w:r w:rsidR="00256F64">
                              <w:rPr>
                                <w:rFonts w:ascii="Calibri" w:eastAsia="Calibri" w:hAnsi="Calibri" w:cs="Calibri"/>
                                <w:b/>
                                <w:color w:val="082A75"/>
                                <w:sz w:val="30"/>
                                <w:lang w:val="tr-TR"/>
                              </w:rPr>
                              <w:t>31491</w:t>
                            </w:r>
                          </w:p>
                          <w:p w14:paraId="37B3F73C" w14:textId="48731A5F" w:rsidR="00D253A5" w:rsidRDefault="00256F64" w:rsidP="008008DB">
                            <w:pPr>
                              <w:rPr>
                                <w:rFonts w:ascii="Calibri" w:eastAsia="Calibri" w:hAnsi="Calibri" w:cs="Calibri"/>
                                <w:b/>
                                <w:color w:val="082A75"/>
                                <w:sz w:val="30"/>
                              </w:rPr>
                            </w:pPr>
                            <w:r>
                              <w:rPr>
                                <w:rFonts w:ascii="Calibri" w:eastAsia="Calibri" w:hAnsi="Calibri" w:cs="Calibri"/>
                                <w:b/>
                                <w:color w:val="082A75"/>
                                <w:sz w:val="30"/>
                              </w:rPr>
                              <w:t>Course</w:t>
                            </w:r>
                            <w:r w:rsidR="00D253A5">
                              <w:rPr>
                                <w:rFonts w:ascii="Calibri" w:eastAsia="Calibri" w:hAnsi="Calibri" w:cs="Calibri"/>
                                <w:b/>
                                <w:color w:val="082A75"/>
                                <w:sz w:val="30"/>
                              </w:rPr>
                              <w:t xml:space="preserve">: </w:t>
                            </w:r>
                            <w:r w:rsidR="005D740D">
                              <w:rPr>
                                <w:rFonts w:ascii="Calibri" w:eastAsia="Calibri" w:hAnsi="Calibri" w:cs="Calibri"/>
                                <w:b/>
                                <w:color w:val="082A75"/>
                                <w:sz w:val="30"/>
                              </w:rPr>
                              <w:t>Computer Vision</w:t>
                            </w:r>
                            <w:r>
                              <w:rPr>
                                <w:rFonts w:ascii="Calibri" w:eastAsia="Calibri" w:hAnsi="Calibri" w:cs="Calibri"/>
                                <w:b/>
                                <w:color w:val="082A75"/>
                                <w:sz w:val="30"/>
                              </w:rPr>
                              <w:t xml:space="preserve"> (</w:t>
                            </w:r>
                            <w:r w:rsidR="005D740D">
                              <w:rPr>
                                <w:rFonts w:ascii="Calibri" w:eastAsia="Calibri" w:hAnsi="Calibri" w:cs="Calibri"/>
                                <w:b/>
                                <w:color w:val="082A75"/>
                                <w:sz w:val="30"/>
                              </w:rPr>
                              <w:t>E</w:t>
                            </w:r>
                            <w:r>
                              <w:rPr>
                                <w:rFonts w:ascii="Calibri" w:eastAsia="Calibri" w:hAnsi="Calibri" w:cs="Calibri"/>
                                <w:b/>
                                <w:color w:val="082A75"/>
                                <w:sz w:val="30"/>
                              </w:rPr>
                              <w:t xml:space="preserve">E </w:t>
                            </w:r>
                            <w:r w:rsidR="005D740D">
                              <w:rPr>
                                <w:rFonts w:ascii="Calibri" w:eastAsia="Calibri" w:hAnsi="Calibri" w:cs="Calibri"/>
                                <w:b/>
                                <w:color w:val="082A75"/>
                                <w:sz w:val="30"/>
                              </w:rPr>
                              <w:t>417</w:t>
                            </w:r>
                            <w:r>
                              <w:rPr>
                                <w:rFonts w:ascii="Calibri" w:eastAsia="Calibri" w:hAnsi="Calibri" w:cs="Calibri"/>
                                <w:b/>
                                <w:color w:val="082A75"/>
                                <w:sz w:val="30"/>
                              </w:rPr>
                              <w:t>)</w:t>
                            </w:r>
                          </w:p>
                          <w:p w14:paraId="5AC6DA53" w14:textId="77777777" w:rsidR="00D253A5" w:rsidRPr="008008DB" w:rsidRDefault="00D253A5" w:rsidP="008008DB"/>
                        </w:txbxContent>
                      </v:textbox>
                    </v:rect>
                  </w:pict>
                </mc:Fallback>
              </mc:AlternateContent>
            </w:r>
          </w:p>
        </w:tc>
        <w:tc>
          <w:tcPr>
            <w:tcW w:w="5300" w:type="dxa"/>
            <w:gridSpan w:val="5"/>
          </w:tcPr>
          <w:p w14:paraId="22F794F9" w14:textId="00E4A847" w:rsidR="00A81248" w:rsidRPr="003A798E" w:rsidRDefault="00A81248" w:rsidP="00A81248">
            <w:pPr>
              <w:pStyle w:val="Heading2"/>
            </w:pPr>
          </w:p>
          <w:p w14:paraId="0F1ADB1E" w14:textId="44873300" w:rsidR="00A81248" w:rsidRPr="008414CE" w:rsidRDefault="00A81248" w:rsidP="00C66528">
            <w:pPr>
              <w:pStyle w:val="Heading2"/>
              <w:rPr>
                <w:sz w:val="28"/>
                <w:szCs w:val="28"/>
              </w:rPr>
            </w:pPr>
          </w:p>
        </w:tc>
      </w:tr>
      <w:tr w:rsidR="00A81248" w:rsidRPr="003A798E" w14:paraId="7DAF7950" w14:textId="77777777" w:rsidTr="00AA3CF0">
        <w:trPr>
          <w:trHeight w:val="1402"/>
        </w:trPr>
        <w:tc>
          <w:tcPr>
            <w:tcW w:w="5490" w:type="dxa"/>
            <w:gridSpan w:val="3"/>
          </w:tcPr>
          <w:p w14:paraId="1431DE8A" w14:textId="77777777" w:rsidR="00A81248" w:rsidRPr="003A798E" w:rsidRDefault="00A81248"/>
        </w:tc>
        <w:tc>
          <w:tcPr>
            <w:tcW w:w="5300" w:type="dxa"/>
            <w:gridSpan w:val="5"/>
          </w:tcPr>
          <w:p w14:paraId="39DA1048" w14:textId="13229D5E" w:rsidR="00A81248" w:rsidRPr="003A798E" w:rsidRDefault="00A81248" w:rsidP="00A81248">
            <w:pPr>
              <w:pStyle w:val="Heading2"/>
            </w:pPr>
          </w:p>
        </w:tc>
      </w:tr>
      <w:tr w:rsidR="001205A1" w:rsidRPr="003A798E" w14:paraId="15E5C104" w14:textId="77777777" w:rsidTr="00AA3CF0">
        <w:tblPrEx>
          <w:shd w:val="clear" w:color="auto" w:fill="EDF0F4" w:themeFill="accent3"/>
          <w:tblCellMar>
            <w:left w:w="0" w:type="dxa"/>
            <w:right w:w="0" w:type="dxa"/>
          </w:tblCellMar>
        </w:tblPrEx>
        <w:trPr>
          <w:gridAfter w:val="2"/>
          <w:wAfter w:w="124" w:type="dxa"/>
          <w:trHeight w:val="4599"/>
        </w:trPr>
        <w:tc>
          <w:tcPr>
            <w:tcW w:w="421" w:type="dxa"/>
            <w:shd w:val="clear" w:color="auto" w:fill="EDF0F4" w:themeFill="accent3"/>
          </w:tcPr>
          <w:p w14:paraId="3E5FA63C" w14:textId="77777777" w:rsidR="001205A1" w:rsidRPr="003A798E" w:rsidRDefault="001205A1"/>
        </w:tc>
        <w:tc>
          <w:tcPr>
            <w:tcW w:w="9824" w:type="dxa"/>
            <w:gridSpan w:val="4"/>
            <w:shd w:val="clear" w:color="auto" w:fill="EDF0F4" w:themeFill="accent3"/>
          </w:tcPr>
          <w:p w14:paraId="5C27C195" w14:textId="03AE737C" w:rsidR="000565C7" w:rsidRPr="00763268" w:rsidRDefault="00A861E0" w:rsidP="00763268">
            <w:pPr>
              <w:pStyle w:val="Heading3"/>
              <w:jc w:val="center"/>
              <w:rPr>
                <w:sz w:val="50"/>
                <w:szCs w:val="50"/>
              </w:rPr>
            </w:pPr>
            <w:r>
              <w:rPr>
                <w:sz w:val="50"/>
                <w:szCs w:val="50"/>
              </w:rPr>
              <w:t>TABLE OF CONTENTS</w:t>
            </w:r>
          </w:p>
          <w:p w14:paraId="166BB01A" w14:textId="68E5D2CE" w:rsidR="00F93931" w:rsidRDefault="00F93931" w:rsidP="00F93931"/>
          <w:p w14:paraId="706960C2" w14:textId="7D5EE2DA" w:rsidR="00F93931" w:rsidRDefault="00832E57" w:rsidP="00FA2746">
            <w:pPr>
              <w:pStyle w:val="ListParagraph"/>
              <w:numPr>
                <w:ilvl w:val="0"/>
                <w:numId w:val="4"/>
              </w:numPr>
              <w:rPr>
                <w:rFonts w:ascii="Cambria Math" w:hAnsi="Cambria Math"/>
                <w:sz w:val="60"/>
                <w:szCs w:val="60"/>
              </w:rPr>
            </w:pPr>
            <w:r>
              <w:rPr>
                <w:rFonts w:ascii="Cambria Math" w:hAnsi="Cambria Math"/>
                <w:sz w:val="60"/>
                <w:szCs w:val="60"/>
              </w:rPr>
              <w:t>Introduction</w:t>
            </w:r>
          </w:p>
          <w:p w14:paraId="3C31C180" w14:textId="1B3F6A15" w:rsidR="00317724" w:rsidRDefault="00317724" w:rsidP="00317724">
            <w:pPr>
              <w:rPr>
                <w:rFonts w:ascii="Cambria Math" w:hAnsi="Cambria Math"/>
                <w:sz w:val="60"/>
                <w:szCs w:val="60"/>
              </w:rPr>
            </w:pPr>
          </w:p>
          <w:p w14:paraId="6AD578EC" w14:textId="188C0342" w:rsidR="00317724" w:rsidRPr="00317724" w:rsidRDefault="00EE6856" w:rsidP="00317724">
            <w:pPr>
              <w:pStyle w:val="ListParagraph"/>
              <w:numPr>
                <w:ilvl w:val="0"/>
                <w:numId w:val="4"/>
              </w:numPr>
              <w:rPr>
                <w:rFonts w:ascii="Cambria Math" w:hAnsi="Cambria Math"/>
                <w:sz w:val="60"/>
                <w:szCs w:val="60"/>
              </w:rPr>
            </w:pPr>
            <w:r>
              <w:rPr>
                <w:rFonts w:ascii="Cambria Math" w:hAnsi="Cambria Math"/>
                <w:sz w:val="60"/>
                <w:szCs w:val="60"/>
              </w:rPr>
              <w:t>MATLAB Codes</w:t>
            </w:r>
          </w:p>
          <w:p w14:paraId="47C910D5" w14:textId="77777777" w:rsidR="00A861E0" w:rsidRPr="00A861E0" w:rsidRDefault="00A861E0" w:rsidP="00A861E0">
            <w:pPr>
              <w:pStyle w:val="ListParagraph"/>
              <w:rPr>
                <w:rFonts w:ascii="Cambria Math" w:hAnsi="Cambria Math"/>
                <w:sz w:val="60"/>
                <w:szCs w:val="60"/>
              </w:rPr>
            </w:pPr>
          </w:p>
          <w:p w14:paraId="176D0C00" w14:textId="67864260" w:rsidR="00A861E0" w:rsidRDefault="00832E57" w:rsidP="00FA2746">
            <w:pPr>
              <w:pStyle w:val="ListParagraph"/>
              <w:numPr>
                <w:ilvl w:val="0"/>
                <w:numId w:val="4"/>
              </w:numPr>
              <w:rPr>
                <w:rFonts w:ascii="Cambria Math" w:hAnsi="Cambria Math"/>
                <w:sz w:val="60"/>
                <w:szCs w:val="60"/>
              </w:rPr>
            </w:pPr>
            <w:r>
              <w:rPr>
                <w:rFonts w:ascii="Cambria Math" w:hAnsi="Cambria Math"/>
                <w:sz w:val="60"/>
                <w:szCs w:val="60"/>
              </w:rPr>
              <w:t>Results</w:t>
            </w:r>
          </w:p>
          <w:p w14:paraId="1C306223" w14:textId="77777777" w:rsidR="00A861E0" w:rsidRPr="00A861E0" w:rsidRDefault="00A861E0" w:rsidP="00A861E0">
            <w:pPr>
              <w:pStyle w:val="ListParagraph"/>
              <w:rPr>
                <w:rFonts w:ascii="Cambria Math" w:hAnsi="Cambria Math"/>
                <w:sz w:val="60"/>
                <w:szCs w:val="60"/>
              </w:rPr>
            </w:pPr>
          </w:p>
          <w:p w14:paraId="74EDA13F" w14:textId="00EF8F18" w:rsidR="00A861E0" w:rsidRDefault="00023705" w:rsidP="00FA2746">
            <w:pPr>
              <w:pStyle w:val="ListParagraph"/>
              <w:numPr>
                <w:ilvl w:val="0"/>
                <w:numId w:val="4"/>
              </w:numPr>
              <w:rPr>
                <w:rFonts w:ascii="Cambria Math" w:hAnsi="Cambria Math"/>
                <w:sz w:val="60"/>
                <w:szCs w:val="60"/>
              </w:rPr>
            </w:pPr>
            <w:r>
              <w:rPr>
                <w:rFonts w:ascii="Cambria Math" w:hAnsi="Cambria Math"/>
                <w:sz w:val="60"/>
                <w:szCs w:val="60"/>
              </w:rPr>
              <w:t>Discussion</w:t>
            </w:r>
          </w:p>
          <w:p w14:paraId="443D88C4" w14:textId="4B9899C9" w:rsidR="003D734E" w:rsidRPr="00023705" w:rsidRDefault="001678EF" w:rsidP="00023705">
            <w:pPr>
              <w:pStyle w:val="ListParagraph"/>
              <w:tabs>
                <w:tab w:val="left" w:pos="7761"/>
              </w:tabs>
              <w:rPr>
                <w:rFonts w:ascii="Cambria Math" w:hAnsi="Cambria Math"/>
                <w:sz w:val="60"/>
                <w:szCs w:val="60"/>
              </w:rPr>
            </w:pPr>
            <w:r>
              <w:rPr>
                <w:rFonts w:ascii="Cambria Math" w:hAnsi="Cambria Math"/>
                <w:sz w:val="60"/>
                <w:szCs w:val="60"/>
              </w:rPr>
              <w:tab/>
            </w:r>
          </w:p>
          <w:p w14:paraId="7CF7F517" w14:textId="642F1B8E" w:rsidR="002C4C83" w:rsidRDefault="003D734E" w:rsidP="006455C3">
            <w:pPr>
              <w:pStyle w:val="ListParagraph"/>
              <w:numPr>
                <w:ilvl w:val="0"/>
                <w:numId w:val="4"/>
              </w:numPr>
              <w:rPr>
                <w:rFonts w:ascii="Cambria Math" w:hAnsi="Cambria Math"/>
                <w:sz w:val="60"/>
                <w:szCs w:val="60"/>
              </w:rPr>
            </w:pPr>
            <w:r w:rsidRPr="003D734E">
              <w:rPr>
                <w:rFonts w:ascii="Cambria Math" w:hAnsi="Cambria Math"/>
                <w:sz w:val="60"/>
                <w:szCs w:val="60"/>
              </w:rPr>
              <w:t>References</w:t>
            </w:r>
          </w:p>
          <w:p w14:paraId="21F1969C" w14:textId="77777777" w:rsidR="0081000B" w:rsidRPr="0081000B" w:rsidRDefault="0081000B" w:rsidP="0081000B">
            <w:pPr>
              <w:pStyle w:val="ListParagraph"/>
              <w:rPr>
                <w:rFonts w:ascii="Cambria Math" w:hAnsi="Cambria Math"/>
                <w:sz w:val="60"/>
                <w:szCs w:val="60"/>
              </w:rPr>
            </w:pPr>
          </w:p>
          <w:p w14:paraId="7E4115E3" w14:textId="5F1E9FFA" w:rsidR="0081000B" w:rsidRPr="003D734E" w:rsidRDefault="0081000B" w:rsidP="006455C3">
            <w:pPr>
              <w:pStyle w:val="ListParagraph"/>
              <w:numPr>
                <w:ilvl w:val="0"/>
                <w:numId w:val="4"/>
              </w:numPr>
              <w:rPr>
                <w:rFonts w:ascii="Cambria Math" w:hAnsi="Cambria Math"/>
                <w:sz w:val="60"/>
                <w:szCs w:val="60"/>
              </w:rPr>
            </w:pPr>
            <w:r>
              <w:rPr>
                <w:rFonts w:ascii="Cambria Math" w:hAnsi="Cambria Math"/>
                <w:sz w:val="60"/>
                <w:szCs w:val="60"/>
              </w:rPr>
              <w:t>Appendix</w:t>
            </w:r>
          </w:p>
          <w:p w14:paraId="0431302D" w14:textId="77777777" w:rsidR="002C4C83" w:rsidRDefault="002C4C83" w:rsidP="002C4C83">
            <w:pPr>
              <w:rPr>
                <w:rFonts w:ascii="Cambria Math" w:hAnsi="Cambria Math"/>
                <w:sz w:val="60"/>
                <w:szCs w:val="60"/>
              </w:rPr>
            </w:pPr>
          </w:p>
          <w:p w14:paraId="409AFB9B" w14:textId="77777777" w:rsidR="00023705" w:rsidRDefault="00023705" w:rsidP="002C4C83">
            <w:pPr>
              <w:rPr>
                <w:rFonts w:ascii="Cambria Math" w:hAnsi="Cambria Math"/>
                <w:sz w:val="60"/>
                <w:szCs w:val="60"/>
              </w:rPr>
            </w:pPr>
          </w:p>
          <w:p w14:paraId="0E619E17" w14:textId="77777777" w:rsidR="00023705" w:rsidRDefault="00023705" w:rsidP="002C4C83">
            <w:pPr>
              <w:rPr>
                <w:rFonts w:ascii="Cambria Math" w:hAnsi="Cambria Math"/>
                <w:sz w:val="60"/>
                <w:szCs w:val="60"/>
              </w:rPr>
            </w:pPr>
          </w:p>
          <w:p w14:paraId="13EFFAC3" w14:textId="77777777" w:rsidR="00023705" w:rsidRDefault="00023705" w:rsidP="002C4C83">
            <w:pPr>
              <w:rPr>
                <w:rFonts w:ascii="Cambria Math" w:hAnsi="Cambria Math"/>
                <w:sz w:val="60"/>
                <w:szCs w:val="60"/>
              </w:rPr>
            </w:pPr>
          </w:p>
          <w:p w14:paraId="2FFB2DDA" w14:textId="77777777" w:rsidR="00023705" w:rsidRDefault="00170A42" w:rsidP="00BF37FC">
            <w:pPr>
              <w:tabs>
                <w:tab w:val="left" w:pos="1250"/>
                <w:tab w:val="left" w:pos="1960"/>
                <w:tab w:val="center" w:pos="4912"/>
              </w:tabs>
              <w:rPr>
                <w:rFonts w:ascii="Cambria Math" w:hAnsi="Cambria Math"/>
                <w:sz w:val="60"/>
                <w:szCs w:val="60"/>
              </w:rPr>
            </w:pPr>
            <w:r>
              <w:rPr>
                <w:rFonts w:ascii="Cambria Math" w:hAnsi="Cambria Math"/>
                <w:sz w:val="60"/>
                <w:szCs w:val="60"/>
              </w:rPr>
              <w:tab/>
            </w:r>
            <w:r w:rsidR="005A01A4">
              <w:rPr>
                <w:rFonts w:ascii="Cambria Math" w:hAnsi="Cambria Math"/>
                <w:sz w:val="60"/>
                <w:szCs w:val="60"/>
              </w:rPr>
              <w:tab/>
            </w:r>
            <w:r w:rsidR="00BF37FC">
              <w:rPr>
                <w:rFonts w:ascii="Cambria Math" w:hAnsi="Cambria Math"/>
                <w:sz w:val="60"/>
                <w:szCs w:val="60"/>
              </w:rPr>
              <w:tab/>
            </w:r>
          </w:p>
          <w:p w14:paraId="69BC8859" w14:textId="77777777" w:rsidR="00266DEF" w:rsidRDefault="00266DEF" w:rsidP="00BF37FC">
            <w:pPr>
              <w:tabs>
                <w:tab w:val="left" w:pos="1250"/>
                <w:tab w:val="left" w:pos="1960"/>
                <w:tab w:val="center" w:pos="4912"/>
              </w:tabs>
              <w:rPr>
                <w:rFonts w:ascii="Cambria Math" w:hAnsi="Cambria Math"/>
                <w:sz w:val="60"/>
                <w:szCs w:val="60"/>
              </w:rPr>
            </w:pPr>
          </w:p>
          <w:p w14:paraId="13BF6D5E" w14:textId="521AD079" w:rsidR="00266DEF" w:rsidRPr="002C4C83" w:rsidRDefault="00266DEF" w:rsidP="00BF37FC">
            <w:pPr>
              <w:tabs>
                <w:tab w:val="left" w:pos="1250"/>
                <w:tab w:val="left" w:pos="1960"/>
                <w:tab w:val="center" w:pos="4912"/>
              </w:tabs>
              <w:rPr>
                <w:rFonts w:ascii="Cambria Math" w:hAnsi="Cambria Math"/>
                <w:sz w:val="60"/>
                <w:szCs w:val="60"/>
              </w:rPr>
            </w:pPr>
          </w:p>
        </w:tc>
        <w:tc>
          <w:tcPr>
            <w:tcW w:w="421" w:type="dxa"/>
            <w:shd w:val="clear" w:color="auto" w:fill="EDF0F4" w:themeFill="accent3"/>
          </w:tcPr>
          <w:p w14:paraId="31D36566" w14:textId="77777777" w:rsidR="001205A1" w:rsidRPr="003A798E" w:rsidRDefault="001205A1"/>
        </w:tc>
      </w:tr>
      <w:tr w:rsidR="0031055C" w:rsidRPr="003A798E" w14:paraId="0E557A5E" w14:textId="77777777" w:rsidTr="00AA3CF0">
        <w:tblPrEx>
          <w:shd w:val="clear" w:color="auto" w:fill="00C1C7" w:themeFill="accent2"/>
        </w:tblPrEx>
        <w:trPr>
          <w:gridAfter w:val="1"/>
          <w:wAfter w:w="17" w:type="dxa"/>
          <w:trHeight w:val="3180"/>
        </w:trPr>
        <w:tc>
          <w:tcPr>
            <w:tcW w:w="993" w:type="dxa"/>
            <w:gridSpan w:val="2"/>
            <w:vMerge w:val="restart"/>
            <w:shd w:val="clear" w:color="auto" w:fill="00C1C7" w:themeFill="accent2"/>
          </w:tcPr>
          <w:p w14:paraId="75A38DC4" w14:textId="367EC185" w:rsidR="0031055C" w:rsidRPr="003A798E" w:rsidRDefault="0031055C" w:rsidP="0031055C">
            <w:pPr>
              <w:pStyle w:val="GraphicAnchor"/>
            </w:pPr>
            <w:bookmarkStart w:id="0" w:name="_Hlk73394480"/>
          </w:p>
        </w:tc>
        <w:tc>
          <w:tcPr>
            <w:tcW w:w="8788" w:type="dxa"/>
            <w:gridSpan w:val="2"/>
            <w:tcBorders>
              <w:bottom w:val="single" w:sz="36" w:space="0" w:color="123869" w:themeColor="accent1"/>
            </w:tcBorders>
            <w:shd w:val="clear" w:color="auto" w:fill="00C1C7" w:themeFill="accent2"/>
          </w:tcPr>
          <w:p w14:paraId="1E828D78" w14:textId="345056FE" w:rsidR="0031055C" w:rsidRPr="003A798E" w:rsidRDefault="00E476C0" w:rsidP="0031055C">
            <w:r w:rsidRPr="003A798E">
              <w:rPr>
                <w:noProof/>
                <w:lang w:eastAsia="en-AU"/>
              </w:rPr>
              <mc:AlternateContent>
                <mc:Choice Requires="wps">
                  <w:drawing>
                    <wp:anchor distT="0" distB="0" distL="114300" distR="114300" simplePos="0" relativeHeight="251669504" behindDoc="1" locked="0" layoutInCell="1" allowOverlap="1" wp14:anchorId="062E3480" wp14:editId="23D4A1F9">
                      <wp:simplePos x="0" y="0"/>
                      <wp:positionH relativeFrom="page">
                        <wp:posOffset>-1087755</wp:posOffset>
                      </wp:positionH>
                      <wp:positionV relativeFrom="paragraph">
                        <wp:posOffset>-444500</wp:posOffset>
                      </wp:positionV>
                      <wp:extent cx="7771130" cy="9124950"/>
                      <wp:effectExtent l="0" t="0" r="1270" b="0"/>
                      <wp:wrapNone/>
                      <wp:docPr id="1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1249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3CA3B50" id="Shape" o:spid="_x0000_s1026" alt="&quot;&quot;" style="position:absolute;margin-left:-85.65pt;margin-top:-35pt;width:611.9pt;height:718.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" path="m,14678r,6922l21600,3032,21600,,17075,,,14678xe" fillcolor="#123869 [3204]" stroked="f" strokeweight="1pt">
                      <v:stroke miterlimit="4" joinstyle="miter"/>
                      <v:path arrowok="t" o:extrusionok="f" o:connecttype="custom" o:connectlocs="3885565,4562475;3885565,4562475;3885565,4562475;3885565,4562475" o:connectangles="0,90,180,270"/>
                      <w10:wrap anchorx="page"/>
                    </v:shape>
                  </w:pict>
                </mc:Fallback>
              </mc:AlternateContent>
            </w:r>
          </w:p>
        </w:tc>
        <w:tc>
          <w:tcPr>
            <w:tcW w:w="992" w:type="dxa"/>
            <w:gridSpan w:val="3"/>
            <w:vMerge w:val="restart"/>
            <w:shd w:val="clear" w:color="auto" w:fill="00C1C7" w:themeFill="accent2"/>
          </w:tcPr>
          <w:p w14:paraId="1179F26A" w14:textId="77777777" w:rsidR="0031055C" w:rsidRPr="003A798E" w:rsidRDefault="0031055C" w:rsidP="00975655"/>
        </w:tc>
      </w:tr>
      <w:tr w:rsidR="0031055C" w:rsidRPr="003A798E" w14:paraId="67012524" w14:textId="77777777" w:rsidTr="00AA3CF0">
        <w:tblPrEx>
          <w:shd w:val="clear" w:color="auto" w:fill="00C1C7" w:themeFill="accent2"/>
        </w:tblPrEx>
        <w:trPr>
          <w:gridAfter w:val="1"/>
          <w:wAfter w:w="17" w:type="dxa"/>
          <w:trHeight w:val="5966"/>
        </w:trPr>
        <w:tc>
          <w:tcPr>
            <w:tcW w:w="993" w:type="dxa"/>
            <w:gridSpan w:val="2"/>
            <w:vMerge/>
            <w:shd w:val="clear" w:color="auto" w:fill="00C1C7" w:themeFill="accent2"/>
          </w:tcPr>
          <w:p w14:paraId="004421EC" w14:textId="77777777" w:rsidR="0031055C" w:rsidRPr="003A798E" w:rsidRDefault="0031055C" w:rsidP="00975655"/>
        </w:tc>
        <w:tc>
          <w:tcPr>
            <w:tcW w:w="8788" w:type="dxa"/>
            <w:gridSpan w:val="2"/>
            <w:tcBorders>
              <w:top w:val="single" w:sz="36" w:space="0" w:color="123869" w:themeColor="accent1"/>
              <w:bottom w:val="single" w:sz="36" w:space="0" w:color="123869" w:themeColor="accent1"/>
            </w:tcBorders>
            <w:shd w:val="clear" w:color="auto" w:fill="FFFFFF" w:themeFill="background1"/>
            <w:vAlign w:val="center"/>
          </w:tcPr>
          <w:p w14:paraId="50D60FEF" w14:textId="6CA53070" w:rsidR="0031055C" w:rsidRPr="003A798E" w:rsidRDefault="00985A42" w:rsidP="00A24793">
            <w:pPr>
              <w:pStyle w:val="Quote"/>
            </w:pPr>
            <w:r>
              <w:t>INTRODUCTION</w:t>
            </w:r>
          </w:p>
        </w:tc>
        <w:tc>
          <w:tcPr>
            <w:tcW w:w="992" w:type="dxa"/>
            <w:gridSpan w:val="3"/>
            <w:vMerge/>
            <w:shd w:val="clear" w:color="auto" w:fill="00C1C7" w:themeFill="accent2"/>
          </w:tcPr>
          <w:p w14:paraId="3F2E1C51" w14:textId="77777777" w:rsidR="0031055C" w:rsidRPr="003A798E" w:rsidRDefault="0031055C" w:rsidP="00975655"/>
        </w:tc>
      </w:tr>
      <w:tr w:rsidR="0031055C" w:rsidRPr="003A798E" w14:paraId="6DD315FE" w14:textId="77777777" w:rsidTr="00AA3CF0">
        <w:tblPrEx>
          <w:shd w:val="clear" w:color="auto" w:fill="00C1C7" w:themeFill="accent2"/>
        </w:tblPrEx>
        <w:trPr>
          <w:gridAfter w:val="1"/>
          <w:wAfter w:w="17" w:type="dxa"/>
          <w:trHeight w:val="4074"/>
        </w:trPr>
        <w:tc>
          <w:tcPr>
            <w:tcW w:w="993" w:type="dxa"/>
            <w:gridSpan w:val="2"/>
            <w:vMerge/>
            <w:shd w:val="clear" w:color="auto" w:fill="00C1C7" w:themeFill="accent2"/>
          </w:tcPr>
          <w:p w14:paraId="31FACE7D" w14:textId="77777777" w:rsidR="0031055C" w:rsidRPr="003A798E" w:rsidRDefault="0031055C" w:rsidP="00975655"/>
        </w:tc>
        <w:tc>
          <w:tcPr>
            <w:tcW w:w="8788" w:type="dxa"/>
            <w:gridSpan w:val="2"/>
            <w:tcBorders>
              <w:top w:val="single" w:sz="36" w:space="0" w:color="123869" w:themeColor="accent1"/>
            </w:tcBorders>
            <w:shd w:val="clear" w:color="auto" w:fill="00C1C7" w:themeFill="accent2"/>
          </w:tcPr>
          <w:p w14:paraId="7DD06746" w14:textId="77777777" w:rsidR="0031055C" w:rsidRPr="003A798E" w:rsidRDefault="0031055C" w:rsidP="0031055C"/>
        </w:tc>
        <w:tc>
          <w:tcPr>
            <w:tcW w:w="992" w:type="dxa"/>
            <w:gridSpan w:val="3"/>
            <w:vMerge/>
            <w:shd w:val="clear" w:color="auto" w:fill="00C1C7" w:themeFill="accent2"/>
          </w:tcPr>
          <w:p w14:paraId="3F16EEC7" w14:textId="77777777" w:rsidR="0031055C" w:rsidRPr="003A798E" w:rsidRDefault="0031055C" w:rsidP="00975655"/>
        </w:tc>
      </w:tr>
      <w:bookmarkEnd w:id="0"/>
    </w:tbl>
    <w:p w14:paraId="743067CE" w14:textId="197277B8" w:rsidR="002C2BCB" w:rsidRPr="0063422E" w:rsidRDefault="002C2BCB" w:rsidP="0063422E">
      <w:pPr>
        <w:rPr>
          <w:b/>
          <w:bCs/>
          <w:color w:val="002060"/>
          <w:sz w:val="40"/>
          <w:szCs w:val="40"/>
        </w:rPr>
      </w:pPr>
    </w:p>
    <w:tbl>
      <w:tblPr>
        <w:tblW w:w="10666" w:type="dxa"/>
        <w:shd w:val="clear" w:color="auto" w:fill="F5F7F9"/>
        <w:tblLayout w:type="fixed"/>
        <w:tblCellMar>
          <w:left w:w="0" w:type="dxa"/>
          <w:right w:w="0" w:type="dxa"/>
        </w:tblCellMar>
        <w:tblLook w:val="0600" w:firstRow="0" w:lastRow="0" w:firstColumn="0" w:lastColumn="0" w:noHBand="1" w:noVBand="1"/>
      </w:tblPr>
      <w:tblGrid>
        <w:gridCol w:w="20"/>
        <w:gridCol w:w="10600"/>
        <w:gridCol w:w="46"/>
      </w:tblGrid>
      <w:tr w:rsidR="00AD31D2" w:rsidRPr="003A798E" w14:paraId="756849A8" w14:textId="77777777" w:rsidTr="00EC48B6">
        <w:trPr>
          <w:trHeight w:val="4500"/>
        </w:trPr>
        <w:tc>
          <w:tcPr>
            <w:tcW w:w="20" w:type="dxa"/>
            <w:shd w:val="clear" w:color="auto" w:fill="F5F7F9"/>
          </w:tcPr>
          <w:p w14:paraId="40F6292E" w14:textId="1CFEEE09" w:rsidR="00AD31D2" w:rsidRPr="003A798E" w:rsidRDefault="00AD31D2" w:rsidP="00EA66E8"/>
        </w:tc>
        <w:tc>
          <w:tcPr>
            <w:tcW w:w="10600" w:type="dxa"/>
            <w:shd w:val="clear" w:color="auto" w:fill="F5F7F9"/>
          </w:tcPr>
          <w:p w14:paraId="5820971B" w14:textId="44DD9BCF" w:rsidR="00CD6969" w:rsidRDefault="00125F71" w:rsidP="006B13D1">
            <w:pPr>
              <w:jc w:val="both"/>
              <w:rPr>
                <w:rFonts w:ascii="Cambria Math" w:hAnsi="Cambria Math"/>
                <w:sz w:val="36"/>
                <w:szCs w:val="36"/>
              </w:rPr>
            </w:pPr>
            <w:r>
              <w:rPr>
                <w:rFonts w:ascii="Cambria Math" w:hAnsi="Cambria Math"/>
                <w:sz w:val="36"/>
                <w:szCs w:val="36"/>
              </w:rPr>
              <w:t xml:space="preserve">This </w:t>
            </w:r>
            <w:r w:rsidR="00CD6969">
              <w:rPr>
                <w:rFonts w:ascii="Cambria Math" w:hAnsi="Cambria Math"/>
                <w:sz w:val="36"/>
                <w:szCs w:val="36"/>
              </w:rPr>
              <w:t xml:space="preserve">is a computational assignment that </w:t>
            </w:r>
            <w:r w:rsidR="001B2F94">
              <w:rPr>
                <w:rFonts w:ascii="Cambria Math" w:hAnsi="Cambria Math"/>
                <w:sz w:val="36"/>
                <w:szCs w:val="36"/>
              </w:rPr>
              <w:t xml:space="preserve">focuses on the implementation of corner and edge detection algorithms. </w:t>
            </w:r>
          </w:p>
          <w:p w14:paraId="04AF1CE2" w14:textId="4CF3C4EB" w:rsidR="001B2F94" w:rsidRDefault="001B2F94" w:rsidP="006B13D1">
            <w:pPr>
              <w:jc w:val="both"/>
              <w:rPr>
                <w:rFonts w:ascii="Cambria Math" w:hAnsi="Cambria Math"/>
                <w:sz w:val="36"/>
                <w:szCs w:val="36"/>
              </w:rPr>
            </w:pPr>
          </w:p>
          <w:p w14:paraId="7D0C637B" w14:textId="645D4B29" w:rsidR="00BA68FA" w:rsidRPr="00A559EC" w:rsidRDefault="00BA68FA" w:rsidP="00BA68FA">
            <w:pPr>
              <w:pStyle w:val="Heading3"/>
              <w:rPr>
                <w:rFonts w:ascii="Cambria Math" w:hAnsi="Cambria Math"/>
                <w:color w:val="002060"/>
                <w:sz w:val="40"/>
                <w:szCs w:val="40"/>
                <w:vertAlign w:val="subscript"/>
              </w:rPr>
            </w:pPr>
            <w:r>
              <w:rPr>
                <w:rFonts w:ascii="Cambria Math" w:hAnsi="Cambria Math"/>
                <w:color w:val="002060"/>
                <w:sz w:val="40"/>
                <w:szCs w:val="40"/>
              </w:rPr>
              <w:t>Edge Detection</w:t>
            </w:r>
          </w:p>
          <w:p w14:paraId="3ED65BC4" w14:textId="5CFBED59" w:rsidR="001B2F94" w:rsidRDefault="00BA68FA" w:rsidP="006B13D1">
            <w:pPr>
              <w:jc w:val="both"/>
              <w:rPr>
                <w:rFonts w:ascii="Cambria Math" w:hAnsi="Cambria Math"/>
                <w:sz w:val="36"/>
                <w:szCs w:val="36"/>
              </w:rPr>
            </w:pPr>
            <w:r>
              <w:rPr>
                <w:rFonts w:ascii="Cambria Math" w:hAnsi="Cambria Math"/>
                <w:sz w:val="36"/>
                <w:szCs w:val="36"/>
              </w:rPr>
              <w:t xml:space="preserve">First derivative edge detection methods like </w:t>
            </w:r>
            <w:r w:rsidR="00E451F9">
              <w:rPr>
                <w:rFonts w:ascii="Cambria Math" w:hAnsi="Cambria Math"/>
                <w:sz w:val="36"/>
                <w:szCs w:val="36"/>
              </w:rPr>
              <w:t>Prewitt, Roberts, and Canny were implementation alongside the Laplacian of Gaussian edge detector</w:t>
            </w:r>
            <w:r w:rsidR="00486635">
              <w:rPr>
                <w:rFonts w:ascii="Cambria Math" w:hAnsi="Cambria Math"/>
                <w:sz w:val="36"/>
                <w:szCs w:val="36"/>
              </w:rPr>
              <w:t xml:space="preserve">, which is a second derivative edge detector. </w:t>
            </w:r>
          </w:p>
          <w:p w14:paraId="47CD5CCD" w14:textId="3ED9C8FB" w:rsidR="00486635" w:rsidRDefault="00486635" w:rsidP="006B13D1">
            <w:pPr>
              <w:jc w:val="both"/>
              <w:rPr>
                <w:rFonts w:ascii="Cambria Math" w:hAnsi="Cambria Math"/>
                <w:sz w:val="36"/>
                <w:szCs w:val="36"/>
              </w:rPr>
            </w:pPr>
            <w:r>
              <w:rPr>
                <w:rFonts w:ascii="Cambria Math" w:hAnsi="Cambria Math"/>
                <w:sz w:val="36"/>
                <w:szCs w:val="36"/>
              </w:rPr>
              <w:t xml:space="preserve">For the above MATLAB’s inbuilt edge function was used. </w:t>
            </w:r>
          </w:p>
          <w:p w14:paraId="44000A58" w14:textId="50999E8B" w:rsidR="002E74AF" w:rsidRDefault="002E74AF" w:rsidP="006B13D1">
            <w:pPr>
              <w:jc w:val="both"/>
              <w:rPr>
                <w:rFonts w:ascii="Cambria Math" w:hAnsi="Cambria Math"/>
                <w:sz w:val="36"/>
                <w:szCs w:val="36"/>
              </w:rPr>
            </w:pPr>
          </w:p>
          <w:p w14:paraId="7F40DAC0" w14:textId="292D90E5" w:rsidR="002E74AF" w:rsidRPr="00A559EC" w:rsidRDefault="002E74AF" w:rsidP="002E74AF">
            <w:pPr>
              <w:pStyle w:val="Heading3"/>
              <w:rPr>
                <w:rFonts w:ascii="Cambria Math" w:hAnsi="Cambria Math"/>
                <w:color w:val="002060"/>
                <w:sz w:val="40"/>
                <w:szCs w:val="40"/>
                <w:vertAlign w:val="subscript"/>
              </w:rPr>
            </w:pPr>
            <w:r>
              <w:rPr>
                <w:rFonts w:ascii="Cambria Math" w:hAnsi="Cambria Math"/>
                <w:color w:val="002060"/>
                <w:sz w:val="40"/>
                <w:szCs w:val="40"/>
              </w:rPr>
              <w:t>Corner</w:t>
            </w:r>
            <w:r>
              <w:rPr>
                <w:rFonts w:ascii="Cambria Math" w:hAnsi="Cambria Math"/>
                <w:color w:val="002060"/>
                <w:sz w:val="40"/>
                <w:szCs w:val="40"/>
              </w:rPr>
              <w:t xml:space="preserve"> Detection</w:t>
            </w:r>
          </w:p>
          <w:p w14:paraId="1641EB6E" w14:textId="77777777" w:rsidR="00C80E5D" w:rsidRDefault="002E74AF" w:rsidP="006B13D1">
            <w:pPr>
              <w:jc w:val="both"/>
              <w:rPr>
                <w:rFonts w:ascii="Cambria Math" w:hAnsi="Cambria Math"/>
                <w:sz w:val="36"/>
                <w:szCs w:val="36"/>
              </w:rPr>
            </w:pPr>
            <w:r>
              <w:rPr>
                <w:rFonts w:ascii="Cambria Math" w:hAnsi="Cambria Math"/>
                <w:sz w:val="36"/>
                <w:szCs w:val="36"/>
              </w:rPr>
              <w:t xml:space="preserve">Harris Corner </w:t>
            </w:r>
            <w:r w:rsidR="005B6AFE">
              <w:rPr>
                <w:rFonts w:ascii="Cambria Math" w:hAnsi="Cambria Math"/>
                <w:sz w:val="36"/>
                <w:szCs w:val="36"/>
              </w:rPr>
              <w:t xml:space="preserve">Detection and </w:t>
            </w:r>
            <w:proofErr w:type="spellStart"/>
            <w:r w:rsidR="005B6AFE">
              <w:rPr>
                <w:rFonts w:ascii="Cambria Math" w:hAnsi="Cambria Math"/>
                <w:sz w:val="36"/>
                <w:szCs w:val="36"/>
              </w:rPr>
              <w:t>Kanade-Tomasi</w:t>
            </w:r>
            <w:proofErr w:type="spellEnd"/>
            <w:r w:rsidR="005B6AFE">
              <w:rPr>
                <w:rFonts w:ascii="Cambria Math" w:hAnsi="Cambria Math"/>
                <w:sz w:val="36"/>
                <w:szCs w:val="36"/>
              </w:rPr>
              <w:t xml:space="preserve"> Corner Detection were explored using </w:t>
            </w:r>
            <w:r w:rsidR="003943B1">
              <w:rPr>
                <w:rFonts w:ascii="Cambria Math" w:hAnsi="Cambria Math"/>
                <w:sz w:val="36"/>
                <w:szCs w:val="36"/>
              </w:rPr>
              <w:t>different functions in MATLAB. First, the corner function</w:t>
            </w:r>
            <w:r w:rsidR="007911BC">
              <w:rPr>
                <w:rFonts w:ascii="Cambria Math" w:hAnsi="Cambria Math"/>
                <w:sz w:val="36"/>
                <w:szCs w:val="36"/>
              </w:rPr>
              <w:t xml:space="preserve"> (from the image processing toolbox)</w:t>
            </w:r>
            <w:r w:rsidR="003943B1">
              <w:rPr>
                <w:rFonts w:ascii="Cambria Math" w:hAnsi="Cambria Math"/>
                <w:sz w:val="36"/>
                <w:szCs w:val="36"/>
              </w:rPr>
              <w:t xml:space="preserve"> was implemented</w:t>
            </w:r>
            <w:r w:rsidR="007911BC">
              <w:rPr>
                <w:rFonts w:ascii="Cambria Math" w:hAnsi="Cambria Math"/>
                <w:sz w:val="36"/>
                <w:szCs w:val="36"/>
              </w:rPr>
              <w:t xml:space="preserve">. Then, two functions – </w:t>
            </w:r>
            <w:proofErr w:type="spellStart"/>
            <w:r w:rsidR="007911BC">
              <w:rPr>
                <w:rFonts w:ascii="Cambria Math" w:hAnsi="Cambria Math"/>
                <w:sz w:val="36"/>
                <w:szCs w:val="36"/>
              </w:rPr>
              <w:t>detectHarrisFeatures</w:t>
            </w:r>
            <w:proofErr w:type="spellEnd"/>
            <w:r w:rsidR="007911BC">
              <w:rPr>
                <w:rFonts w:ascii="Cambria Math" w:hAnsi="Cambria Math"/>
                <w:sz w:val="36"/>
                <w:szCs w:val="36"/>
              </w:rPr>
              <w:t xml:space="preserve"> and </w:t>
            </w:r>
            <w:proofErr w:type="spellStart"/>
            <w:r w:rsidR="007911BC">
              <w:rPr>
                <w:rFonts w:ascii="Cambria Math" w:hAnsi="Cambria Math"/>
                <w:sz w:val="36"/>
                <w:szCs w:val="36"/>
              </w:rPr>
              <w:t>detectMinEigenFeatures</w:t>
            </w:r>
            <w:proofErr w:type="spellEnd"/>
            <w:r w:rsidR="007911BC">
              <w:rPr>
                <w:rFonts w:ascii="Cambria Math" w:hAnsi="Cambria Math"/>
                <w:sz w:val="36"/>
                <w:szCs w:val="36"/>
              </w:rPr>
              <w:t xml:space="preserve"> – from the Computer Vision Toolbox </w:t>
            </w:r>
            <w:r w:rsidR="00C80E5D">
              <w:rPr>
                <w:rFonts w:ascii="Cambria Math" w:hAnsi="Cambria Math"/>
                <w:sz w:val="36"/>
                <w:szCs w:val="36"/>
              </w:rPr>
              <w:t xml:space="preserve">were applied. </w:t>
            </w:r>
          </w:p>
          <w:p w14:paraId="460B8CAA" w14:textId="77777777" w:rsidR="00C80E5D" w:rsidRDefault="00C80E5D" w:rsidP="006B13D1">
            <w:pPr>
              <w:jc w:val="both"/>
              <w:rPr>
                <w:rFonts w:ascii="Cambria Math" w:hAnsi="Cambria Math"/>
                <w:sz w:val="36"/>
                <w:szCs w:val="36"/>
              </w:rPr>
            </w:pPr>
          </w:p>
          <w:p w14:paraId="540CA842" w14:textId="77777777" w:rsidR="00023590" w:rsidRDefault="00C80E5D" w:rsidP="006B13D1">
            <w:pPr>
              <w:jc w:val="both"/>
              <w:rPr>
                <w:rFonts w:ascii="Cambria Math" w:hAnsi="Cambria Math"/>
                <w:sz w:val="36"/>
                <w:szCs w:val="36"/>
              </w:rPr>
            </w:pPr>
            <w:r>
              <w:rPr>
                <w:rFonts w:ascii="Cambria Math" w:hAnsi="Cambria Math"/>
                <w:sz w:val="36"/>
                <w:szCs w:val="36"/>
              </w:rPr>
              <w:t>The above were performed on several images, and the results were compared</w:t>
            </w:r>
            <w:r w:rsidR="00023590">
              <w:rPr>
                <w:rFonts w:ascii="Cambria Math" w:hAnsi="Cambria Math"/>
                <w:sz w:val="36"/>
                <w:szCs w:val="36"/>
              </w:rPr>
              <w:t xml:space="preserve">. </w:t>
            </w:r>
          </w:p>
          <w:p w14:paraId="02BF1A38" w14:textId="77777777" w:rsidR="00023590" w:rsidRDefault="00023590" w:rsidP="006B13D1">
            <w:pPr>
              <w:jc w:val="both"/>
              <w:rPr>
                <w:rFonts w:ascii="Cambria Math" w:hAnsi="Cambria Math"/>
                <w:sz w:val="36"/>
                <w:szCs w:val="36"/>
              </w:rPr>
            </w:pPr>
          </w:p>
          <w:p w14:paraId="30642CC3" w14:textId="7D082089" w:rsidR="002E74AF" w:rsidRDefault="00023590" w:rsidP="006B13D1">
            <w:pPr>
              <w:jc w:val="both"/>
              <w:rPr>
                <w:rFonts w:ascii="Cambria Math" w:hAnsi="Cambria Math"/>
                <w:sz w:val="36"/>
                <w:szCs w:val="36"/>
              </w:rPr>
            </w:pPr>
            <w:r>
              <w:rPr>
                <w:rFonts w:ascii="Cambria Math" w:hAnsi="Cambria Math"/>
                <w:sz w:val="36"/>
                <w:szCs w:val="36"/>
              </w:rPr>
              <w:t>Finally, a succinct discussion on the results was included.</w:t>
            </w:r>
            <w:r w:rsidR="007911BC">
              <w:rPr>
                <w:rFonts w:ascii="Cambria Math" w:hAnsi="Cambria Math"/>
                <w:sz w:val="36"/>
                <w:szCs w:val="36"/>
              </w:rPr>
              <w:t xml:space="preserve"> </w:t>
            </w:r>
          </w:p>
          <w:p w14:paraId="61D148C9" w14:textId="77777777" w:rsidR="002E74AF" w:rsidRDefault="002E74AF" w:rsidP="006B13D1">
            <w:pPr>
              <w:jc w:val="both"/>
              <w:rPr>
                <w:rFonts w:ascii="Cambria Math" w:hAnsi="Cambria Math"/>
                <w:sz w:val="36"/>
                <w:szCs w:val="36"/>
              </w:rPr>
            </w:pPr>
          </w:p>
          <w:p w14:paraId="4C6592BB" w14:textId="261E6D87" w:rsidR="001A0492" w:rsidRDefault="001A0492" w:rsidP="006B13D1">
            <w:pPr>
              <w:jc w:val="both"/>
              <w:rPr>
                <w:rFonts w:ascii="Cambria Math" w:hAnsi="Cambria Math"/>
                <w:sz w:val="36"/>
                <w:szCs w:val="36"/>
              </w:rPr>
            </w:pPr>
          </w:p>
          <w:p w14:paraId="524169A1" w14:textId="77777777" w:rsidR="001A0492" w:rsidRDefault="001A0492" w:rsidP="006B13D1">
            <w:pPr>
              <w:jc w:val="both"/>
              <w:rPr>
                <w:rFonts w:ascii="Cambria Math" w:hAnsi="Cambria Math"/>
                <w:sz w:val="36"/>
                <w:szCs w:val="36"/>
              </w:rPr>
            </w:pPr>
          </w:p>
          <w:p w14:paraId="2BC6C837" w14:textId="77777777" w:rsidR="001A0492" w:rsidRDefault="001A0492" w:rsidP="006B13D1">
            <w:pPr>
              <w:jc w:val="both"/>
              <w:rPr>
                <w:rFonts w:ascii="Cambria Math" w:hAnsi="Cambria Math"/>
                <w:sz w:val="36"/>
                <w:szCs w:val="36"/>
              </w:rPr>
            </w:pPr>
          </w:p>
          <w:p w14:paraId="6934ACE7" w14:textId="77777777" w:rsidR="001A0492" w:rsidRDefault="001A0492" w:rsidP="006B13D1">
            <w:pPr>
              <w:jc w:val="both"/>
              <w:rPr>
                <w:rFonts w:ascii="Cambria Math" w:hAnsi="Cambria Math"/>
                <w:sz w:val="36"/>
                <w:szCs w:val="36"/>
              </w:rPr>
            </w:pPr>
          </w:p>
          <w:p w14:paraId="5B68A89E" w14:textId="77777777" w:rsidR="001A0492" w:rsidRDefault="001A0492" w:rsidP="006B13D1">
            <w:pPr>
              <w:jc w:val="both"/>
              <w:rPr>
                <w:rFonts w:ascii="Cambria Math" w:hAnsi="Cambria Math"/>
                <w:sz w:val="36"/>
                <w:szCs w:val="36"/>
              </w:rPr>
            </w:pPr>
          </w:p>
          <w:p w14:paraId="465C3487" w14:textId="77777777" w:rsidR="001A0492" w:rsidRDefault="001A0492" w:rsidP="006B13D1">
            <w:pPr>
              <w:jc w:val="both"/>
              <w:rPr>
                <w:rFonts w:ascii="Cambria Math" w:hAnsi="Cambria Math"/>
                <w:sz w:val="36"/>
                <w:szCs w:val="36"/>
              </w:rPr>
            </w:pPr>
          </w:p>
          <w:p w14:paraId="7CA8DF9F" w14:textId="77777777" w:rsidR="001A0492" w:rsidRDefault="001A0492" w:rsidP="006B13D1">
            <w:pPr>
              <w:jc w:val="both"/>
              <w:rPr>
                <w:rFonts w:ascii="Cambria Math" w:hAnsi="Cambria Math"/>
                <w:sz w:val="36"/>
                <w:szCs w:val="36"/>
              </w:rPr>
            </w:pPr>
          </w:p>
          <w:p w14:paraId="5E6364C9" w14:textId="77777777" w:rsidR="001A0492" w:rsidRDefault="001A0492" w:rsidP="006B13D1">
            <w:pPr>
              <w:jc w:val="both"/>
              <w:rPr>
                <w:rFonts w:ascii="Cambria Math" w:hAnsi="Cambria Math"/>
                <w:sz w:val="36"/>
                <w:szCs w:val="36"/>
              </w:rPr>
            </w:pPr>
          </w:p>
          <w:p w14:paraId="640BA97D" w14:textId="7597DF6E" w:rsidR="00FE02EF" w:rsidRDefault="00173316" w:rsidP="006B13D1">
            <w:pPr>
              <w:jc w:val="both"/>
              <w:rPr>
                <w:rFonts w:ascii="Cambria Math" w:hAnsi="Cambria Math"/>
                <w:sz w:val="36"/>
                <w:szCs w:val="36"/>
              </w:rPr>
            </w:pPr>
            <w:r>
              <w:rPr>
                <w:rFonts w:ascii="Cambria Math" w:hAnsi="Cambria Math"/>
                <w:sz w:val="36"/>
                <w:szCs w:val="36"/>
              </w:rPr>
              <w:t xml:space="preserve"> </w:t>
            </w:r>
          </w:p>
          <w:p w14:paraId="12A814BD" w14:textId="553042F1" w:rsidR="001574A8" w:rsidRDefault="001574A8" w:rsidP="006B13D1">
            <w:pPr>
              <w:jc w:val="both"/>
              <w:rPr>
                <w:rFonts w:ascii="Cambria Math" w:hAnsi="Cambria Math"/>
                <w:sz w:val="36"/>
                <w:szCs w:val="36"/>
              </w:rPr>
            </w:pPr>
          </w:p>
          <w:p w14:paraId="7243D5F3" w14:textId="2F73B54D" w:rsidR="000F700C" w:rsidRDefault="000F700C" w:rsidP="00E2003D">
            <w:pPr>
              <w:jc w:val="both"/>
              <w:rPr>
                <w:rFonts w:ascii="Cambria Math" w:hAnsi="Cambria Math"/>
                <w:sz w:val="36"/>
                <w:szCs w:val="36"/>
              </w:rPr>
            </w:pP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392195" w:rsidRPr="003A798E" w14:paraId="39B767ED" w14:textId="77777777" w:rsidTr="00723677">
              <w:trPr>
                <w:trHeight w:val="3180"/>
              </w:trPr>
              <w:tc>
                <w:tcPr>
                  <w:tcW w:w="993" w:type="dxa"/>
                  <w:shd w:val="clear" w:color="auto" w:fill="00C1C7" w:themeFill="accent2"/>
                </w:tcPr>
                <w:p w14:paraId="1AC75C29" w14:textId="05E3ADBD" w:rsidR="00392195" w:rsidRPr="003A798E" w:rsidRDefault="00904F56" w:rsidP="00392195">
                  <w:pPr>
                    <w:pStyle w:val="GraphicAnchor"/>
                  </w:pPr>
                  <w:r w:rsidRPr="003A798E">
                    <w:rPr>
                      <w:noProof/>
                      <w:lang w:eastAsia="en-AU"/>
                    </w:rPr>
                    <w:lastRenderedPageBreak/>
                    <mc:AlternateContent>
                      <mc:Choice Requires="wps">
                        <w:drawing>
                          <wp:anchor distT="0" distB="0" distL="114300" distR="114300" simplePos="0" relativeHeight="251725824" behindDoc="1" locked="0" layoutInCell="1" allowOverlap="1" wp14:anchorId="2776DAB1" wp14:editId="580BA263">
                            <wp:simplePos x="0" y="0"/>
                            <wp:positionH relativeFrom="margin">
                              <wp:posOffset>-992505</wp:posOffset>
                            </wp:positionH>
                            <wp:positionV relativeFrom="paragraph">
                              <wp:posOffset>-454025</wp:posOffset>
                            </wp:positionV>
                            <wp:extent cx="8228330" cy="9239250"/>
                            <wp:effectExtent l="0" t="0" r="1270" b="0"/>
                            <wp:wrapNone/>
                            <wp:docPr id="2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E161F63" id="Shape" o:spid="_x0000_s1026" alt="&quot;&quot;" style="position:absolute;margin-left:-78.15pt;margin-top:-35.75pt;width:647.9pt;height:727.5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N/G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6D274378" w14:textId="03DE6904" w:rsidR="00392195" w:rsidRPr="003A798E" w:rsidRDefault="00392195" w:rsidP="00392195"/>
              </w:tc>
              <w:tc>
                <w:tcPr>
                  <w:tcW w:w="992" w:type="dxa"/>
                  <w:shd w:val="clear" w:color="auto" w:fill="00C1C7" w:themeFill="accent2"/>
                </w:tcPr>
                <w:p w14:paraId="165443BD" w14:textId="735102C1" w:rsidR="00392195" w:rsidRPr="003A798E" w:rsidRDefault="00392195" w:rsidP="00392195"/>
              </w:tc>
            </w:tr>
            <w:tr w:rsidR="00392195" w:rsidRPr="003A798E" w14:paraId="3DD99268" w14:textId="77777777" w:rsidTr="00723677">
              <w:trPr>
                <w:trHeight w:val="5966"/>
              </w:trPr>
              <w:tc>
                <w:tcPr>
                  <w:tcW w:w="993" w:type="dxa"/>
                  <w:shd w:val="clear" w:color="auto" w:fill="00C1C7" w:themeFill="accent2"/>
                </w:tcPr>
                <w:p w14:paraId="4C1AC6C3" w14:textId="77777777" w:rsidR="00392195" w:rsidRPr="003A798E" w:rsidRDefault="00392195" w:rsidP="00392195"/>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3A48149C" w14:textId="45ECA8F5" w:rsidR="00392195" w:rsidRPr="003A798E" w:rsidRDefault="00445F22" w:rsidP="00392195">
                  <w:pPr>
                    <w:pStyle w:val="Quote"/>
                  </w:pPr>
                  <w:r>
                    <w:t>MATLAB C</w:t>
                  </w:r>
                  <w:r w:rsidR="00270823">
                    <w:t>ODES</w:t>
                  </w:r>
                </w:p>
              </w:tc>
              <w:tc>
                <w:tcPr>
                  <w:tcW w:w="992" w:type="dxa"/>
                  <w:shd w:val="clear" w:color="auto" w:fill="00C1C7" w:themeFill="accent2"/>
                </w:tcPr>
                <w:p w14:paraId="7A4B827B" w14:textId="77777777" w:rsidR="00392195" w:rsidRPr="003A798E" w:rsidRDefault="00392195" w:rsidP="00392195"/>
              </w:tc>
            </w:tr>
            <w:tr w:rsidR="00392195" w:rsidRPr="003A798E" w14:paraId="46AA7287" w14:textId="77777777" w:rsidTr="00723677">
              <w:trPr>
                <w:trHeight w:val="4074"/>
              </w:trPr>
              <w:tc>
                <w:tcPr>
                  <w:tcW w:w="993" w:type="dxa"/>
                  <w:shd w:val="clear" w:color="auto" w:fill="00C1C7" w:themeFill="accent2"/>
                </w:tcPr>
                <w:p w14:paraId="5ED28502" w14:textId="77777777" w:rsidR="00392195" w:rsidRPr="003A798E" w:rsidRDefault="00392195" w:rsidP="00392195"/>
              </w:tc>
              <w:tc>
                <w:tcPr>
                  <w:tcW w:w="8788" w:type="dxa"/>
                  <w:tcBorders>
                    <w:top w:val="single" w:sz="36" w:space="0" w:color="123869" w:themeColor="accent1"/>
                  </w:tcBorders>
                  <w:shd w:val="clear" w:color="auto" w:fill="00C1C7" w:themeFill="accent2"/>
                </w:tcPr>
                <w:p w14:paraId="4D4586C7" w14:textId="3BDCCD3E" w:rsidR="00392195" w:rsidRPr="003A798E" w:rsidRDefault="00392195" w:rsidP="00392195"/>
              </w:tc>
              <w:tc>
                <w:tcPr>
                  <w:tcW w:w="992" w:type="dxa"/>
                  <w:shd w:val="clear" w:color="auto" w:fill="00C1C7" w:themeFill="accent2"/>
                </w:tcPr>
                <w:p w14:paraId="7F504D17" w14:textId="77777777" w:rsidR="00392195" w:rsidRPr="003A798E" w:rsidRDefault="00392195" w:rsidP="00392195"/>
              </w:tc>
            </w:tr>
          </w:tbl>
          <w:p w14:paraId="4BB292F9" w14:textId="10E4AD16" w:rsidR="00340419" w:rsidRDefault="00411835" w:rsidP="00DC1B5F">
            <w:pPr>
              <w:jc w:val="both"/>
              <w:rPr>
                <w:rFonts w:ascii="Cambria Math" w:eastAsiaTheme="minorEastAsia" w:hAnsi="Cambria Math"/>
                <w:sz w:val="36"/>
                <w:szCs w:val="36"/>
              </w:rPr>
            </w:pPr>
            <w:r>
              <w:rPr>
                <w:rFonts w:ascii="Cambria Math" w:eastAsiaTheme="minorEastAsia" w:hAnsi="Cambria Math"/>
                <w:sz w:val="36"/>
                <w:szCs w:val="36"/>
              </w:rPr>
              <w:lastRenderedPageBreak/>
              <w:t xml:space="preserve">For edge detection, </w:t>
            </w:r>
            <w:r w:rsidR="004B3F21">
              <w:rPr>
                <w:rFonts w:ascii="Cambria Math" w:eastAsiaTheme="minorEastAsia" w:hAnsi="Cambria Math"/>
                <w:sz w:val="36"/>
                <w:szCs w:val="36"/>
              </w:rPr>
              <w:t xml:space="preserve">I created two </w:t>
            </w:r>
            <w:proofErr w:type="spellStart"/>
            <w:r w:rsidR="004B3F21">
              <w:rPr>
                <w:rFonts w:ascii="Cambria Math" w:eastAsiaTheme="minorEastAsia" w:hAnsi="Cambria Math"/>
                <w:sz w:val="36"/>
                <w:szCs w:val="36"/>
              </w:rPr>
              <w:t>Matlab</w:t>
            </w:r>
            <w:proofErr w:type="spellEnd"/>
            <w:r w:rsidR="004B3F21">
              <w:rPr>
                <w:rFonts w:ascii="Cambria Math" w:eastAsiaTheme="minorEastAsia" w:hAnsi="Cambria Math"/>
                <w:sz w:val="36"/>
                <w:szCs w:val="36"/>
              </w:rPr>
              <w:t xml:space="preserve"> scripts – one </w:t>
            </w:r>
            <w:r w:rsidR="00521771">
              <w:rPr>
                <w:rFonts w:ascii="Cambria Math" w:eastAsiaTheme="minorEastAsia" w:hAnsi="Cambria Math"/>
                <w:sz w:val="36"/>
                <w:szCs w:val="36"/>
              </w:rPr>
              <w:t xml:space="preserve">function called </w:t>
            </w:r>
            <w:proofErr w:type="spellStart"/>
            <w:r w:rsidR="00521771">
              <w:rPr>
                <w:rFonts w:ascii="Cambria Math" w:eastAsiaTheme="minorEastAsia" w:hAnsi="Cambria Math"/>
                <w:sz w:val="36"/>
                <w:szCs w:val="36"/>
              </w:rPr>
              <w:t>Edge_Detection</w:t>
            </w:r>
            <w:proofErr w:type="spellEnd"/>
            <w:r w:rsidR="00521771">
              <w:rPr>
                <w:rFonts w:ascii="Cambria Math" w:eastAsiaTheme="minorEastAsia" w:hAnsi="Cambria Math"/>
                <w:sz w:val="36"/>
                <w:szCs w:val="36"/>
              </w:rPr>
              <w:t xml:space="preserve"> and a </w:t>
            </w:r>
            <w:r w:rsidR="005D6330">
              <w:rPr>
                <w:rFonts w:ascii="Cambria Math" w:eastAsiaTheme="minorEastAsia" w:hAnsi="Cambria Math"/>
                <w:sz w:val="36"/>
                <w:szCs w:val="36"/>
              </w:rPr>
              <w:t>m</w:t>
            </w:r>
            <w:r w:rsidR="00521771">
              <w:rPr>
                <w:rFonts w:ascii="Cambria Math" w:eastAsiaTheme="minorEastAsia" w:hAnsi="Cambria Math"/>
                <w:sz w:val="36"/>
                <w:szCs w:val="36"/>
              </w:rPr>
              <w:t>ain</w:t>
            </w:r>
            <w:r w:rsidR="005D6330">
              <w:rPr>
                <w:rFonts w:ascii="Cambria Math" w:eastAsiaTheme="minorEastAsia" w:hAnsi="Cambria Math"/>
                <w:sz w:val="36"/>
                <w:szCs w:val="36"/>
              </w:rPr>
              <w:t xml:space="preserve"> s</w:t>
            </w:r>
            <w:r w:rsidR="00521771">
              <w:rPr>
                <w:rFonts w:ascii="Cambria Math" w:eastAsiaTheme="minorEastAsia" w:hAnsi="Cambria Math"/>
                <w:sz w:val="36"/>
                <w:szCs w:val="36"/>
              </w:rPr>
              <w:t>cript to call the function</w:t>
            </w:r>
            <w:r w:rsidR="00295B82">
              <w:rPr>
                <w:rFonts w:ascii="Cambria Math" w:eastAsiaTheme="minorEastAsia" w:hAnsi="Cambria Math"/>
                <w:sz w:val="36"/>
                <w:szCs w:val="36"/>
              </w:rPr>
              <w:t>.</w:t>
            </w:r>
            <w:r w:rsidR="002C3DC0">
              <w:rPr>
                <w:rFonts w:ascii="Cambria Math" w:eastAsiaTheme="minorEastAsia" w:hAnsi="Cambria Math"/>
                <w:sz w:val="36"/>
                <w:szCs w:val="36"/>
              </w:rPr>
              <w:t xml:space="preserve"> </w:t>
            </w:r>
            <w:r w:rsidR="007670F3">
              <w:rPr>
                <w:rFonts w:ascii="Cambria Math" w:eastAsiaTheme="minorEastAsia" w:hAnsi="Cambria Math"/>
                <w:sz w:val="36"/>
                <w:szCs w:val="36"/>
              </w:rPr>
              <w:t xml:space="preserve">Also, for corner </w:t>
            </w:r>
            <w:r w:rsidR="007670F3">
              <w:rPr>
                <w:rFonts w:ascii="Cambria Math" w:eastAsiaTheme="minorEastAsia" w:hAnsi="Cambria Math"/>
                <w:sz w:val="36"/>
                <w:szCs w:val="36"/>
              </w:rPr>
              <w:t xml:space="preserve">detection, I created two </w:t>
            </w:r>
            <w:proofErr w:type="spellStart"/>
            <w:r w:rsidR="007670F3">
              <w:rPr>
                <w:rFonts w:ascii="Cambria Math" w:eastAsiaTheme="minorEastAsia" w:hAnsi="Cambria Math"/>
                <w:sz w:val="36"/>
                <w:szCs w:val="36"/>
              </w:rPr>
              <w:t>Matlab</w:t>
            </w:r>
            <w:proofErr w:type="spellEnd"/>
            <w:r w:rsidR="007670F3">
              <w:rPr>
                <w:rFonts w:ascii="Cambria Math" w:eastAsiaTheme="minorEastAsia" w:hAnsi="Cambria Math"/>
                <w:sz w:val="36"/>
                <w:szCs w:val="36"/>
              </w:rPr>
              <w:t xml:space="preserve"> scripts – one function called </w:t>
            </w:r>
            <w:proofErr w:type="spellStart"/>
            <w:r w:rsidR="007670F3">
              <w:rPr>
                <w:rFonts w:ascii="Cambria Math" w:eastAsiaTheme="minorEastAsia" w:hAnsi="Cambria Math"/>
                <w:sz w:val="36"/>
                <w:szCs w:val="36"/>
              </w:rPr>
              <w:t>Corner</w:t>
            </w:r>
            <w:r w:rsidR="007670F3">
              <w:rPr>
                <w:rFonts w:ascii="Cambria Math" w:eastAsiaTheme="minorEastAsia" w:hAnsi="Cambria Math"/>
                <w:sz w:val="36"/>
                <w:szCs w:val="36"/>
              </w:rPr>
              <w:t>_Detection</w:t>
            </w:r>
            <w:proofErr w:type="spellEnd"/>
            <w:r w:rsidR="007670F3">
              <w:rPr>
                <w:rFonts w:ascii="Cambria Math" w:eastAsiaTheme="minorEastAsia" w:hAnsi="Cambria Math"/>
                <w:sz w:val="36"/>
                <w:szCs w:val="36"/>
              </w:rPr>
              <w:t xml:space="preserve"> and a main script to call the function.</w:t>
            </w:r>
          </w:p>
          <w:p w14:paraId="20D141B1" w14:textId="77777777" w:rsidR="00340419" w:rsidRDefault="00340419" w:rsidP="00DC1B5F">
            <w:pPr>
              <w:jc w:val="both"/>
              <w:rPr>
                <w:rFonts w:ascii="Cambria Math" w:eastAsiaTheme="minorEastAsia" w:hAnsi="Cambria Math"/>
                <w:sz w:val="36"/>
                <w:szCs w:val="36"/>
              </w:rPr>
            </w:pPr>
          </w:p>
          <w:p w14:paraId="387965D9" w14:textId="1D949CC7" w:rsidR="00BC3ED5" w:rsidRDefault="00295B82" w:rsidP="00DC1B5F">
            <w:pPr>
              <w:jc w:val="both"/>
              <w:rPr>
                <w:rFonts w:ascii="Cambria Math" w:eastAsiaTheme="minorEastAsia" w:hAnsi="Cambria Math"/>
                <w:sz w:val="36"/>
                <w:szCs w:val="36"/>
              </w:rPr>
            </w:pPr>
            <w:r>
              <w:rPr>
                <w:rFonts w:ascii="Cambria Math" w:eastAsiaTheme="minorEastAsia" w:hAnsi="Cambria Math"/>
                <w:sz w:val="36"/>
                <w:szCs w:val="36"/>
              </w:rPr>
              <w:t>The function</w:t>
            </w:r>
            <w:r w:rsidR="000960D7">
              <w:rPr>
                <w:rFonts w:ascii="Cambria Math" w:eastAsiaTheme="minorEastAsia" w:hAnsi="Cambria Math"/>
                <w:sz w:val="36"/>
                <w:szCs w:val="36"/>
              </w:rPr>
              <w:t xml:space="preserve"> in both cases</w:t>
            </w:r>
            <w:r>
              <w:rPr>
                <w:rFonts w:ascii="Cambria Math" w:eastAsiaTheme="minorEastAsia" w:hAnsi="Cambria Math"/>
                <w:sz w:val="36"/>
                <w:szCs w:val="36"/>
              </w:rPr>
              <w:t xml:space="preserve"> accepts an image</w:t>
            </w:r>
            <w:r w:rsidR="00577EC3">
              <w:rPr>
                <w:rFonts w:ascii="Cambria Math" w:eastAsiaTheme="minorEastAsia" w:hAnsi="Cambria Math"/>
                <w:sz w:val="36"/>
                <w:szCs w:val="36"/>
              </w:rPr>
              <w:t xml:space="preserve">, smoothens it using </w:t>
            </w:r>
            <w:proofErr w:type="spellStart"/>
            <w:r w:rsidR="00577EC3">
              <w:rPr>
                <w:rFonts w:ascii="Cambria Math" w:eastAsiaTheme="minorEastAsia" w:hAnsi="Cambria Math"/>
                <w:sz w:val="36"/>
                <w:szCs w:val="36"/>
              </w:rPr>
              <w:t>Matlab’s</w:t>
            </w:r>
            <w:proofErr w:type="spellEnd"/>
            <w:r w:rsidR="00577EC3">
              <w:rPr>
                <w:rFonts w:ascii="Cambria Math" w:eastAsiaTheme="minorEastAsia" w:hAnsi="Cambria Math"/>
                <w:sz w:val="36"/>
                <w:szCs w:val="36"/>
              </w:rPr>
              <w:t xml:space="preserve"> </w:t>
            </w:r>
            <w:r w:rsidR="00340419">
              <w:rPr>
                <w:rFonts w:ascii="Cambria Math" w:eastAsiaTheme="minorEastAsia" w:hAnsi="Cambria Math"/>
                <w:sz w:val="36"/>
                <w:szCs w:val="36"/>
              </w:rPr>
              <w:t>‘</w:t>
            </w:r>
            <w:proofErr w:type="spellStart"/>
            <w:r w:rsidR="00577EC3">
              <w:rPr>
                <w:rFonts w:ascii="Cambria Math" w:eastAsiaTheme="minorEastAsia" w:hAnsi="Cambria Math"/>
                <w:sz w:val="36"/>
                <w:szCs w:val="36"/>
              </w:rPr>
              <w:t>imgaussfilt</w:t>
            </w:r>
            <w:proofErr w:type="spellEnd"/>
            <w:r w:rsidR="00340419">
              <w:rPr>
                <w:rFonts w:ascii="Cambria Math" w:eastAsiaTheme="minorEastAsia" w:hAnsi="Cambria Math"/>
                <w:sz w:val="36"/>
                <w:szCs w:val="36"/>
              </w:rPr>
              <w:t>’</w:t>
            </w:r>
            <w:r w:rsidR="00577EC3">
              <w:rPr>
                <w:rFonts w:ascii="Cambria Math" w:eastAsiaTheme="minorEastAsia" w:hAnsi="Cambria Math"/>
                <w:sz w:val="36"/>
                <w:szCs w:val="36"/>
              </w:rPr>
              <w:t xml:space="preserve"> function, </w:t>
            </w:r>
            <w:r w:rsidR="00EF1BA0">
              <w:rPr>
                <w:rFonts w:ascii="Cambria Math" w:eastAsiaTheme="minorEastAsia" w:hAnsi="Cambria Math"/>
                <w:sz w:val="36"/>
                <w:szCs w:val="36"/>
              </w:rPr>
              <w:t xml:space="preserve">and </w:t>
            </w:r>
            <w:r w:rsidR="00577EC3">
              <w:rPr>
                <w:rFonts w:ascii="Cambria Math" w:eastAsiaTheme="minorEastAsia" w:hAnsi="Cambria Math"/>
                <w:sz w:val="36"/>
                <w:szCs w:val="36"/>
              </w:rPr>
              <w:t>converts it to grayscale</w:t>
            </w:r>
            <w:r w:rsidR="00EF1BA0">
              <w:rPr>
                <w:rFonts w:ascii="Cambria Math" w:eastAsiaTheme="minorEastAsia" w:hAnsi="Cambria Math"/>
                <w:sz w:val="36"/>
                <w:szCs w:val="36"/>
              </w:rPr>
              <w:t>, before detecting the edges</w:t>
            </w:r>
            <w:r w:rsidR="000960D7">
              <w:rPr>
                <w:rFonts w:ascii="Cambria Math" w:eastAsiaTheme="minorEastAsia" w:hAnsi="Cambria Math"/>
                <w:sz w:val="36"/>
                <w:szCs w:val="36"/>
              </w:rPr>
              <w:t>/corners</w:t>
            </w:r>
            <w:r w:rsidR="00EF1BA0">
              <w:rPr>
                <w:rFonts w:ascii="Cambria Math" w:eastAsiaTheme="minorEastAsia" w:hAnsi="Cambria Math"/>
                <w:sz w:val="36"/>
                <w:szCs w:val="36"/>
              </w:rPr>
              <w:t xml:space="preserve">. </w:t>
            </w:r>
            <w:r w:rsidR="005D6330">
              <w:rPr>
                <w:rFonts w:ascii="Cambria Math" w:eastAsiaTheme="minorEastAsia" w:hAnsi="Cambria Math"/>
                <w:sz w:val="36"/>
                <w:szCs w:val="36"/>
              </w:rPr>
              <w:t>After this, plots of the results</w:t>
            </w:r>
            <w:r w:rsidR="00BC3ED5">
              <w:rPr>
                <w:rFonts w:ascii="Cambria Math" w:eastAsiaTheme="minorEastAsia" w:hAnsi="Cambria Math"/>
                <w:sz w:val="36"/>
                <w:szCs w:val="36"/>
              </w:rPr>
              <w:t xml:space="preserve"> (in different figures as instructed)</w:t>
            </w:r>
            <w:r w:rsidR="005D6330">
              <w:rPr>
                <w:rFonts w:ascii="Cambria Math" w:eastAsiaTheme="minorEastAsia" w:hAnsi="Cambria Math"/>
                <w:sz w:val="36"/>
                <w:szCs w:val="36"/>
              </w:rPr>
              <w:t xml:space="preserve"> are made within the function. </w:t>
            </w:r>
            <w:r w:rsidR="008111DC">
              <w:rPr>
                <w:rFonts w:ascii="Cambria Math" w:eastAsiaTheme="minorEastAsia" w:hAnsi="Cambria Math"/>
                <w:sz w:val="36"/>
                <w:szCs w:val="36"/>
              </w:rPr>
              <w:t>Additionally, f</w:t>
            </w:r>
            <w:r w:rsidR="005E7DFC">
              <w:rPr>
                <w:rFonts w:ascii="Cambria Math" w:eastAsiaTheme="minorEastAsia" w:hAnsi="Cambria Math"/>
                <w:sz w:val="36"/>
                <w:szCs w:val="36"/>
              </w:rPr>
              <w:t>or the sake of comparison, subplot</w:t>
            </w:r>
            <w:r w:rsidR="006246AD">
              <w:rPr>
                <w:rFonts w:ascii="Cambria Math" w:eastAsiaTheme="minorEastAsia" w:hAnsi="Cambria Math"/>
                <w:sz w:val="36"/>
                <w:szCs w:val="36"/>
              </w:rPr>
              <w:t xml:space="preserve">s are made to place the detection results </w:t>
            </w:r>
            <w:r w:rsidR="0055445B">
              <w:rPr>
                <w:rFonts w:ascii="Cambria Math" w:eastAsiaTheme="minorEastAsia" w:hAnsi="Cambria Math"/>
                <w:sz w:val="36"/>
                <w:szCs w:val="36"/>
              </w:rPr>
              <w:t>in the same figure</w:t>
            </w:r>
            <w:r w:rsidR="006246AD">
              <w:rPr>
                <w:rFonts w:ascii="Cambria Math" w:eastAsiaTheme="minorEastAsia" w:hAnsi="Cambria Math"/>
                <w:sz w:val="36"/>
                <w:szCs w:val="36"/>
              </w:rPr>
              <w:t xml:space="preserve">. </w:t>
            </w:r>
          </w:p>
          <w:p w14:paraId="0A2637C3" w14:textId="77777777" w:rsidR="00BC3ED5" w:rsidRDefault="00BC3ED5" w:rsidP="00DC1B5F">
            <w:pPr>
              <w:jc w:val="both"/>
              <w:rPr>
                <w:rFonts w:ascii="Cambria Math" w:eastAsiaTheme="minorEastAsia" w:hAnsi="Cambria Math"/>
                <w:sz w:val="36"/>
                <w:szCs w:val="36"/>
              </w:rPr>
            </w:pPr>
          </w:p>
          <w:p w14:paraId="4249F39A" w14:textId="75CA0FC8" w:rsidR="009C7CA0" w:rsidRDefault="005D6330" w:rsidP="00DC1B5F">
            <w:pPr>
              <w:jc w:val="both"/>
              <w:rPr>
                <w:rFonts w:ascii="Cambria Math" w:eastAsiaTheme="minorEastAsia" w:hAnsi="Cambria Math"/>
                <w:sz w:val="36"/>
                <w:szCs w:val="36"/>
              </w:rPr>
            </w:pPr>
            <w:r>
              <w:rPr>
                <w:rFonts w:ascii="Cambria Math" w:eastAsiaTheme="minorEastAsia" w:hAnsi="Cambria Math"/>
                <w:sz w:val="36"/>
                <w:szCs w:val="36"/>
              </w:rPr>
              <w:t>In the</w:t>
            </w:r>
            <w:r w:rsidR="008111DC">
              <w:rPr>
                <w:rFonts w:ascii="Cambria Math" w:eastAsiaTheme="minorEastAsia" w:hAnsi="Cambria Math"/>
                <w:sz w:val="36"/>
                <w:szCs w:val="36"/>
              </w:rPr>
              <w:t xml:space="preserve"> two</w:t>
            </w:r>
            <w:r>
              <w:rPr>
                <w:rFonts w:ascii="Cambria Math" w:eastAsiaTheme="minorEastAsia" w:hAnsi="Cambria Math"/>
                <w:sz w:val="36"/>
                <w:szCs w:val="36"/>
              </w:rPr>
              <w:t xml:space="preserve"> main script</w:t>
            </w:r>
            <w:r w:rsidR="008111DC">
              <w:rPr>
                <w:rFonts w:ascii="Cambria Math" w:eastAsiaTheme="minorEastAsia" w:hAnsi="Cambria Math"/>
                <w:sz w:val="36"/>
                <w:szCs w:val="36"/>
              </w:rPr>
              <w:t>s</w:t>
            </w:r>
            <w:r>
              <w:rPr>
                <w:rFonts w:ascii="Cambria Math" w:eastAsiaTheme="minorEastAsia" w:hAnsi="Cambria Math"/>
                <w:sz w:val="36"/>
                <w:szCs w:val="36"/>
              </w:rPr>
              <w:t xml:space="preserve"> (</w:t>
            </w:r>
            <w:r w:rsidR="00D8071F">
              <w:rPr>
                <w:rFonts w:ascii="Cambria Math" w:eastAsiaTheme="minorEastAsia" w:hAnsi="Cambria Math"/>
                <w:sz w:val="36"/>
                <w:szCs w:val="36"/>
              </w:rPr>
              <w:t xml:space="preserve">called </w:t>
            </w:r>
            <w:proofErr w:type="spellStart"/>
            <w:r>
              <w:rPr>
                <w:rFonts w:ascii="Cambria Math" w:eastAsiaTheme="minorEastAsia" w:hAnsi="Cambria Math"/>
                <w:sz w:val="36"/>
                <w:szCs w:val="36"/>
              </w:rPr>
              <w:t>MainScript_Edge_Detection</w:t>
            </w:r>
            <w:proofErr w:type="spellEnd"/>
            <w:r w:rsidR="008111DC">
              <w:rPr>
                <w:rFonts w:ascii="Cambria Math" w:eastAsiaTheme="minorEastAsia" w:hAnsi="Cambria Math"/>
                <w:sz w:val="36"/>
                <w:szCs w:val="36"/>
              </w:rPr>
              <w:t xml:space="preserve"> and </w:t>
            </w:r>
            <w:proofErr w:type="spellStart"/>
            <w:r w:rsidR="008111DC">
              <w:rPr>
                <w:rFonts w:ascii="Cambria Math" w:eastAsiaTheme="minorEastAsia" w:hAnsi="Cambria Math"/>
                <w:sz w:val="36"/>
                <w:szCs w:val="36"/>
              </w:rPr>
              <w:t>MainScript_Corner_Detection</w:t>
            </w:r>
            <w:proofErr w:type="spellEnd"/>
            <w:r>
              <w:rPr>
                <w:rFonts w:ascii="Cambria Math" w:eastAsiaTheme="minorEastAsia" w:hAnsi="Cambria Math"/>
                <w:sz w:val="36"/>
                <w:szCs w:val="36"/>
              </w:rPr>
              <w:t xml:space="preserve">), </w:t>
            </w:r>
            <w:r w:rsidR="00D8071F">
              <w:rPr>
                <w:rFonts w:ascii="Cambria Math" w:eastAsiaTheme="minorEastAsia" w:hAnsi="Cambria Math"/>
                <w:sz w:val="36"/>
                <w:szCs w:val="36"/>
              </w:rPr>
              <w:t>several images are read using the ‘</w:t>
            </w:r>
            <w:proofErr w:type="spellStart"/>
            <w:r w:rsidR="00D8071F">
              <w:rPr>
                <w:rFonts w:ascii="Cambria Math" w:eastAsiaTheme="minorEastAsia" w:hAnsi="Cambria Math"/>
                <w:sz w:val="36"/>
                <w:szCs w:val="36"/>
              </w:rPr>
              <w:t>imread</w:t>
            </w:r>
            <w:proofErr w:type="spellEnd"/>
            <w:r w:rsidR="00D8071F">
              <w:rPr>
                <w:rFonts w:ascii="Cambria Math" w:eastAsiaTheme="minorEastAsia" w:hAnsi="Cambria Math"/>
                <w:sz w:val="36"/>
                <w:szCs w:val="36"/>
              </w:rPr>
              <w:t>’ function</w:t>
            </w:r>
            <w:r w:rsidR="000C4F81">
              <w:rPr>
                <w:rFonts w:ascii="Cambria Math" w:eastAsiaTheme="minorEastAsia" w:hAnsi="Cambria Math"/>
                <w:sz w:val="36"/>
                <w:szCs w:val="36"/>
              </w:rPr>
              <w:t>, and the function</w:t>
            </w:r>
            <w:r w:rsidR="00B63F18">
              <w:rPr>
                <w:rFonts w:ascii="Cambria Math" w:eastAsiaTheme="minorEastAsia" w:hAnsi="Cambria Math"/>
                <w:sz w:val="36"/>
                <w:szCs w:val="36"/>
              </w:rPr>
              <w:t>s</w:t>
            </w:r>
            <w:r w:rsidR="000C4F81">
              <w:rPr>
                <w:rFonts w:ascii="Cambria Math" w:eastAsiaTheme="minorEastAsia" w:hAnsi="Cambria Math"/>
                <w:sz w:val="36"/>
                <w:szCs w:val="36"/>
              </w:rPr>
              <w:t xml:space="preserve"> </w:t>
            </w:r>
            <w:r w:rsidR="00B63F18">
              <w:rPr>
                <w:rFonts w:ascii="Cambria Math" w:eastAsiaTheme="minorEastAsia" w:hAnsi="Cambria Math"/>
                <w:sz w:val="36"/>
                <w:szCs w:val="36"/>
              </w:rPr>
              <w:t>are</w:t>
            </w:r>
            <w:r w:rsidR="000C4F81">
              <w:rPr>
                <w:rFonts w:ascii="Cambria Math" w:eastAsiaTheme="minorEastAsia" w:hAnsi="Cambria Math"/>
                <w:sz w:val="36"/>
                <w:szCs w:val="36"/>
              </w:rPr>
              <w:t xml:space="preserve"> called on all the images. </w:t>
            </w:r>
          </w:p>
          <w:p w14:paraId="1B443F2A" w14:textId="2437ED46" w:rsidR="000C4F81" w:rsidRDefault="000C4F81" w:rsidP="00DC1B5F">
            <w:pPr>
              <w:jc w:val="both"/>
              <w:rPr>
                <w:rFonts w:ascii="Cambria Math" w:eastAsiaTheme="minorEastAsia" w:hAnsi="Cambria Math"/>
                <w:sz w:val="36"/>
                <w:szCs w:val="36"/>
              </w:rPr>
            </w:pPr>
          </w:p>
          <w:p w14:paraId="1096670E" w14:textId="1EB6217E" w:rsidR="000C4F81" w:rsidRDefault="000C4F81" w:rsidP="00DC1B5F">
            <w:pPr>
              <w:jc w:val="both"/>
              <w:rPr>
                <w:rFonts w:ascii="Cambria Math" w:eastAsiaTheme="minorEastAsia" w:hAnsi="Cambria Math"/>
                <w:sz w:val="36"/>
                <w:szCs w:val="36"/>
              </w:rPr>
            </w:pPr>
            <w:r w:rsidRPr="005A72B5">
              <w:rPr>
                <w:rFonts w:ascii="Cambria Math" w:eastAsiaTheme="minorEastAsia" w:hAnsi="Cambria Math"/>
                <w:b/>
                <w:bCs/>
                <w:sz w:val="36"/>
                <w:szCs w:val="36"/>
              </w:rPr>
              <w:t>Note</w:t>
            </w:r>
            <w:r>
              <w:rPr>
                <w:rFonts w:ascii="Cambria Math" w:eastAsiaTheme="minorEastAsia" w:hAnsi="Cambria Math"/>
                <w:sz w:val="36"/>
                <w:szCs w:val="36"/>
              </w:rPr>
              <w:t xml:space="preserve">: The reason I used two </w:t>
            </w:r>
            <w:r w:rsidR="000F47DF">
              <w:rPr>
                <w:rFonts w:ascii="Cambria Math" w:eastAsiaTheme="minorEastAsia" w:hAnsi="Cambria Math"/>
                <w:sz w:val="36"/>
                <w:szCs w:val="36"/>
              </w:rPr>
              <w:t>m-files</w:t>
            </w:r>
            <w:r w:rsidR="00B63F18">
              <w:rPr>
                <w:rFonts w:ascii="Cambria Math" w:eastAsiaTheme="minorEastAsia" w:hAnsi="Cambria Math"/>
                <w:sz w:val="36"/>
                <w:szCs w:val="36"/>
              </w:rPr>
              <w:t xml:space="preserve"> for each case</w:t>
            </w:r>
            <w:r>
              <w:rPr>
                <w:rFonts w:ascii="Cambria Math" w:eastAsiaTheme="minorEastAsia" w:hAnsi="Cambria Math"/>
                <w:sz w:val="36"/>
                <w:szCs w:val="36"/>
              </w:rPr>
              <w:t xml:space="preserve"> is </w:t>
            </w:r>
            <w:r w:rsidR="00872F51">
              <w:rPr>
                <w:rFonts w:ascii="Cambria Math" w:eastAsiaTheme="minorEastAsia" w:hAnsi="Cambria Math"/>
                <w:sz w:val="36"/>
                <w:szCs w:val="36"/>
              </w:rPr>
              <w:t xml:space="preserve">to avoid excessive code repetition since the same task was to be performed on multiple images. </w:t>
            </w:r>
          </w:p>
          <w:p w14:paraId="4B1A5B0C" w14:textId="05EF5721" w:rsidR="00550669" w:rsidRPr="00550669" w:rsidRDefault="00550669" w:rsidP="00550669">
            <w:pPr>
              <w:pStyle w:val="ListParagraph"/>
              <w:numPr>
                <w:ilvl w:val="0"/>
                <w:numId w:val="11"/>
              </w:numPr>
              <w:jc w:val="both"/>
              <w:rPr>
                <w:rFonts w:ascii="Cambria Math" w:eastAsiaTheme="minorEastAsia" w:hAnsi="Cambria Math"/>
                <w:sz w:val="36"/>
                <w:szCs w:val="36"/>
              </w:rPr>
            </w:pPr>
            <w:r w:rsidRPr="004110E7">
              <w:rPr>
                <w:rFonts w:ascii="Cambria Math" w:eastAsiaTheme="minorEastAsia" w:hAnsi="Cambria Math"/>
                <w:i/>
                <w:iCs/>
                <w:sz w:val="36"/>
                <w:szCs w:val="36"/>
              </w:rPr>
              <w:t>J</w:t>
            </w:r>
            <w:r w:rsidRPr="005A72B5">
              <w:rPr>
                <w:rFonts w:ascii="Cambria Math" w:eastAsiaTheme="minorEastAsia" w:hAnsi="Cambria Math"/>
                <w:i/>
                <w:iCs/>
                <w:sz w:val="36"/>
                <w:szCs w:val="36"/>
              </w:rPr>
              <w:t>ust in case</w:t>
            </w:r>
            <w:r w:rsidR="000F47DF" w:rsidRPr="005A72B5">
              <w:rPr>
                <w:rFonts w:ascii="Cambria Math" w:eastAsiaTheme="minorEastAsia" w:hAnsi="Cambria Math"/>
                <w:i/>
                <w:iCs/>
                <w:sz w:val="36"/>
                <w:szCs w:val="36"/>
              </w:rPr>
              <w:t xml:space="preserve"> (to be on the safe side)</w:t>
            </w:r>
            <w:r w:rsidRPr="005A72B5">
              <w:rPr>
                <w:rFonts w:ascii="Cambria Math" w:eastAsiaTheme="minorEastAsia" w:hAnsi="Cambria Math"/>
                <w:i/>
                <w:iCs/>
                <w:sz w:val="36"/>
                <w:szCs w:val="36"/>
              </w:rPr>
              <w:t>, I included</w:t>
            </w:r>
            <w:r w:rsidR="003A46B9" w:rsidRPr="005A72B5">
              <w:rPr>
                <w:rFonts w:ascii="Cambria Math" w:eastAsiaTheme="minorEastAsia" w:hAnsi="Cambria Math"/>
                <w:i/>
                <w:iCs/>
                <w:sz w:val="36"/>
                <w:szCs w:val="36"/>
              </w:rPr>
              <w:t xml:space="preserve"> additional (single) </w:t>
            </w:r>
            <w:proofErr w:type="spellStart"/>
            <w:r w:rsidR="003A46B9" w:rsidRPr="005A72B5">
              <w:rPr>
                <w:rFonts w:ascii="Cambria Math" w:eastAsiaTheme="minorEastAsia" w:hAnsi="Cambria Math"/>
                <w:i/>
                <w:iCs/>
                <w:sz w:val="36"/>
                <w:szCs w:val="36"/>
              </w:rPr>
              <w:t>Matlab</w:t>
            </w:r>
            <w:proofErr w:type="spellEnd"/>
            <w:r w:rsidR="003A46B9" w:rsidRPr="005A72B5">
              <w:rPr>
                <w:rFonts w:ascii="Cambria Math" w:eastAsiaTheme="minorEastAsia" w:hAnsi="Cambria Math"/>
                <w:i/>
                <w:iCs/>
                <w:sz w:val="36"/>
                <w:szCs w:val="36"/>
              </w:rPr>
              <w:t xml:space="preserve"> script</w:t>
            </w:r>
            <w:r w:rsidR="005077E8">
              <w:rPr>
                <w:rFonts w:ascii="Cambria Math" w:eastAsiaTheme="minorEastAsia" w:hAnsi="Cambria Math"/>
                <w:i/>
                <w:iCs/>
                <w:sz w:val="36"/>
                <w:szCs w:val="36"/>
              </w:rPr>
              <w:t>s – one for edge detection and one for corner detection -</w:t>
            </w:r>
            <w:r w:rsidR="003A46B9" w:rsidRPr="005A72B5">
              <w:rPr>
                <w:rFonts w:ascii="Cambria Math" w:eastAsiaTheme="minorEastAsia" w:hAnsi="Cambria Math"/>
                <w:i/>
                <w:iCs/>
                <w:sz w:val="36"/>
                <w:szCs w:val="36"/>
              </w:rPr>
              <w:t xml:space="preserve"> in the appendix that perform all the required tas</w:t>
            </w:r>
            <w:r w:rsidR="000F47DF" w:rsidRPr="005A72B5">
              <w:rPr>
                <w:rFonts w:ascii="Cambria Math" w:eastAsiaTheme="minorEastAsia" w:hAnsi="Cambria Math"/>
                <w:i/>
                <w:iCs/>
                <w:sz w:val="36"/>
                <w:szCs w:val="36"/>
              </w:rPr>
              <w:t>ks</w:t>
            </w:r>
            <w:r w:rsidR="000F47DF">
              <w:rPr>
                <w:rFonts w:ascii="Cambria Math" w:eastAsiaTheme="minorEastAsia" w:hAnsi="Cambria Math"/>
                <w:sz w:val="36"/>
                <w:szCs w:val="36"/>
              </w:rPr>
              <w:t xml:space="preserve">. </w:t>
            </w:r>
            <w:r>
              <w:rPr>
                <w:rFonts w:ascii="Cambria Math" w:eastAsiaTheme="minorEastAsia" w:hAnsi="Cambria Math"/>
                <w:sz w:val="36"/>
                <w:szCs w:val="36"/>
              </w:rPr>
              <w:t xml:space="preserve"> </w:t>
            </w:r>
          </w:p>
          <w:p w14:paraId="3B75B05E" w14:textId="6EC3055C" w:rsidR="009C7CA0" w:rsidRDefault="009C7CA0" w:rsidP="00DC1B5F">
            <w:pPr>
              <w:jc w:val="both"/>
              <w:rPr>
                <w:rFonts w:ascii="Cambria Math" w:eastAsiaTheme="minorEastAsia" w:hAnsi="Cambria Math"/>
                <w:sz w:val="36"/>
                <w:szCs w:val="36"/>
              </w:rPr>
            </w:pPr>
          </w:p>
          <w:p w14:paraId="0475E1E4" w14:textId="041F0E55" w:rsidR="005559E2" w:rsidRPr="004A08DD" w:rsidRDefault="005559E2" w:rsidP="005559E2">
            <w:pPr>
              <w:pStyle w:val="Heading3"/>
              <w:jc w:val="center"/>
              <w:rPr>
                <w:rFonts w:ascii="Cambria Math" w:hAnsi="Cambria Math"/>
                <w:color w:val="002060"/>
                <w:sz w:val="50"/>
                <w:szCs w:val="50"/>
                <w:vertAlign w:val="subscript"/>
              </w:rPr>
            </w:pPr>
            <w:r>
              <w:rPr>
                <w:rFonts w:ascii="Cambria Math" w:hAnsi="Cambria Math"/>
                <w:color w:val="002060"/>
                <w:sz w:val="50"/>
                <w:szCs w:val="50"/>
              </w:rPr>
              <w:t>Edge Detection</w:t>
            </w:r>
          </w:p>
          <w:p w14:paraId="4AB18951" w14:textId="77777777" w:rsidR="005559E2" w:rsidRDefault="005559E2" w:rsidP="00DC1B5F">
            <w:pPr>
              <w:jc w:val="both"/>
              <w:rPr>
                <w:rFonts w:ascii="Cambria Math" w:eastAsiaTheme="minorEastAsia" w:hAnsi="Cambria Math"/>
                <w:sz w:val="36"/>
                <w:szCs w:val="36"/>
              </w:rPr>
            </w:pPr>
          </w:p>
          <w:p w14:paraId="3DA7E401" w14:textId="63E98AE2" w:rsidR="006170B3" w:rsidRDefault="0003187D" w:rsidP="00D6415F">
            <w:pPr>
              <w:jc w:val="both"/>
              <w:rPr>
                <w:rFonts w:ascii="Cambria Math" w:eastAsiaTheme="minorEastAsia" w:hAnsi="Cambria Math"/>
                <w:sz w:val="36"/>
                <w:szCs w:val="36"/>
              </w:rPr>
            </w:pPr>
            <w:r>
              <w:rPr>
                <w:rFonts w:ascii="Cambria Math" w:eastAsiaTheme="minorEastAsia" w:hAnsi="Cambria Math"/>
                <w:sz w:val="36"/>
                <w:szCs w:val="36"/>
              </w:rPr>
              <w:t xml:space="preserve">Here’s the </w:t>
            </w:r>
            <w:proofErr w:type="spellStart"/>
            <w:r>
              <w:rPr>
                <w:rFonts w:ascii="Cambria Math" w:eastAsiaTheme="minorEastAsia" w:hAnsi="Cambria Math"/>
                <w:sz w:val="36"/>
                <w:szCs w:val="36"/>
              </w:rPr>
              <w:t>Edge_Detection</w:t>
            </w:r>
            <w:proofErr w:type="spellEnd"/>
            <w:r>
              <w:rPr>
                <w:rFonts w:ascii="Cambria Math" w:eastAsiaTheme="minorEastAsia" w:hAnsi="Cambria Math"/>
                <w:sz w:val="36"/>
                <w:szCs w:val="36"/>
              </w:rPr>
              <w:t xml:space="preserve"> function</w:t>
            </w:r>
            <w:r w:rsidR="004D13F7">
              <w:rPr>
                <w:rFonts w:ascii="Cambria Math" w:eastAsiaTheme="minorEastAsia" w:hAnsi="Cambria Math"/>
                <w:sz w:val="36"/>
                <w:szCs w:val="36"/>
              </w:rPr>
              <w:t>:</w:t>
            </w:r>
            <w:r>
              <w:rPr>
                <w:rFonts w:ascii="Cambria Math" w:eastAsiaTheme="minorEastAsia" w:hAnsi="Cambria Math"/>
                <w:sz w:val="36"/>
                <w:szCs w:val="36"/>
              </w:rPr>
              <w:t xml:space="preserve"> </w:t>
            </w:r>
          </w:p>
          <w:p w14:paraId="11BCA56F" w14:textId="77777777" w:rsidR="009E333E" w:rsidRDefault="009E333E" w:rsidP="00D6415F">
            <w:pPr>
              <w:jc w:val="both"/>
              <w:rPr>
                <w:rFonts w:ascii="Cambria Math" w:eastAsiaTheme="minorEastAsia" w:hAnsi="Cambria Math"/>
                <w:sz w:val="36"/>
                <w:szCs w:val="36"/>
              </w:rPr>
            </w:pPr>
          </w:p>
          <w:p w14:paraId="07BE33EF"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function</w:t>
            </w:r>
            <w:r>
              <w:rPr>
                <w:rFonts w:ascii="Courier New" w:hAnsi="Courier New" w:cs="Courier New"/>
                <w:color w:val="000000"/>
                <w:sz w:val="30"/>
                <w:szCs w:val="30"/>
                <w:lang w:val="tr-TR"/>
              </w:rPr>
              <w:t xml:space="preserve"> Edge_Detection (img)</w:t>
            </w:r>
          </w:p>
          <w:p w14:paraId="26DAFA25"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9BB1843"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Retain the Original Image for the Plot</w:t>
            </w:r>
          </w:p>
          <w:p w14:paraId="599E8C5E"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 = img;</w:t>
            </w:r>
          </w:p>
          <w:p w14:paraId="327BDDAC"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4F3DC0F"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First of all, smoothen the image using MATLAB's inbuilt Gaussian filter.</w:t>
            </w:r>
          </w:p>
          <w:p w14:paraId="2A4E1DB7"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lastRenderedPageBreak/>
              <w:t>% In the discussion, some results were obtained with applying Gaussian</w:t>
            </w:r>
          </w:p>
          <w:p w14:paraId="11D6CF66"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filtering first for the sake of comparison. </w:t>
            </w:r>
          </w:p>
          <w:p w14:paraId="78DF2E54"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 = imgaussfilt(I, 3);</w:t>
            </w:r>
          </w:p>
          <w:p w14:paraId="25014826"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D39A88E"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The row, column, and channels of the image are obtained along with the </w:t>
            </w:r>
          </w:p>
          <w:p w14:paraId="680425C0"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cardinality of the image. </w:t>
            </w:r>
          </w:p>
          <w:p w14:paraId="0229329C"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 c, ch] = size(I);</w:t>
            </w:r>
          </w:p>
          <w:p w14:paraId="018747D1"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Card = r*c;</w:t>
            </w:r>
          </w:p>
          <w:p w14:paraId="3DDAD8CC"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FBBD99B"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This is added in case the image introduced is an RGB image. </w:t>
            </w:r>
          </w:p>
          <w:p w14:paraId="3497CB54"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It functions to convert it to a gray-scale image. </w:t>
            </w:r>
          </w:p>
          <w:p w14:paraId="3E601BF3"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if</w:t>
            </w:r>
            <w:r>
              <w:rPr>
                <w:rFonts w:ascii="Courier New" w:hAnsi="Courier New" w:cs="Courier New"/>
                <w:color w:val="000000"/>
                <w:sz w:val="30"/>
                <w:szCs w:val="30"/>
                <w:lang w:val="tr-TR"/>
              </w:rPr>
              <w:t xml:space="preserve"> (ch == 3)</w:t>
            </w:r>
          </w:p>
          <w:p w14:paraId="081D093B"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 = rgb2gray(I);</w:t>
            </w:r>
          </w:p>
          <w:p w14:paraId="5CF7C8A4"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28D91BDD"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2C0EB06C"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Find the Edges using Prewitt, Roberts, Canny, and log</w:t>
            </w:r>
          </w:p>
          <w:p w14:paraId="4A92EF7B"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First Derivative Edge Detectors</w:t>
            </w:r>
          </w:p>
          <w:p w14:paraId="01FA3022"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P = edge(I, </w:t>
            </w:r>
            <w:r>
              <w:rPr>
                <w:rFonts w:ascii="Courier New" w:hAnsi="Courier New" w:cs="Courier New"/>
                <w:color w:val="AA04F9"/>
                <w:sz w:val="30"/>
                <w:szCs w:val="30"/>
                <w:lang w:val="tr-TR"/>
              </w:rPr>
              <w:t>'Prewitt'</w:t>
            </w:r>
            <w:r>
              <w:rPr>
                <w:rFonts w:ascii="Courier New" w:hAnsi="Courier New" w:cs="Courier New"/>
                <w:color w:val="000000"/>
                <w:sz w:val="30"/>
                <w:szCs w:val="30"/>
                <w:lang w:val="tr-TR"/>
              </w:rPr>
              <w:t>);</w:t>
            </w:r>
          </w:p>
          <w:p w14:paraId="761531C9"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R = edge(I, </w:t>
            </w:r>
            <w:r>
              <w:rPr>
                <w:rFonts w:ascii="Courier New" w:hAnsi="Courier New" w:cs="Courier New"/>
                <w:color w:val="AA04F9"/>
                <w:sz w:val="30"/>
                <w:szCs w:val="30"/>
                <w:lang w:val="tr-TR"/>
              </w:rPr>
              <w:t>'Roberts'</w:t>
            </w:r>
            <w:r>
              <w:rPr>
                <w:rFonts w:ascii="Courier New" w:hAnsi="Courier New" w:cs="Courier New"/>
                <w:color w:val="000000"/>
                <w:sz w:val="30"/>
                <w:szCs w:val="30"/>
                <w:lang w:val="tr-TR"/>
              </w:rPr>
              <w:t>);</w:t>
            </w:r>
          </w:p>
          <w:p w14:paraId="2623D705"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 = edge(I, </w:t>
            </w:r>
            <w:r>
              <w:rPr>
                <w:rFonts w:ascii="Courier New" w:hAnsi="Courier New" w:cs="Courier New"/>
                <w:color w:val="AA04F9"/>
                <w:sz w:val="30"/>
                <w:szCs w:val="30"/>
                <w:lang w:val="tr-TR"/>
              </w:rPr>
              <w:t>'Canny'</w:t>
            </w:r>
            <w:r>
              <w:rPr>
                <w:rFonts w:ascii="Courier New" w:hAnsi="Courier New" w:cs="Courier New"/>
                <w:color w:val="000000"/>
                <w:sz w:val="30"/>
                <w:szCs w:val="30"/>
                <w:lang w:val="tr-TR"/>
              </w:rPr>
              <w:t>);</w:t>
            </w:r>
          </w:p>
          <w:p w14:paraId="47FCB40E"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Second Derivative Edge Detector</w:t>
            </w:r>
          </w:p>
          <w:p w14:paraId="449463BD"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L = edge(I, </w:t>
            </w:r>
            <w:r>
              <w:rPr>
                <w:rFonts w:ascii="Courier New" w:hAnsi="Courier New" w:cs="Courier New"/>
                <w:color w:val="AA04F9"/>
                <w:sz w:val="30"/>
                <w:szCs w:val="30"/>
                <w:lang w:val="tr-TR"/>
              </w:rPr>
              <w:t>'log'</w:t>
            </w:r>
            <w:r>
              <w:rPr>
                <w:rFonts w:ascii="Courier New" w:hAnsi="Courier New" w:cs="Courier New"/>
                <w:color w:val="000000"/>
                <w:sz w:val="30"/>
                <w:szCs w:val="30"/>
                <w:lang w:val="tr-TR"/>
              </w:rPr>
              <w:t>);</w:t>
            </w:r>
          </w:p>
          <w:p w14:paraId="0BC31DA9"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7558142"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Plots - Each image will be in a different figure</w:t>
            </w:r>
          </w:p>
          <w:p w14:paraId="064CA8E8"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%1 - Original Image</w:t>
            </w:r>
          </w:p>
          <w:p w14:paraId="45F87D49"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68EB2B6A"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'Original Image'</w:t>
            </w:r>
            <w:r>
              <w:rPr>
                <w:rFonts w:ascii="Courier New" w:hAnsi="Courier New" w:cs="Courier New"/>
                <w:color w:val="000000"/>
                <w:sz w:val="30"/>
                <w:szCs w:val="30"/>
                <w:lang w:val="tr-TR"/>
              </w:rPr>
              <w:t>)</w:t>
            </w:r>
          </w:p>
          <w:p w14:paraId="20ED6FCE"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4FE6F3B2"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%2</w:t>
            </w:r>
          </w:p>
          <w:p w14:paraId="6A1FE6E7"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imshow(P)</w:t>
            </w:r>
          </w:p>
          <w:p w14:paraId="64EA13B1"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'Prewitt Edges'</w:t>
            </w:r>
            <w:r>
              <w:rPr>
                <w:rFonts w:ascii="Courier New" w:hAnsi="Courier New" w:cs="Courier New"/>
                <w:color w:val="000000"/>
                <w:sz w:val="30"/>
                <w:szCs w:val="30"/>
                <w:lang w:val="tr-TR"/>
              </w:rPr>
              <w:t>)</w:t>
            </w:r>
          </w:p>
          <w:p w14:paraId="03025D19"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CBA3BDC"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%3</w:t>
            </w:r>
          </w:p>
          <w:p w14:paraId="5F972E1B"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imshow(R)</w:t>
            </w:r>
          </w:p>
          <w:p w14:paraId="45D0A1B5"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'Roberts Edges'</w:t>
            </w:r>
            <w:r>
              <w:rPr>
                <w:rFonts w:ascii="Courier New" w:hAnsi="Courier New" w:cs="Courier New"/>
                <w:color w:val="000000"/>
                <w:sz w:val="30"/>
                <w:szCs w:val="30"/>
                <w:lang w:val="tr-TR"/>
              </w:rPr>
              <w:t>)</w:t>
            </w:r>
          </w:p>
          <w:p w14:paraId="6FD87A7D"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EDFF02A"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%4</w:t>
            </w:r>
          </w:p>
          <w:p w14:paraId="500D64AE"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imshow(C)</w:t>
            </w:r>
          </w:p>
          <w:p w14:paraId="2CDC56DB"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'Canny Edges'</w:t>
            </w:r>
            <w:r>
              <w:rPr>
                <w:rFonts w:ascii="Courier New" w:hAnsi="Courier New" w:cs="Courier New"/>
                <w:color w:val="000000"/>
                <w:sz w:val="30"/>
                <w:szCs w:val="30"/>
                <w:lang w:val="tr-TR"/>
              </w:rPr>
              <w:t>)</w:t>
            </w:r>
          </w:p>
          <w:p w14:paraId="1BFCDBC3"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 xml:space="preserve"> </w:t>
            </w:r>
          </w:p>
          <w:p w14:paraId="4E879743"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%5</w:t>
            </w:r>
          </w:p>
          <w:p w14:paraId="42C2D3DC"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imshow(L)</w:t>
            </w:r>
          </w:p>
          <w:p w14:paraId="474675B0"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'Laplacian of Gaussian Edges'</w:t>
            </w:r>
            <w:r>
              <w:rPr>
                <w:rFonts w:ascii="Courier New" w:hAnsi="Courier New" w:cs="Courier New"/>
                <w:color w:val="000000"/>
                <w:sz w:val="30"/>
                <w:szCs w:val="30"/>
                <w:lang w:val="tr-TR"/>
              </w:rPr>
              <w:t>)</w:t>
            </w:r>
          </w:p>
          <w:p w14:paraId="751DC7D0"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2875F77"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Subplots are used to place the above results on the same figure for the</w:t>
            </w:r>
          </w:p>
          <w:p w14:paraId="6E661718"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sake of comparison.</w:t>
            </w:r>
          </w:p>
          <w:p w14:paraId="5D90DCC4"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%5</w:t>
            </w:r>
          </w:p>
          <w:p w14:paraId="19723E85"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subplot(2,2,1)</w:t>
            </w:r>
          </w:p>
          <w:p w14:paraId="4ED53CB2"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imshow(P)</w:t>
            </w:r>
          </w:p>
          <w:p w14:paraId="65866456"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'Prewitt Edges'</w:t>
            </w:r>
            <w:r>
              <w:rPr>
                <w:rFonts w:ascii="Courier New" w:hAnsi="Courier New" w:cs="Courier New"/>
                <w:color w:val="000000"/>
                <w:sz w:val="30"/>
                <w:szCs w:val="30"/>
                <w:lang w:val="tr-TR"/>
              </w:rPr>
              <w:t>)</w:t>
            </w:r>
          </w:p>
          <w:p w14:paraId="6FC411C1"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4FEA0323"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subplot(2,2,2)</w:t>
            </w:r>
          </w:p>
          <w:p w14:paraId="5F873074"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imshow(R)</w:t>
            </w:r>
          </w:p>
          <w:p w14:paraId="605AAAB4"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'Roberts Edges'</w:t>
            </w:r>
            <w:r>
              <w:rPr>
                <w:rFonts w:ascii="Courier New" w:hAnsi="Courier New" w:cs="Courier New"/>
                <w:color w:val="000000"/>
                <w:sz w:val="30"/>
                <w:szCs w:val="30"/>
                <w:lang w:val="tr-TR"/>
              </w:rPr>
              <w:t>)</w:t>
            </w:r>
          </w:p>
          <w:p w14:paraId="1153B00F"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295DBCE"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subplot(2,2,3)</w:t>
            </w:r>
          </w:p>
          <w:p w14:paraId="5A1E5C0E"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imshow(C)</w:t>
            </w:r>
          </w:p>
          <w:p w14:paraId="59BE6657"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'Canny Edges'</w:t>
            </w:r>
            <w:r>
              <w:rPr>
                <w:rFonts w:ascii="Courier New" w:hAnsi="Courier New" w:cs="Courier New"/>
                <w:color w:val="000000"/>
                <w:sz w:val="30"/>
                <w:szCs w:val="30"/>
                <w:lang w:val="tr-TR"/>
              </w:rPr>
              <w:t>)</w:t>
            </w:r>
          </w:p>
          <w:p w14:paraId="78690EF7"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71700121"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subplot(2,2,4)</w:t>
            </w:r>
          </w:p>
          <w:p w14:paraId="70E8424D"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imshow(L)</w:t>
            </w:r>
          </w:p>
          <w:p w14:paraId="194472CB"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'Laplacian of Gaussian Edges'</w:t>
            </w:r>
            <w:r>
              <w:rPr>
                <w:rFonts w:ascii="Courier New" w:hAnsi="Courier New" w:cs="Courier New"/>
                <w:color w:val="000000"/>
                <w:sz w:val="30"/>
                <w:szCs w:val="30"/>
                <w:lang w:val="tr-TR"/>
              </w:rPr>
              <w:t>)</w:t>
            </w:r>
          </w:p>
          <w:p w14:paraId="71F4A218"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0FB7671" w14:textId="77777777" w:rsidR="0015480E" w:rsidRDefault="0015480E" w:rsidP="0015480E">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76999B4F" w14:textId="72FBB2FA" w:rsidR="00DC22D4" w:rsidRDefault="00DC22D4" w:rsidP="00D6415F">
            <w:pPr>
              <w:jc w:val="both"/>
              <w:rPr>
                <w:rFonts w:ascii="Cambria Math" w:eastAsiaTheme="minorEastAsia" w:hAnsi="Cambria Math"/>
                <w:sz w:val="36"/>
                <w:szCs w:val="36"/>
              </w:rPr>
            </w:pPr>
          </w:p>
          <w:p w14:paraId="454DF9EB" w14:textId="1181FA50" w:rsidR="00E87097" w:rsidRDefault="0015480E" w:rsidP="001E40B2">
            <w:pPr>
              <w:autoSpaceDE w:val="0"/>
              <w:autoSpaceDN w:val="0"/>
              <w:adjustRightInd w:val="0"/>
              <w:rPr>
                <w:rFonts w:ascii="Cambria Math" w:eastAsiaTheme="minorEastAsia" w:hAnsi="Cambria Math"/>
                <w:sz w:val="36"/>
                <w:szCs w:val="36"/>
              </w:rPr>
            </w:pPr>
            <w:r>
              <w:rPr>
                <w:rFonts w:ascii="Cambria Math" w:eastAsiaTheme="minorEastAsia" w:hAnsi="Cambria Math"/>
                <w:sz w:val="36"/>
                <w:szCs w:val="36"/>
              </w:rPr>
              <w:t xml:space="preserve">Here’s the main script that reads in the images and calls the function. </w:t>
            </w:r>
          </w:p>
          <w:p w14:paraId="624F1E12" w14:textId="77777777" w:rsidR="0015480E" w:rsidRDefault="0015480E" w:rsidP="001E40B2">
            <w:pPr>
              <w:autoSpaceDE w:val="0"/>
              <w:autoSpaceDN w:val="0"/>
              <w:adjustRightInd w:val="0"/>
              <w:rPr>
                <w:rFonts w:ascii="Cambria Math" w:eastAsiaTheme="minorEastAsia" w:hAnsi="Cambria Math"/>
                <w:sz w:val="36"/>
                <w:szCs w:val="36"/>
              </w:rPr>
            </w:pPr>
          </w:p>
          <w:p w14:paraId="43D14EEE"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Edge Detection</w:t>
            </w:r>
          </w:p>
          <w:p w14:paraId="4FCDCDA3"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2556C381"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clear </w:t>
            </w:r>
            <w:r>
              <w:rPr>
                <w:rFonts w:ascii="Courier New" w:hAnsi="Courier New" w:cs="Courier New"/>
                <w:color w:val="AA04F9"/>
                <w:sz w:val="30"/>
                <w:szCs w:val="30"/>
                <w:lang w:val="tr-TR"/>
              </w:rPr>
              <w:t>all</w:t>
            </w:r>
          </w:p>
          <w:p w14:paraId="0C96E4D0"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clc</w:t>
            </w:r>
          </w:p>
          <w:p w14:paraId="13D4B4D7"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22A5533"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Read the images whose edges will be detected</w:t>
            </w:r>
          </w:p>
          <w:p w14:paraId="0D136F1B"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 = imread(</w:t>
            </w:r>
            <w:r>
              <w:rPr>
                <w:rFonts w:ascii="Courier New" w:hAnsi="Courier New" w:cs="Courier New"/>
                <w:color w:val="AA04F9"/>
                <w:sz w:val="30"/>
                <w:szCs w:val="30"/>
                <w:lang w:val="tr-TR"/>
              </w:rPr>
              <w:t>'bridge.jpg'</w:t>
            </w:r>
            <w:r>
              <w:rPr>
                <w:rFonts w:ascii="Courier New" w:hAnsi="Courier New" w:cs="Courier New"/>
                <w:color w:val="000000"/>
                <w:sz w:val="30"/>
                <w:szCs w:val="30"/>
                <w:lang w:val="tr-TR"/>
              </w:rPr>
              <w:t>);</w:t>
            </w:r>
          </w:p>
          <w:p w14:paraId="3D9A0FAA"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a1 = imread(</w:t>
            </w:r>
            <w:r>
              <w:rPr>
                <w:rFonts w:ascii="Courier New" w:hAnsi="Courier New" w:cs="Courier New"/>
                <w:color w:val="AA04F9"/>
                <w:sz w:val="30"/>
                <w:szCs w:val="30"/>
                <w:lang w:val="tr-TR"/>
              </w:rPr>
              <w:t>'building.jpg'</w:t>
            </w:r>
            <w:r>
              <w:rPr>
                <w:rFonts w:ascii="Courier New" w:hAnsi="Courier New" w:cs="Courier New"/>
                <w:color w:val="000000"/>
                <w:sz w:val="30"/>
                <w:szCs w:val="30"/>
                <w:lang w:val="tr-TR"/>
              </w:rPr>
              <w:t>);</w:t>
            </w:r>
          </w:p>
          <w:p w14:paraId="5A57B0B7"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a2 = imread(</w:t>
            </w:r>
            <w:r>
              <w:rPr>
                <w:rFonts w:ascii="Courier New" w:hAnsi="Courier New" w:cs="Courier New"/>
                <w:color w:val="AA04F9"/>
                <w:sz w:val="30"/>
                <w:szCs w:val="30"/>
                <w:lang w:val="tr-TR"/>
              </w:rPr>
              <w:t>'beach.jpg'</w:t>
            </w:r>
            <w:r>
              <w:rPr>
                <w:rFonts w:ascii="Courier New" w:hAnsi="Courier New" w:cs="Courier New"/>
                <w:color w:val="000000"/>
                <w:sz w:val="30"/>
                <w:szCs w:val="30"/>
                <w:lang w:val="tr-TR"/>
              </w:rPr>
              <w:t>);</w:t>
            </w:r>
          </w:p>
          <w:p w14:paraId="71235304"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a3 = imread(</w:t>
            </w:r>
            <w:r>
              <w:rPr>
                <w:rFonts w:ascii="Courier New" w:hAnsi="Courier New" w:cs="Courier New"/>
                <w:color w:val="AA04F9"/>
                <w:sz w:val="30"/>
                <w:szCs w:val="30"/>
                <w:lang w:val="tr-TR"/>
              </w:rPr>
              <w:t>'library.jpg'</w:t>
            </w:r>
            <w:r>
              <w:rPr>
                <w:rFonts w:ascii="Courier New" w:hAnsi="Courier New" w:cs="Courier New"/>
                <w:color w:val="000000"/>
                <w:sz w:val="30"/>
                <w:szCs w:val="30"/>
                <w:lang w:val="tr-TR"/>
              </w:rPr>
              <w:t>);</w:t>
            </w:r>
          </w:p>
          <w:p w14:paraId="7334A7ED"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a4 = imread(</w:t>
            </w:r>
            <w:r>
              <w:rPr>
                <w:rFonts w:ascii="Courier New" w:hAnsi="Courier New" w:cs="Courier New"/>
                <w:color w:val="AA04F9"/>
                <w:sz w:val="30"/>
                <w:szCs w:val="30"/>
                <w:lang w:val="tr-TR"/>
              </w:rPr>
              <w:t>'lego1.jfif'</w:t>
            </w:r>
            <w:r>
              <w:rPr>
                <w:rFonts w:ascii="Courier New" w:hAnsi="Courier New" w:cs="Courier New"/>
                <w:color w:val="000000"/>
                <w:sz w:val="30"/>
                <w:szCs w:val="30"/>
                <w:lang w:val="tr-TR"/>
              </w:rPr>
              <w:t>);</w:t>
            </w:r>
          </w:p>
          <w:p w14:paraId="461B2975"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a5 = imread(</w:t>
            </w:r>
            <w:r>
              <w:rPr>
                <w:rFonts w:ascii="Courier New" w:hAnsi="Courier New" w:cs="Courier New"/>
                <w:color w:val="AA04F9"/>
                <w:sz w:val="30"/>
                <w:szCs w:val="30"/>
                <w:lang w:val="tr-TR"/>
              </w:rPr>
              <w:t>'steps.jpg'</w:t>
            </w:r>
            <w:r>
              <w:rPr>
                <w:rFonts w:ascii="Courier New" w:hAnsi="Courier New" w:cs="Courier New"/>
                <w:color w:val="000000"/>
                <w:sz w:val="30"/>
                <w:szCs w:val="30"/>
                <w:lang w:val="tr-TR"/>
              </w:rPr>
              <w:t>);</w:t>
            </w:r>
          </w:p>
          <w:p w14:paraId="1B1238CF"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51A25BB"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lastRenderedPageBreak/>
              <w:t>% Call the Edge Detection Function</w:t>
            </w:r>
          </w:p>
          <w:p w14:paraId="77264A2D"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Edge_Detection(a)</w:t>
            </w:r>
          </w:p>
          <w:p w14:paraId="12F898FC"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Edge_Detection(a1)</w:t>
            </w:r>
          </w:p>
          <w:p w14:paraId="6611C01B"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Edge_Detection(a2)</w:t>
            </w:r>
          </w:p>
          <w:p w14:paraId="5203AD5D"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Edge_Detection(a3)</w:t>
            </w:r>
          </w:p>
          <w:p w14:paraId="721EB5A7"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Edge_Detection(a4)</w:t>
            </w:r>
          </w:p>
          <w:p w14:paraId="1F2BC4F3" w14:textId="77777777" w:rsidR="00D1652E" w:rsidRDefault="00D1652E" w:rsidP="00D1652E">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Edge_Detection(a5)</w:t>
            </w:r>
          </w:p>
          <w:p w14:paraId="344F3BC6" w14:textId="77777777" w:rsidR="0015480E" w:rsidRDefault="0015480E" w:rsidP="001E40B2">
            <w:pPr>
              <w:autoSpaceDE w:val="0"/>
              <w:autoSpaceDN w:val="0"/>
              <w:adjustRightInd w:val="0"/>
              <w:rPr>
                <w:rFonts w:ascii="Courier New" w:hAnsi="Courier New" w:cs="Courier New"/>
                <w:lang w:val="tr-TR"/>
              </w:rPr>
            </w:pPr>
          </w:p>
          <w:p w14:paraId="5B6D45C9" w14:textId="77777777" w:rsidR="004D13F7" w:rsidRDefault="004D13F7" w:rsidP="001E40B2">
            <w:pPr>
              <w:autoSpaceDE w:val="0"/>
              <w:autoSpaceDN w:val="0"/>
              <w:adjustRightInd w:val="0"/>
              <w:rPr>
                <w:rFonts w:ascii="Courier New" w:hAnsi="Courier New" w:cs="Courier New"/>
                <w:lang w:val="tr-TR"/>
              </w:rPr>
            </w:pPr>
          </w:p>
          <w:p w14:paraId="0A1B1686" w14:textId="0E62BA46" w:rsidR="004D13F7" w:rsidRPr="004A08DD" w:rsidRDefault="00C16C85" w:rsidP="004D13F7">
            <w:pPr>
              <w:pStyle w:val="Heading3"/>
              <w:jc w:val="center"/>
              <w:rPr>
                <w:rFonts w:ascii="Cambria Math" w:hAnsi="Cambria Math"/>
                <w:color w:val="002060"/>
                <w:sz w:val="50"/>
                <w:szCs w:val="50"/>
                <w:vertAlign w:val="subscript"/>
              </w:rPr>
            </w:pPr>
            <w:r>
              <w:rPr>
                <w:rFonts w:ascii="Cambria Math" w:hAnsi="Cambria Math"/>
                <w:color w:val="002060"/>
                <w:sz w:val="50"/>
                <w:szCs w:val="50"/>
              </w:rPr>
              <w:t>Corner</w:t>
            </w:r>
            <w:r w:rsidR="004D13F7">
              <w:rPr>
                <w:rFonts w:ascii="Cambria Math" w:hAnsi="Cambria Math"/>
                <w:color w:val="002060"/>
                <w:sz w:val="50"/>
                <w:szCs w:val="50"/>
              </w:rPr>
              <w:t xml:space="preserve"> Detection</w:t>
            </w:r>
          </w:p>
          <w:p w14:paraId="1FC27B41" w14:textId="0CE0E357" w:rsidR="004D13F7" w:rsidRDefault="004D13F7" w:rsidP="004D13F7">
            <w:pPr>
              <w:jc w:val="both"/>
              <w:rPr>
                <w:rFonts w:ascii="Cambria Math" w:eastAsiaTheme="minorEastAsia" w:hAnsi="Cambria Math"/>
                <w:sz w:val="36"/>
                <w:szCs w:val="36"/>
              </w:rPr>
            </w:pPr>
            <w:r>
              <w:rPr>
                <w:rFonts w:ascii="Cambria Math" w:eastAsiaTheme="minorEastAsia" w:hAnsi="Cambria Math"/>
                <w:sz w:val="36"/>
                <w:szCs w:val="36"/>
              </w:rPr>
              <w:t>He</w:t>
            </w:r>
            <w:r>
              <w:rPr>
                <w:rFonts w:ascii="Cambria Math" w:eastAsiaTheme="minorEastAsia" w:hAnsi="Cambria Math"/>
                <w:sz w:val="36"/>
                <w:szCs w:val="36"/>
              </w:rPr>
              <w:t xml:space="preserve">re’s the </w:t>
            </w:r>
            <w:proofErr w:type="spellStart"/>
            <w:r>
              <w:rPr>
                <w:rFonts w:ascii="Cambria Math" w:eastAsiaTheme="minorEastAsia" w:hAnsi="Cambria Math"/>
                <w:sz w:val="36"/>
                <w:szCs w:val="36"/>
              </w:rPr>
              <w:t>Corner</w:t>
            </w:r>
            <w:r>
              <w:rPr>
                <w:rFonts w:ascii="Cambria Math" w:eastAsiaTheme="minorEastAsia" w:hAnsi="Cambria Math"/>
                <w:sz w:val="36"/>
                <w:szCs w:val="36"/>
              </w:rPr>
              <w:t>_Detection</w:t>
            </w:r>
            <w:proofErr w:type="spellEnd"/>
            <w:r>
              <w:rPr>
                <w:rFonts w:ascii="Cambria Math" w:eastAsiaTheme="minorEastAsia" w:hAnsi="Cambria Math"/>
                <w:sz w:val="36"/>
                <w:szCs w:val="36"/>
              </w:rPr>
              <w:t xml:space="preserve"> function</w:t>
            </w:r>
            <w:r>
              <w:rPr>
                <w:rFonts w:ascii="Cambria Math" w:eastAsiaTheme="minorEastAsia" w:hAnsi="Cambria Math"/>
                <w:sz w:val="36"/>
                <w:szCs w:val="36"/>
              </w:rPr>
              <w:t>:</w:t>
            </w:r>
            <w:r>
              <w:rPr>
                <w:rFonts w:ascii="Cambria Math" w:eastAsiaTheme="minorEastAsia" w:hAnsi="Cambria Math"/>
                <w:sz w:val="36"/>
                <w:szCs w:val="36"/>
              </w:rPr>
              <w:t xml:space="preserve"> </w:t>
            </w:r>
          </w:p>
          <w:p w14:paraId="6B12953F" w14:textId="6DD1E0E8" w:rsidR="004D13F7" w:rsidRDefault="004D13F7" w:rsidP="004D13F7">
            <w:pPr>
              <w:autoSpaceDE w:val="0"/>
              <w:autoSpaceDN w:val="0"/>
              <w:adjustRightInd w:val="0"/>
              <w:rPr>
                <w:rFonts w:ascii="Cambria Math" w:eastAsiaTheme="minorEastAsia" w:hAnsi="Cambria Math"/>
                <w:sz w:val="36"/>
                <w:szCs w:val="36"/>
              </w:rPr>
            </w:pPr>
          </w:p>
          <w:p w14:paraId="3C805EBC"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function</w:t>
            </w:r>
            <w:r>
              <w:rPr>
                <w:rFonts w:ascii="Courier New" w:hAnsi="Courier New" w:cs="Courier New"/>
                <w:color w:val="000000"/>
                <w:sz w:val="30"/>
                <w:szCs w:val="30"/>
                <w:lang w:val="tr-TR"/>
              </w:rPr>
              <w:t xml:space="preserve"> Corner_Detection (img)</w:t>
            </w:r>
          </w:p>
          <w:p w14:paraId="23BF223F"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76919D74"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Retain the Original Image for the Plot</w:t>
            </w:r>
          </w:p>
          <w:p w14:paraId="4B5271C9"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 = img;</w:t>
            </w:r>
          </w:p>
          <w:p w14:paraId="34E4159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D1D3F70"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First of all, smoothen the image using MATLAB's inbuilt Gaussian filter.</w:t>
            </w:r>
          </w:p>
          <w:p w14:paraId="56176FA5"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In the discussion, some results were obtained with applying Gaussian</w:t>
            </w:r>
          </w:p>
          <w:p w14:paraId="5C23037A"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filtering first for the sake of comparison. </w:t>
            </w:r>
          </w:p>
          <w:p w14:paraId="464946CC"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 = imgaussfilt(I, 3);</w:t>
            </w:r>
          </w:p>
          <w:p w14:paraId="042DD40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D2BFB2A"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The row, column, and channels of the image are obtained along with the </w:t>
            </w:r>
          </w:p>
          <w:p w14:paraId="4B4F664E"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cardinality of the image. </w:t>
            </w:r>
          </w:p>
          <w:p w14:paraId="4014957A"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 c, ch] = size(I);</w:t>
            </w:r>
          </w:p>
          <w:p w14:paraId="70B74CAC"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Card = r*c;</w:t>
            </w:r>
          </w:p>
          <w:p w14:paraId="43055D24"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FD31541"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This is added in case the image introduced is an RGB image. </w:t>
            </w:r>
          </w:p>
          <w:p w14:paraId="1FE33D06"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It functions to convert it to a gray-scale image. </w:t>
            </w:r>
          </w:p>
          <w:p w14:paraId="6BA8E3EC"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if</w:t>
            </w:r>
            <w:r>
              <w:rPr>
                <w:rFonts w:ascii="Courier New" w:hAnsi="Courier New" w:cs="Courier New"/>
                <w:color w:val="000000"/>
                <w:sz w:val="30"/>
                <w:szCs w:val="30"/>
                <w:lang w:val="tr-TR"/>
              </w:rPr>
              <w:t xml:space="preserve"> (ch == 3)</w:t>
            </w:r>
          </w:p>
          <w:p w14:paraId="493CBF4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 = rgb2gray(I);</w:t>
            </w:r>
          </w:p>
          <w:p w14:paraId="3A831263"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516522A6"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2FEF2D79"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Detect the Corners</w:t>
            </w:r>
          </w:p>
          <w:p w14:paraId="05B0356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Using Corner function</w:t>
            </w:r>
          </w:p>
          <w:p w14:paraId="53FD7DF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C_H = corner(I, </w:t>
            </w:r>
            <w:r>
              <w:rPr>
                <w:rFonts w:ascii="Courier New" w:hAnsi="Courier New" w:cs="Courier New"/>
                <w:color w:val="AA04F9"/>
                <w:sz w:val="30"/>
                <w:szCs w:val="30"/>
                <w:lang w:val="tr-TR"/>
              </w:rPr>
              <w:t>'Harris'</w:t>
            </w:r>
            <w:r>
              <w:rPr>
                <w:rFonts w:ascii="Courier New" w:hAnsi="Courier New" w:cs="Courier New"/>
                <w:color w:val="000000"/>
                <w:sz w:val="30"/>
                <w:szCs w:val="30"/>
                <w:lang w:val="tr-TR"/>
              </w:rPr>
              <w:t>);</w:t>
            </w:r>
          </w:p>
          <w:p w14:paraId="3ED66CDC"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C_M = corner(I, </w:t>
            </w:r>
            <w:r>
              <w:rPr>
                <w:rFonts w:ascii="Courier New" w:hAnsi="Courier New" w:cs="Courier New"/>
                <w:color w:val="AA04F9"/>
                <w:sz w:val="30"/>
                <w:szCs w:val="30"/>
                <w:lang w:val="tr-TR"/>
              </w:rPr>
              <w:t>'MinimumEigenvalue'</w:t>
            </w:r>
            <w:r>
              <w:rPr>
                <w:rFonts w:ascii="Courier New" w:hAnsi="Courier New" w:cs="Courier New"/>
                <w:color w:val="000000"/>
                <w:sz w:val="30"/>
                <w:szCs w:val="30"/>
                <w:lang w:val="tr-TR"/>
              </w:rPr>
              <w:t>);</w:t>
            </w:r>
          </w:p>
          <w:p w14:paraId="431AFEA0"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lastRenderedPageBreak/>
              <w:t>% Using Functions from the Computer Vision Toolbox</w:t>
            </w:r>
          </w:p>
          <w:p w14:paraId="7DA71DA2"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H = detectHarrisFeatures(I);</w:t>
            </w:r>
          </w:p>
          <w:p w14:paraId="0F28C412"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ME = detectMinEigenFeatures(I);</w:t>
            </w:r>
          </w:p>
          <w:p w14:paraId="29F68F87"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72ECEF3A"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Plots - Each image will be in a different figure</w:t>
            </w:r>
          </w:p>
          <w:p w14:paraId="06A28553"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%1 - Original Image</w:t>
            </w:r>
          </w:p>
          <w:p w14:paraId="23E1815E"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1D2CC02D"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'Original Image'</w:t>
            </w:r>
            <w:r>
              <w:rPr>
                <w:rFonts w:ascii="Courier New" w:hAnsi="Courier New" w:cs="Courier New"/>
                <w:color w:val="000000"/>
                <w:sz w:val="30"/>
                <w:szCs w:val="30"/>
                <w:lang w:val="tr-TR"/>
              </w:rPr>
              <w:t>)</w:t>
            </w:r>
          </w:p>
          <w:p w14:paraId="58D54DB2"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A128D3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%2</w:t>
            </w:r>
          </w:p>
          <w:p w14:paraId="04C051DF"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61119826"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p>
          <w:p w14:paraId="7B06D639"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plot(C_H(:,1),C_H(:,2),</w:t>
            </w:r>
            <w:r>
              <w:rPr>
                <w:rFonts w:ascii="Courier New" w:hAnsi="Courier New" w:cs="Courier New"/>
                <w:color w:val="AA04F9"/>
                <w:sz w:val="30"/>
                <w:szCs w:val="30"/>
                <w:lang w:val="tr-TR"/>
              </w:rPr>
              <w:t>'r*'</w:t>
            </w:r>
            <w:r>
              <w:rPr>
                <w:rFonts w:ascii="Courier New" w:hAnsi="Courier New" w:cs="Courier New"/>
                <w:color w:val="000000"/>
                <w:sz w:val="30"/>
                <w:szCs w:val="30"/>
                <w:lang w:val="tr-TR"/>
              </w:rPr>
              <w:t>);</w:t>
            </w:r>
          </w:p>
          <w:p w14:paraId="5055428A"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'Corner Detection Using Corner Function'</w:t>
            </w:r>
            <w:r>
              <w:rPr>
                <w:rFonts w:ascii="Courier New" w:hAnsi="Courier New" w:cs="Courier New"/>
                <w:color w:val="000000"/>
                <w:sz w:val="30"/>
                <w:szCs w:val="30"/>
                <w:lang w:val="tr-TR"/>
              </w:rPr>
              <w:t>)</w:t>
            </w:r>
          </w:p>
          <w:p w14:paraId="71E68F75"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xlabel(</w:t>
            </w:r>
            <w:r>
              <w:rPr>
                <w:rFonts w:ascii="Courier New" w:hAnsi="Courier New" w:cs="Courier New"/>
                <w:color w:val="AA04F9"/>
                <w:sz w:val="30"/>
                <w:szCs w:val="30"/>
                <w:lang w:val="tr-TR"/>
              </w:rPr>
              <w:t>'Method - Harris'</w:t>
            </w:r>
            <w:r>
              <w:rPr>
                <w:rFonts w:ascii="Courier New" w:hAnsi="Courier New" w:cs="Courier New"/>
                <w:color w:val="000000"/>
                <w:sz w:val="30"/>
                <w:szCs w:val="30"/>
                <w:lang w:val="tr-TR"/>
              </w:rPr>
              <w:t>)</w:t>
            </w:r>
          </w:p>
          <w:p w14:paraId="351A67DA"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10EE2D9"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%3</w:t>
            </w:r>
          </w:p>
          <w:p w14:paraId="432171B4"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7513DC2E"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p>
          <w:p w14:paraId="15F2D01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plot(C_M(:,1),C_M(:,2),</w:t>
            </w:r>
            <w:r>
              <w:rPr>
                <w:rFonts w:ascii="Courier New" w:hAnsi="Courier New" w:cs="Courier New"/>
                <w:color w:val="AA04F9"/>
                <w:sz w:val="30"/>
                <w:szCs w:val="30"/>
                <w:lang w:val="tr-TR"/>
              </w:rPr>
              <w:t>'r*'</w:t>
            </w:r>
            <w:r>
              <w:rPr>
                <w:rFonts w:ascii="Courier New" w:hAnsi="Courier New" w:cs="Courier New"/>
                <w:color w:val="000000"/>
                <w:sz w:val="30"/>
                <w:szCs w:val="30"/>
                <w:lang w:val="tr-TR"/>
              </w:rPr>
              <w:t>);</w:t>
            </w:r>
          </w:p>
          <w:p w14:paraId="1F25D41B"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'Corner Detection Using Corner Function'</w:t>
            </w:r>
            <w:r>
              <w:rPr>
                <w:rFonts w:ascii="Courier New" w:hAnsi="Courier New" w:cs="Courier New"/>
                <w:color w:val="000000"/>
                <w:sz w:val="30"/>
                <w:szCs w:val="30"/>
                <w:lang w:val="tr-TR"/>
              </w:rPr>
              <w:t>);</w:t>
            </w:r>
          </w:p>
          <w:p w14:paraId="0946C9CF"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xlabel(</w:t>
            </w:r>
            <w:r>
              <w:rPr>
                <w:rFonts w:ascii="Courier New" w:hAnsi="Courier New" w:cs="Courier New"/>
                <w:color w:val="AA04F9"/>
                <w:sz w:val="30"/>
                <w:szCs w:val="30"/>
                <w:lang w:val="tr-TR"/>
              </w:rPr>
              <w:t>'Method - MinimumEigenvalues'</w:t>
            </w:r>
            <w:r>
              <w:rPr>
                <w:rFonts w:ascii="Courier New" w:hAnsi="Courier New" w:cs="Courier New"/>
                <w:color w:val="000000"/>
                <w:sz w:val="30"/>
                <w:szCs w:val="30"/>
                <w:lang w:val="tr-TR"/>
              </w:rPr>
              <w:t>)</w:t>
            </w:r>
          </w:p>
          <w:p w14:paraId="7BB8ADF0"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76F5C2AD"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%4</w:t>
            </w:r>
          </w:p>
          <w:p w14:paraId="4D3A55AB"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51F54D79"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r>
              <w:rPr>
                <w:rFonts w:ascii="Courier New" w:hAnsi="Courier New" w:cs="Courier New"/>
                <w:color w:val="000000"/>
                <w:sz w:val="30"/>
                <w:szCs w:val="30"/>
                <w:lang w:val="tr-TR"/>
              </w:rPr>
              <w:t>;</w:t>
            </w:r>
          </w:p>
          <w:p w14:paraId="4AA9F851"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plot(H.selectStrongest(100));</w:t>
            </w:r>
          </w:p>
          <w:p w14:paraId="75A821B3"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'Harris Corner Detection Using detectHarrisFeatures'</w:t>
            </w:r>
            <w:r>
              <w:rPr>
                <w:rFonts w:ascii="Courier New" w:hAnsi="Courier New" w:cs="Courier New"/>
                <w:color w:val="000000"/>
                <w:sz w:val="30"/>
                <w:szCs w:val="30"/>
                <w:lang w:val="tr-TR"/>
              </w:rPr>
              <w:t>)</w:t>
            </w:r>
          </w:p>
          <w:p w14:paraId="4E21CDE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1E51D1E"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%5</w:t>
            </w:r>
          </w:p>
          <w:p w14:paraId="4D9AC796"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45E7AE7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r>
              <w:rPr>
                <w:rFonts w:ascii="Courier New" w:hAnsi="Courier New" w:cs="Courier New"/>
                <w:color w:val="000000"/>
                <w:sz w:val="30"/>
                <w:szCs w:val="30"/>
                <w:lang w:val="tr-TR"/>
              </w:rPr>
              <w:t>;</w:t>
            </w:r>
          </w:p>
          <w:p w14:paraId="641D0E6E"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plot(ME.selectStrongest(100));</w:t>
            </w:r>
          </w:p>
          <w:p w14:paraId="49BF6DD3"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'Kanade-Tomasi Corner Detection Using MinEigenFeatures'</w:t>
            </w:r>
            <w:r>
              <w:rPr>
                <w:rFonts w:ascii="Courier New" w:hAnsi="Courier New" w:cs="Courier New"/>
                <w:color w:val="000000"/>
                <w:sz w:val="30"/>
                <w:szCs w:val="30"/>
                <w:lang w:val="tr-TR"/>
              </w:rPr>
              <w:t>)</w:t>
            </w:r>
          </w:p>
          <w:p w14:paraId="4FE505A7"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016B4E2"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Subplots are used to place the above results on the same figure for the</w:t>
            </w:r>
          </w:p>
          <w:p w14:paraId="2225F415"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sake of comparison.</w:t>
            </w:r>
          </w:p>
          <w:p w14:paraId="25118307"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%6</w:t>
            </w:r>
          </w:p>
          <w:p w14:paraId="2BDC5C44"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subplot(2,2,1)</w:t>
            </w:r>
          </w:p>
          <w:p w14:paraId="3FCC6370"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imshow(img)</w:t>
            </w:r>
          </w:p>
          <w:p w14:paraId="1F0F8526"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p>
          <w:p w14:paraId="3173C4E5"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plot(C_H(:,1),C_H(:,2),</w:t>
            </w:r>
            <w:r>
              <w:rPr>
                <w:rFonts w:ascii="Courier New" w:hAnsi="Courier New" w:cs="Courier New"/>
                <w:color w:val="AA04F9"/>
                <w:sz w:val="30"/>
                <w:szCs w:val="30"/>
                <w:lang w:val="tr-TR"/>
              </w:rPr>
              <w:t>'r*'</w:t>
            </w:r>
            <w:r>
              <w:rPr>
                <w:rFonts w:ascii="Courier New" w:hAnsi="Courier New" w:cs="Courier New"/>
                <w:color w:val="000000"/>
                <w:sz w:val="30"/>
                <w:szCs w:val="30"/>
                <w:lang w:val="tr-TR"/>
              </w:rPr>
              <w:t>);</w:t>
            </w:r>
          </w:p>
          <w:p w14:paraId="4155409C"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'Corner Detection Using Corner Function (Method - Harris)'</w:t>
            </w:r>
            <w:r>
              <w:rPr>
                <w:rFonts w:ascii="Courier New" w:hAnsi="Courier New" w:cs="Courier New"/>
                <w:color w:val="000000"/>
                <w:sz w:val="30"/>
                <w:szCs w:val="30"/>
                <w:lang w:val="tr-TR"/>
              </w:rPr>
              <w:t>)</w:t>
            </w:r>
          </w:p>
          <w:p w14:paraId="7E9C7C15"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451228C"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subplot(2,2,2)</w:t>
            </w:r>
          </w:p>
          <w:p w14:paraId="47A72482"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72306C49"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p>
          <w:p w14:paraId="46B71D49"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plot(C_M(:,1),C_M(:,2),</w:t>
            </w:r>
            <w:r>
              <w:rPr>
                <w:rFonts w:ascii="Courier New" w:hAnsi="Courier New" w:cs="Courier New"/>
                <w:color w:val="AA04F9"/>
                <w:sz w:val="30"/>
                <w:szCs w:val="30"/>
                <w:lang w:val="tr-TR"/>
              </w:rPr>
              <w:t>'r*'</w:t>
            </w:r>
            <w:r>
              <w:rPr>
                <w:rFonts w:ascii="Courier New" w:hAnsi="Courier New" w:cs="Courier New"/>
                <w:color w:val="000000"/>
                <w:sz w:val="30"/>
                <w:szCs w:val="30"/>
                <w:lang w:val="tr-TR"/>
              </w:rPr>
              <w:t>);</w:t>
            </w:r>
          </w:p>
          <w:p w14:paraId="79EB6197"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'Corner Detection Using Corner Function (Method - MinimumEigenvalues)'</w:t>
            </w:r>
            <w:r>
              <w:rPr>
                <w:rFonts w:ascii="Courier New" w:hAnsi="Courier New" w:cs="Courier New"/>
                <w:color w:val="000000"/>
                <w:sz w:val="30"/>
                <w:szCs w:val="30"/>
                <w:lang w:val="tr-TR"/>
              </w:rPr>
              <w:t>);</w:t>
            </w:r>
          </w:p>
          <w:p w14:paraId="560BE985"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20A8356"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subplot(2,2,3)</w:t>
            </w:r>
          </w:p>
          <w:p w14:paraId="085D42ED"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7CDD38EA"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r>
              <w:rPr>
                <w:rFonts w:ascii="Courier New" w:hAnsi="Courier New" w:cs="Courier New"/>
                <w:color w:val="000000"/>
                <w:sz w:val="30"/>
                <w:szCs w:val="30"/>
                <w:lang w:val="tr-TR"/>
              </w:rPr>
              <w:t>;</w:t>
            </w:r>
          </w:p>
          <w:p w14:paraId="4DDD5966"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plot(H.selectStrongest(100));</w:t>
            </w:r>
          </w:p>
          <w:p w14:paraId="3FBB8994"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'Harris Corner Detection Using detectHarrisFeatures'</w:t>
            </w:r>
            <w:r>
              <w:rPr>
                <w:rFonts w:ascii="Courier New" w:hAnsi="Courier New" w:cs="Courier New"/>
                <w:color w:val="000000"/>
                <w:sz w:val="30"/>
                <w:szCs w:val="30"/>
                <w:lang w:val="tr-TR"/>
              </w:rPr>
              <w:t>)</w:t>
            </w:r>
          </w:p>
          <w:p w14:paraId="1899BF58"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D4E5EDF"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subplot(2,2,4)</w:t>
            </w:r>
          </w:p>
          <w:p w14:paraId="229A6AEE"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1904DEBE"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r>
              <w:rPr>
                <w:rFonts w:ascii="Courier New" w:hAnsi="Courier New" w:cs="Courier New"/>
                <w:color w:val="000000"/>
                <w:sz w:val="30"/>
                <w:szCs w:val="30"/>
                <w:lang w:val="tr-TR"/>
              </w:rPr>
              <w:t>;</w:t>
            </w:r>
          </w:p>
          <w:p w14:paraId="6AE1CDED"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plot(ME.selectStrongest(100));</w:t>
            </w:r>
          </w:p>
          <w:p w14:paraId="73A5F20F"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'Kanade-Tomasi Corner Detection Using MinEigenFeatures'</w:t>
            </w:r>
            <w:r>
              <w:rPr>
                <w:rFonts w:ascii="Courier New" w:hAnsi="Courier New" w:cs="Courier New"/>
                <w:color w:val="000000"/>
                <w:sz w:val="30"/>
                <w:szCs w:val="30"/>
                <w:lang w:val="tr-TR"/>
              </w:rPr>
              <w:t>)</w:t>
            </w:r>
          </w:p>
          <w:p w14:paraId="4044181E" w14:textId="77777777" w:rsidR="00BC4799" w:rsidRDefault="00BC4799" w:rsidP="00BC4799">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7AE1340" w14:textId="538A280F" w:rsidR="004D13F7" w:rsidRPr="00BC4799" w:rsidRDefault="00BC4799" w:rsidP="004D13F7">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3BA96D46" w14:textId="77777777" w:rsidR="004D13F7" w:rsidRDefault="004D13F7" w:rsidP="004D13F7">
            <w:pPr>
              <w:autoSpaceDE w:val="0"/>
              <w:autoSpaceDN w:val="0"/>
              <w:adjustRightInd w:val="0"/>
              <w:rPr>
                <w:rFonts w:ascii="Cambria Math" w:eastAsiaTheme="minorEastAsia" w:hAnsi="Cambria Math"/>
                <w:sz w:val="36"/>
                <w:szCs w:val="36"/>
              </w:rPr>
            </w:pPr>
          </w:p>
          <w:p w14:paraId="6B132DCF" w14:textId="7E0574E0" w:rsidR="004D13F7" w:rsidRDefault="004D13F7" w:rsidP="004D13F7">
            <w:pPr>
              <w:autoSpaceDE w:val="0"/>
              <w:autoSpaceDN w:val="0"/>
              <w:adjustRightInd w:val="0"/>
              <w:rPr>
                <w:rFonts w:ascii="Cambria Math" w:eastAsiaTheme="minorEastAsia" w:hAnsi="Cambria Math"/>
                <w:sz w:val="36"/>
                <w:szCs w:val="36"/>
              </w:rPr>
            </w:pPr>
            <w:r>
              <w:rPr>
                <w:rFonts w:ascii="Cambria Math" w:eastAsiaTheme="minorEastAsia" w:hAnsi="Cambria Math"/>
                <w:sz w:val="36"/>
                <w:szCs w:val="36"/>
              </w:rPr>
              <w:t xml:space="preserve">Here’s the main script that reads in the images and calls the function. </w:t>
            </w:r>
          </w:p>
          <w:p w14:paraId="3261B714" w14:textId="69B93DEC" w:rsidR="00C16C85" w:rsidRDefault="00C16C85" w:rsidP="004D13F7">
            <w:pPr>
              <w:autoSpaceDE w:val="0"/>
              <w:autoSpaceDN w:val="0"/>
              <w:adjustRightInd w:val="0"/>
              <w:rPr>
                <w:rFonts w:ascii="Cambria Math" w:eastAsiaTheme="minorEastAsia" w:hAnsi="Cambria Math"/>
                <w:sz w:val="36"/>
                <w:szCs w:val="36"/>
              </w:rPr>
            </w:pPr>
          </w:p>
          <w:p w14:paraId="566C2A6E"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Corner Detection</w:t>
            </w:r>
          </w:p>
          <w:p w14:paraId="0EA48FDC"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5A2FB2DA"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clear </w:t>
            </w:r>
            <w:r>
              <w:rPr>
                <w:rFonts w:ascii="Courier New" w:hAnsi="Courier New" w:cs="Courier New"/>
                <w:color w:val="AA04F9"/>
                <w:sz w:val="30"/>
                <w:szCs w:val="30"/>
                <w:lang w:val="tr-TR"/>
              </w:rPr>
              <w:t>all</w:t>
            </w:r>
          </w:p>
          <w:p w14:paraId="72ED3D6B"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clc</w:t>
            </w:r>
          </w:p>
          <w:p w14:paraId="125A251D"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74E8B19"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Read the images whose edges will be detected</w:t>
            </w:r>
          </w:p>
          <w:p w14:paraId="0B3B1574"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 = imread(</w:t>
            </w:r>
            <w:r>
              <w:rPr>
                <w:rFonts w:ascii="Courier New" w:hAnsi="Courier New" w:cs="Courier New"/>
                <w:color w:val="AA04F9"/>
                <w:sz w:val="30"/>
                <w:szCs w:val="30"/>
                <w:lang w:val="tr-TR"/>
              </w:rPr>
              <w:t>'bridge.jpg'</w:t>
            </w:r>
            <w:r>
              <w:rPr>
                <w:rFonts w:ascii="Courier New" w:hAnsi="Courier New" w:cs="Courier New"/>
                <w:color w:val="000000"/>
                <w:sz w:val="30"/>
                <w:szCs w:val="30"/>
                <w:lang w:val="tr-TR"/>
              </w:rPr>
              <w:t>);</w:t>
            </w:r>
          </w:p>
          <w:p w14:paraId="74B2AEAC"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a1 = imread(</w:t>
            </w:r>
            <w:r>
              <w:rPr>
                <w:rFonts w:ascii="Courier New" w:hAnsi="Courier New" w:cs="Courier New"/>
                <w:color w:val="AA04F9"/>
                <w:sz w:val="30"/>
                <w:szCs w:val="30"/>
                <w:lang w:val="tr-TR"/>
              </w:rPr>
              <w:t>'building.jpg'</w:t>
            </w:r>
            <w:r>
              <w:rPr>
                <w:rFonts w:ascii="Courier New" w:hAnsi="Courier New" w:cs="Courier New"/>
                <w:color w:val="000000"/>
                <w:sz w:val="30"/>
                <w:szCs w:val="30"/>
                <w:lang w:val="tr-TR"/>
              </w:rPr>
              <w:t>);</w:t>
            </w:r>
          </w:p>
          <w:p w14:paraId="05E3EAC8"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a2 = imread(</w:t>
            </w:r>
            <w:r>
              <w:rPr>
                <w:rFonts w:ascii="Courier New" w:hAnsi="Courier New" w:cs="Courier New"/>
                <w:color w:val="AA04F9"/>
                <w:sz w:val="30"/>
                <w:szCs w:val="30"/>
                <w:lang w:val="tr-TR"/>
              </w:rPr>
              <w:t>'beach.jpg'</w:t>
            </w:r>
            <w:r>
              <w:rPr>
                <w:rFonts w:ascii="Courier New" w:hAnsi="Courier New" w:cs="Courier New"/>
                <w:color w:val="000000"/>
                <w:sz w:val="30"/>
                <w:szCs w:val="30"/>
                <w:lang w:val="tr-TR"/>
              </w:rPr>
              <w:t>);</w:t>
            </w:r>
          </w:p>
          <w:p w14:paraId="13B2BC85"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a3 = imread(</w:t>
            </w:r>
            <w:r>
              <w:rPr>
                <w:rFonts w:ascii="Courier New" w:hAnsi="Courier New" w:cs="Courier New"/>
                <w:color w:val="AA04F9"/>
                <w:sz w:val="30"/>
                <w:szCs w:val="30"/>
                <w:lang w:val="tr-TR"/>
              </w:rPr>
              <w:t>'library.jpg'</w:t>
            </w:r>
            <w:r>
              <w:rPr>
                <w:rFonts w:ascii="Courier New" w:hAnsi="Courier New" w:cs="Courier New"/>
                <w:color w:val="000000"/>
                <w:sz w:val="30"/>
                <w:szCs w:val="30"/>
                <w:lang w:val="tr-TR"/>
              </w:rPr>
              <w:t>);</w:t>
            </w:r>
          </w:p>
          <w:p w14:paraId="4AF70731"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a4 = imread(</w:t>
            </w:r>
            <w:r>
              <w:rPr>
                <w:rFonts w:ascii="Courier New" w:hAnsi="Courier New" w:cs="Courier New"/>
                <w:color w:val="AA04F9"/>
                <w:sz w:val="30"/>
                <w:szCs w:val="30"/>
                <w:lang w:val="tr-TR"/>
              </w:rPr>
              <w:t>'lego1.jfif'</w:t>
            </w:r>
            <w:r>
              <w:rPr>
                <w:rFonts w:ascii="Courier New" w:hAnsi="Courier New" w:cs="Courier New"/>
                <w:color w:val="000000"/>
                <w:sz w:val="30"/>
                <w:szCs w:val="30"/>
                <w:lang w:val="tr-TR"/>
              </w:rPr>
              <w:t>);</w:t>
            </w:r>
          </w:p>
          <w:p w14:paraId="01DBCA95"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a5 = imread(</w:t>
            </w:r>
            <w:r>
              <w:rPr>
                <w:rFonts w:ascii="Courier New" w:hAnsi="Courier New" w:cs="Courier New"/>
                <w:color w:val="AA04F9"/>
                <w:sz w:val="30"/>
                <w:szCs w:val="30"/>
                <w:lang w:val="tr-TR"/>
              </w:rPr>
              <w:t>'steps.jpg'</w:t>
            </w:r>
            <w:r>
              <w:rPr>
                <w:rFonts w:ascii="Courier New" w:hAnsi="Courier New" w:cs="Courier New"/>
                <w:color w:val="000000"/>
                <w:sz w:val="30"/>
                <w:szCs w:val="30"/>
                <w:lang w:val="tr-TR"/>
              </w:rPr>
              <w:t>);</w:t>
            </w:r>
          </w:p>
          <w:p w14:paraId="67F75931"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725AD4F"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Call the Edge Detection Function</w:t>
            </w:r>
          </w:p>
          <w:p w14:paraId="1B766786"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Corner_Detection(a)</w:t>
            </w:r>
          </w:p>
          <w:p w14:paraId="286E3F85"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Corner_Detection(a1)</w:t>
            </w:r>
          </w:p>
          <w:p w14:paraId="2887A1DE"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Corner_Detection(a2)</w:t>
            </w:r>
          </w:p>
          <w:p w14:paraId="76597F3D"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Corner_Detection(a3)</w:t>
            </w:r>
          </w:p>
          <w:p w14:paraId="62732CD6" w14:textId="77777777" w:rsidR="00C16C85" w:rsidRDefault="00C16C85" w:rsidP="00C16C85">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Corner_Detection(a4)</w:t>
            </w:r>
          </w:p>
          <w:p w14:paraId="028987C4" w14:textId="38161C8F" w:rsidR="00C16C85" w:rsidRPr="00C16C85" w:rsidRDefault="00C16C85" w:rsidP="004D13F7">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Corner_Detection(a5)</w:t>
            </w:r>
          </w:p>
          <w:p w14:paraId="7B9E023E" w14:textId="5EB4DC1E" w:rsidR="004D13F7" w:rsidRPr="00DB1180" w:rsidRDefault="004D13F7" w:rsidP="001E40B2">
            <w:pPr>
              <w:autoSpaceDE w:val="0"/>
              <w:autoSpaceDN w:val="0"/>
              <w:adjustRightInd w:val="0"/>
              <w:rPr>
                <w:rFonts w:ascii="Courier New" w:hAnsi="Courier New" w:cs="Courier New"/>
                <w:lang w:val="tr-TR"/>
              </w:rPr>
            </w:pPr>
          </w:p>
        </w:tc>
        <w:tc>
          <w:tcPr>
            <w:tcW w:w="46" w:type="dxa"/>
            <w:shd w:val="clear" w:color="auto" w:fill="F5F7F9"/>
          </w:tcPr>
          <w:p w14:paraId="77C90240" w14:textId="77777777" w:rsidR="00AD31D2" w:rsidRPr="003A798E" w:rsidRDefault="00AD31D2" w:rsidP="00EA66E8"/>
        </w:tc>
      </w:tr>
    </w:tbl>
    <w:p w14:paraId="27ACF581" w14:textId="77777777" w:rsidR="0014712C" w:rsidRDefault="0014712C">
      <w:pPr>
        <w:sectPr w:rsidR="0014712C" w:rsidSect="00F569D2">
          <w:footerReference w:type="even" r:id="rId11"/>
          <w:footerReference w:type="default" r:id="rId12"/>
          <w:type w:val="continuous"/>
          <w:pgSz w:w="12240" w:h="15840" w:code="1"/>
          <w:pgMar w:top="720" w:right="720" w:bottom="1080" w:left="720" w:header="709" w:footer="432" w:gutter="0"/>
          <w:cols w:space="708"/>
          <w:titlePg/>
          <w:docGrid w:linePitch="360"/>
        </w:sectPr>
      </w:pP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031CE7" w:rsidRPr="003A798E" w14:paraId="216C86E6" w14:textId="77777777" w:rsidTr="00031CE7">
        <w:trPr>
          <w:trHeight w:val="3180"/>
        </w:trPr>
        <w:tc>
          <w:tcPr>
            <w:tcW w:w="993" w:type="dxa"/>
            <w:vMerge w:val="restart"/>
            <w:shd w:val="clear" w:color="auto" w:fill="00C1C7" w:themeFill="accent2"/>
          </w:tcPr>
          <w:p w14:paraId="4C33509D" w14:textId="4A65BFE3" w:rsidR="00031CE7" w:rsidRPr="003A798E" w:rsidRDefault="0014712C" w:rsidP="00723677">
            <w:pPr>
              <w:pStyle w:val="GraphicAnchor"/>
            </w:pPr>
            <w:r>
              <w:lastRenderedPageBreak/>
              <w:br w:type="page"/>
            </w:r>
          </w:p>
        </w:tc>
        <w:tc>
          <w:tcPr>
            <w:tcW w:w="8788" w:type="dxa"/>
            <w:tcBorders>
              <w:bottom w:val="single" w:sz="36" w:space="0" w:color="123869" w:themeColor="accent1"/>
            </w:tcBorders>
            <w:shd w:val="clear" w:color="auto" w:fill="00C1C7" w:themeFill="accent2"/>
          </w:tcPr>
          <w:p w14:paraId="67A87BBD" w14:textId="0D9A660B" w:rsidR="00031CE7" w:rsidRPr="003A798E" w:rsidRDefault="00031CE7" w:rsidP="00723677">
            <w:r w:rsidRPr="003A798E">
              <w:rPr>
                <w:noProof/>
                <w:lang w:eastAsia="en-AU"/>
              </w:rPr>
              <mc:AlternateContent>
                <mc:Choice Requires="wps">
                  <w:drawing>
                    <wp:anchor distT="0" distB="0" distL="114300" distR="114300" simplePos="0" relativeHeight="251730944" behindDoc="1" locked="0" layoutInCell="1" allowOverlap="1" wp14:anchorId="07D60F3E" wp14:editId="3A136F47">
                      <wp:simplePos x="0" y="0"/>
                      <wp:positionH relativeFrom="page">
                        <wp:posOffset>-1087755</wp:posOffset>
                      </wp:positionH>
                      <wp:positionV relativeFrom="paragraph">
                        <wp:posOffset>-444500</wp:posOffset>
                      </wp:positionV>
                      <wp:extent cx="7771130" cy="9124950"/>
                      <wp:effectExtent l="0" t="0" r="1270" b="0"/>
                      <wp:wrapNone/>
                      <wp:docPr id="3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1249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495D082" id="Shape" o:spid="_x0000_s1026" alt="&quot;&quot;" style="position:absolute;margin-left:-85.65pt;margin-top:-35pt;width:611.9pt;height:718.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" path="m,14678r,6922l21600,3032,21600,,17075,,,14678xe" fillcolor="#123869 [3204]" stroked="f" strokeweight="1pt">
                      <v:stroke miterlimit="4" joinstyle="miter"/>
                      <v:path arrowok="t" o:extrusionok="f" o:connecttype="custom" o:connectlocs="3885565,4562475;3885565,4562475;3885565,4562475;3885565,4562475" o:connectangles="0,90,180,270"/>
                      <w10:wrap anchorx="page"/>
                    </v:shape>
                  </w:pict>
                </mc:Fallback>
              </mc:AlternateContent>
            </w:r>
          </w:p>
        </w:tc>
        <w:tc>
          <w:tcPr>
            <w:tcW w:w="992" w:type="dxa"/>
            <w:vMerge w:val="restart"/>
            <w:shd w:val="clear" w:color="auto" w:fill="00C1C7" w:themeFill="accent2"/>
          </w:tcPr>
          <w:p w14:paraId="459FE04B" w14:textId="77777777" w:rsidR="00031CE7" w:rsidRPr="003A798E" w:rsidRDefault="00031CE7" w:rsidP="00723677"/>
        </w:tc>
      </w:tr>
      <w:tr w:rsidR="00031CE7" w:rsidRPr="003A798E" w14:paraId="021CE485" w14:textId="77777777" w:rsidTr="00031CE7">
        <w:trPr>
          <w:trHeight w:val="5966"/>
        </w:trPr>
        <w:tc>
          <w:tcPr>
            <w:tcW w:w="993" w:type="dxa"/>
            <w:vMerge/>
            <w:shd w:val="clear" w:color="auto" w:fill="00C1C7" w:themeFill="accent2"/>
          </w:tcPr>
          <w:p w14:paraId="5B7FDD60" w14:textId="77777777" w:rsidR="00031CE7" w:rsidRPr="003A798E" w:rsidRDefault="00031CE7" w:rsidP="00723677"/>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535C9214" w14:textId="746AD3B7" w:rsidR="00031CE7" w:rsidRPr="003A798E" w:rsidRDefault="00832E57" w:rsidP="00723677">
            <w:pPr>
              <w:pStyle w:val="Quote"/>
            </w:pPr>
            <w:r>
              <w:t>RESULTS</w:t>
            </w:r>
            <w:r w:rsidR="003D734E">
              <w:t xml:space="preserve"> </w:t>
            </w:r>
          </w:p>
        </w:tc>
        <w:tc>
          <w:tcPr>
            <w:tcW w:w="992" w:type="dxa"/>
            <w:vMerge/>
            <w:shd w:val="clear" w:color="auto" w:fill="00C1C7" w:themeFill="accent2"/>
          </w:tcPr>
          <w:p w14:paraId="215CD9D1" w14:textId="77777777" w:rsidR="00031CE7" w:rsidRPr="003A798E" w:rsidRDefault="00031CE7" w:rsidP="00723677"/>
        </w:tc>
      </w:tr>
      <w:tr w:rsidR="00031CE7" w:rsidRPr="003A798E" w14:paraId="206618E7" w14:textId="77777777" w:rsidTr="00031CE7">
        <w:trPr>
          <w:trHeight w:val="4074"/>
        </w:trPr>
        <w:tc>
          <w:tcPr>
            <w:tcW w:w="993" w:type="dxa"/>
            <w:vMerge/>
            <w:shd w:val="clear" w:color="auto" w:fill="00C1C7" w:themeFill="accent2"/>
          </w:tcPr>
          <w:p w14:paraId="297781A2" w14:textId="77777777" w:rsidR="00031CE7" w:rsidRPr="003A798E" w:rsidRDefault="00031CE7" w:rsidP="00723677"/>
        </w:tc>
        <w:tc>
          <w:tcPr>
            <w:tcW w:w="8788" w:type="dxa"/>
            <w:tcBorders>
              <w:top w:val="single" w:sz="36" w:space="0" w:color="123869" w:themeColor="accent1"/>
            </w:tcBorders>
            <w:shd w:val="clear" w:color="auto" w:fill="00C1C7" w:themeFill="accent2"/>
          </w:tcPr>
          <w:p w14:paraId="68B4E9FC" w14:textId="77777777" w:rsidR="00031CE7" w:rsidRPr="003A798E" w:rsidRDefault="00031CE7" w:rsidP="00723677"/>
        </w:tc>
        <w:tc>
          <w:tcPr>
            <w:tcW w:w="992" w:type="dxa"/>
            <w:vMerge/>
            <w:shd w:val="clear" w:color="auto" w:fill="00C1C7" w:themeFill="accent2"/>
          </w:tcPr>
          <w:p w14:paraId="7F8159FC" w14:textId="77777777" w:rsidR="00031CE7" w:rsidRPr="003A798E" w:rsidRDefault="00031CE7" w:rsidP="00723677"/>
        </w:tc>
      </w:tr>
    </w:tbl>
    <w:p w14:paraId="528CFC29" w14:textId="77777777" w:rsidR="001A2FC2" w:rsidRDefault="001A2FC2" w:rsidP="001A2FC2"/>
    <w:tbl>
      <w:tblPr>
        <w:tblW w:w="11011" w:type="dxa"/>
        <w:shd w:val="clear" w:color="auto" w:fill="F5F7F9"/>
        <w:tblLayout w:type="fixed"/>
        <w:tblCellMar>
          <w:left w:w="0" w:type="dxa"/>
          <w:right w:w="0" w:type="dxa"/>
        </w:tblCellMar>
        <w:tblLook w:val="0600" w:firstRow="0" w:lastRow="0" w:firstColumn="0" w:lastColumn="0" w:noHBand="1" w:noVBand="1"/>
      </w:tblPr>
      <w:tblGrid>
        <w:gridCol w:w="21"/>
        <w:gridCol w:w="972"/>
        <w:gridCol w:w="9024"/>
        <w:gridCol w:w="927"/>
        <w:gridCol w:w="21"/>
        <w:gridCol w:w="46"/>
      </w:tblGrid>
      <w:tr w:rsidR="001A2FC2" w:rsidRPr="003A798E" w14:paraId="24BE9AD2" w14:textId="77777777" w:rsidTr="00345AF1">
        <w:trPr>
          <w:trHeight w:val="4599"/>
        </w:trPr>
        <w:tc>
          <w:tcPr>
            <w:tcW w:w="21" w:type="dxa"/>
            <w:shd w:val="clear" w:color="auto" w:fill="F5F7F9"/>
          </w:tcPr>
          <w:p w14:paraId="18535A7F" w14:textId="77777777" w:rsidR="001A2FC2" w:rsidRDefault="001A2FC2" w:rsidP="00723677"/>
          <w:p w14:paraId="50C3800B" w14:textId="77777777" w:rsidR="001A2FC2" w:rsidRPr="003A798E" w:rsidRDefault="001A2FC2" w:rsidP="00723677"/>
        </w:tc>
        <w:tc>
          <w:tcPr>
            <w:tcW w:w="10944" w:type="dxa"/>
            <w:gridSpan w:val="4"/>
            <w:shd w:val="clear" w:color="auto" w:fill="F5F7F9"/>
          </w:tcPr>
          <w:p w14:paraId="79C956F8" w14:textId="124AEC17" w:rsidR="00471598" w:rsidRPr="00A559EC" w:rsidRDefault="00DB243E" w:rsidP="00471598">
            <w:pPr>
              <w:pStyle w:val="Heading3"/>
              <w:rPr>
                <w:rFonts w:ascii="Cambria Math" w:hAnsi="Cambria Math"/>
                <w:color w:val="002060"/>
                <w:sz w:val="40"/>
                <w:szCs w:val="40"/>
                <w:vertAlign w:val="subscript"/>
              </w:rPr>
            </w:pPr>
            <w:r>
              <w:rPr>
                <w:rFonts w:ascii="Cambria Math" w:hAnsi="Cambria Math"/>
                <w:color w:val="002060"/>
                <w:sz w:val="40"/>
                <w:szCs w:val="40"/>
              </w:rPr>
              <w:t>Edge Detection</w:t>
            </w:r>
          </w:p>
          <w:p w14:paraId="68C5F310" w14:textId="77777777" w:rsidR="0045588B" w:rsidRDefault="00075E26" w:rsidP="00385EA4">
            <w:pPr>
              <w:jc w:val="center"/>
              <w:rPr>
                <w:rFonts w:ascii="Cambria Math" w:hAnsi="Cambria Math"/>
                <w:noProof/>
                <w:sz w:val="36"/>
                <w:szCs w:val="36"/>
              </w:rPr>
            </w:pPr>
            <w:r>
              <w:rPr>
                <w:rFonts w:ascii="Cambria Math" w:hAnsi="Cambria Math"/>
                <w:noProof/>
                <w:sz w:val="36"/>
                <w:szCs w:val="36"/>
              </w:rPr>
              <w:t>Image 1: The Golden State Bridge</w:t>
            </w:r>
          </w:p>
          <w:p w14:paraId="419BEDF3" w14:textId="6D8BD2E3" w:rsidR="00FE2244" w:rsidRDefault="00BA05CB" w:rsidP="00385EA4">
            <w:pPr>
              <w:jc w:val="center"/>
              <w:rPr>
                <w:rFonts w:ascii="Cambria Math" w:hAnsi="Cambria Math"/>
                <w:noProof/>
                <w:sz w:val="36"/>
                <w:szCs w:val="36"/>
              </w:rPr>
            </w:pPr>
            <w:r>
              <w:rPr>
                <w:rFonts w:ascii="Cambria Math" w:hAnsi="Cambria Math"/>
                <w:noProof/>
                <w:sz w:val="36"/>
                <w:szCs w:val="36"/>
              </w:rPr>
              <w:drawing>
                <wp:inline distT="0" distB="0" distL="0" distR="0" wp14:anchorId="7A3867B0" wp14:editId="345AD13E">
                  <wp:extent cx="2657515" cy="273422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746" r="28900" b="8070"/>
                          <a:stretch/>
                        </pic:blipFill>
                        <pic:spPr bwMode="auto">
                          <a:xfrm>
                            <a:off x="0" y="0"/>
                            <a:ext cx="2666103" cy="27430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4C748D07" wp14:editId="58F1DD9E">
                  <wp:extent cx="2695067"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597" r="28892" b="8715"/>
                          <a:stretch/>
                        </pic:blipFill>
                        <pic:spPr bwMode="auto">
                          <a:xfrm>
                            <a:off x="0" y="0"/>
                            <a:ext cx="2701542" cy="2749791"/>
                          </a:xfrm>
                          <a:prstGeom prst="rect">
                            <a:avLst/>
                          </a:prstGeom>
                          <a:noFill/>
                          <a:ln>
                            <a:noFill/>
                          </a:ln>
                          <a:extLst>
                            <a:ext uri="{53640926-AAD7-44D8-BBD7-CCE9431645EC}">
                              <a14:shadowObscured xmlns:a14="http://schemas.microsoft.com/office/drawing/2010/main"/>
                            </a:ext>
                          </a:extLst>
                        </pic:spPr>
                      </pic:pic>
                    </a:graphicData>
                  </a:graphic>
                </wp:inline>
              </w:drawing>
            </w:r>
            <w:r w:rsidR="0045588B">
              <w:rPr>
                <w:rFonts w:ascii="Cambria Math" w:hAnsi="Cambria Math"/>
                <w:noProof/>
                <w:sz w:val="36"/>
                <w:szCs w:val="36"/>
              </w:rPr>
              <w:drawing>
                <wp:inline distT="0" distB="0" distL="0" distR="0" wp14:anchorId="2E357187" wp14:editId="15AF8FF2">
                  <wp:extent cx="2735243" cy="276446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289" r="28595" b="8070"/>
                          <a:stretch/>
                        </pic:blipFill>
                        <pic:spPr bwMode="auto">
                          <a:xfrm>
                            <a:off x="0" y="0"/>
                            <a:ext cx="2744382" cy="277370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05758BB6" wp14:editId="5AD1604C">
                  <wp:extent cx="2721934" cy="275148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139" r="28442" b="7409"/>
                          <a:stretch/>
                        </pic:blipFill>
                        <pic:spPr bwMode="auto">
                          <a:xfrm>
                            <a:off x="0" y="0"/>
                            <a:ext cx="2739026" cy="27687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26203EA7" wp14:editId="26B88D14">
                  <wp:extent cx="2711302" cy="275959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443" r="28442" b="7425"/>
                          <a:stretch/>
                        </pic:blipFill>
                        <pic:spPr bwMode="auto">
                          <a:xfrm>
                            <a:off x="0" y="0"/>
                            <a:ext cx="2718204" cy="2766619"/>
                          </a:xfrm>
                          <a:prstGeom prst="rect">
                            <a:avLst/>
                          </a:prstGeom>
                          <a:noFill/>
                          <a:ln>
                            <a:noFill/>
                          </a:ln>
                          <a:extLst>
                            <a:ext uri="{53640926-AAD7-44D8-BBD7-CCE9431645EC}">
                              <a14:shadowObscured xmlns:a14="http://schemas.microsoft.com/office/drawing/2010/main"/>
                            </a:ext>
                          </a:extLst>
                        </pic:spPr>
                      </pic:pic>
                    </a:graphicData>
                  </a:graphic>
                </wp:inline>
              </w:drawing>
            </w:r>
          </w:p>
          <w:p w14:paraId="5BA8A26D" w14:textId="4C5A5C83" w:rsidR="00075E26" w:rsidRDefault="0045588B" w:rsidP="00E02C95">
            <w:pPr>
              <w:jc w:val="center"/>
              <w:rPr>
                <w:rFonts w:ascii="Cambria Math" w:hAnsi="Cambria Math"/>
                <w:noProof/>
                <w:sz w:val="36"/>
                <w:szCs w:val="36"/>
              </w:rPr>
            </w:pPr>
            <w:r>
              <w:rPr>
                <w:rFonts w:ascii="Cambria Math" w:hAnsi="Cambria Math"/>
                <w:noProof/>
                <w:sz w:val="36"/>
                <w:szCs w:val="36"/>
              </w:rPr>
              <w:lastRenderedPageBreak/>
              <w:drawing>
                <wp:inline distT="0" distB="0" distL="0" distR="0" wp14:anchorId="66C9AECD" wp14:editId="7C00D9E0">
                  <wp:extent cx="5348176" cy="3440602"/>
                  <wp:effectExtent l="0" t="0" r="508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036" t="3549" r="16031" b="9682"/>
                          <a:stretch/>
                        </pic:blipFill>
                        <pic:spPr bwMode="auto">
                          <a:xfrm>
                            <a:off x="0" y="0"/>
                            <a:ext cx="5413498" cy="3482625"/>
                          </a:xfrm>
                          <a:prstGeom prst="rect">
                            <a:avLst/>
                          </a:prstGeom>
                          <a:noFill/>
                          <a:ln>
                            <a:noFill/>
                          </a:ln>
                          <a:extLst>
                            <a:ext uri="{53640926-AAD7-44D8-BBD7-CCE9431645EC}">
                              <a14:shadowObscured xmlns:a14="http://schemas.microsoft.com/office/drawing/2010/main"/>
                            </a:ext>
                          </a:extLst>
                        </pic:spPr>
                      </pic:pic>
                    </a:graphicData>
                  </a:graphic>
                </wp:inline>
              </w:drawing>
            </w:r>
          </w:p>
          <w:p w14:paraId="1582C9F6" w14:textId="5F34CACE" w:rsidR="00B9151B" w:rsidRPr="00B9151B" w:rsidRDefault="00B9151B" w:rsidP="006B13D1">
            <w:pPr>
              <w:jc w:val="both"/>
              <w:rPr>
                <w:rFonts w:ascii="Cambria Math" w:hAnsi="Cambria Math"/>
                <w:b/>
                <w:bCs/>
                <w:noProof/>
                <w:sz w:val="36"/>
                <w:szCs w:val="36"/>
                <w:u w:val="single"/>
              </w:rPr>
            </w:pPr>
            <w:r w:rsidRPr="00B9151B">
              <w:rPr>
                <w:rFonts w:ascii="Cambria Math" w:hAnsi="Cambria Math"/>
                <w:b/>
                <w:bCs/>
                <w:noProof/>
                <w:sz w:val="36"/>
                <w:szCs w:val="36"/>
                <w:u w:val="single"/>
              </w:rPr>
              <w:t>Comments and Comparison</w:t>
            </w:r>
          </w:p>
          <w:p w14:paraId="10F35749" w14:textId="1C72CF46" w:rsidR="00385EA4" w:rsidRDefault="00A16F48" w:rsidP="006B13D1">
            <w:pPr>
              <w:jc w:val="both"/>
              <w:rPr>
                <w:rFonts w:ascii="Cambria Math" w:hAnsi="Cambria Math"/>
                <w:noProof/>
                <w:sz w:val="36"/>
                <w:szCs w:val="36"/>
              </w:rPr>
            </w:pPr>
            <w:r>
              <w:rPr>
                <w:rFonts w:ascii="Cambria Math" w:hAnsi="Cambria Math"/>
                <w:noProof/>
                <w:sz w:val="36"/>
                <w:szCs w:val="36"/>
              </w:rPr>
              <w:t xml:space="preserve">As seen above, </w:t>
            </w:r>
            <w:r w:rsidR="00B600F9">
              <w:rPr>
                <w:rFonts w:ascii="Cambria Math" w:hAnsi="Cambria Math"/>
                <w:noProof/>
                <w:sz w:val="36"/>
                <w:szCs w:val="36"/>
              </w:rPr>
              <w:t>all the detector</w:t>
            </w:r>
            <w:r w:rsidR="008D0D27">
              <w:rPr>
                <w:rFonts w:ascii="Cambria Math" w:hAnsi="Cambria Math"/>
                <w:noProof/>
                <w:sz w:val="36"/>
                <w:szCs w:val="36"/>
              </w:rPr>
              <w:t>s</w:t>
            </w:r>
            <w:r w:rsidR="00B600F9">
              <w:rPr>
                <w:rFonts w:ascii="Cambria Math" w:hAnsi="Cambria Math"/>
                <w:noProof/>
                <w:sz w:val="36"/>
                <w:szCs w:val="36"/>
              </w:rPr>
              <w:t xml:space="preserve"> applied were able to </w:t>
            </w:r>
            <w:r w:rsidR="00C9037C">
              <w:rPr>
                <w:rFonts w:ascii="Cambria Math" w:hAnsi="Cambria Math"/>
                <w:noProof/>
                <w:sz w:val="36"/>
                <w:szCs w:val="36"/>
              </w:rPr>
              <w:t>detect some edges in the bridge image; however, we notice significant differences in the performance of each algorith</w:t>
            </w:r>
            <w:r w:rsidR="00AC1D49">
              <w:rPr>
                <w:rFonts w:ascii="Cambria Math" w:hAnsi="Cambria Math"/>
                <w:noProof/>
                <w:sz w:val="36"/>
                <w:szCs w:val="36"/>
              </w:rPr>
              <w:t>m</w:t>
            </w:r>
            <w:r w:rsidR="00C9037C">
              <w:rPr>
                <w:rFonts w:ascii="Cambria Math" w:hAnsi="Cambria Math"/>
                <w:noProof/>
                <w:sz w:val="36"/>
                <w:szCs w:val="36"/>
              </w:rPr>
              <w:t xml:space="preserve">. </w:t>
            </w:r>
          </w:p>
          <w:p w14:paraId="7B8670F1" w14:textId="77777777" w:rsidR="00337F5E" w:rsidRDefault="00337F5E" w:rsidP="006B13D1">
            <w:pPr>
              <w:jc w:val="both"/>
              <w:rPr>
                <w:rFonts w:ascii="Cambria Math" w:hAnsi="Cambria Math"/>
                <w:noProof/>
                <w:sz w:val="36"/>
                <w:szCs w:val="36"/>
              </w:rPr>
            </w:pPr>
          </w:p>
          <w:p w14:paraId="61F229DA" w14:textId="444E22C4" w:rsidR="00C9037C" w:rsidRDefault="00570CC4" w:rsidP="006B13D1">
            <w:pPr>
              <w:jc w:val="both"/>
              <w:rPr>
                <w:rFonts w:ascii="Cambria Math" w:hAnsi="Cambria Math"/>
                <w:noProof/>
                <w:sz w:val="36"/>
                <w:szCs w:val="36"/>
              </w:rPr>
            </w:pPr>
            <w:r>
              <w:rPr>
                <w:rFonts w:ascii="Cambria Math" w:hAnsi="Cambria Math"/>
                <w:noProof/>
                <w:sz w:val="36"/>
                <w:szCs w:val="36"/>
              </w:rPr>
              <w:t xml:space="preserve">We can clearly observe that the Canny Edge detector </w:t>
            </w:r>
            <w:r w:rsidR="00DC2433">
              <w:rPr>
                <w:rFonts w:ascii="Cambria Math" w:hAnsi="Cambria Math"/>
                <w:noProof/>
                <w:sz w:val="36"/>
                <w:szCs w:val="36"/>
              </w:rPr>
              <w:t xml:space="preserve">detects the most edges, followed by the Laplacian of Gaussian </w:t>
            </w:r>
            <w:r w:rsidR="00BD53C0">
              <w:rPr>
                <w:rFonts w:ascii="Cambria Math" w:hAnsi="Cambria Math"/>
                <w:noProof/>
                <w:sz w:val="36"/>
                <w:szCs w:val="36"/>
              </w:rPr>
              <w:t xml:space="preserve">Detector. The Prewitt and Roberts </w:t>
            </w:r>
            <w:r w:rsidR="001515F5">
              <w:rPr>
                <w:rFonts w:ascii="Cambria Math" w:hAnsi="Cambria Math"/>
                <w:noProof/>
                <w:sz w:val="36"/>
                <w:szCs w:val="36"/>
              </w:rPr>
              <w:t xml:space="preserve">algorithms come in last, with the Prewitt filter detecting slightly more edges than the Roberts filter. This is </w:t>
            </w:r>
            <w:r w:rsidR="007B4B86">
              <w:rPr>
                <w:rFonts w:ascii="Cambria Math" w:hAnsi="Cambria Math"/>
                <w:noProof/>
                <w:sz w:val="36"/>
                <w:szCs w:val="36"/>
              </w:rPr>
              <w:t xml:space="preserve">easily noticeable at the top-left corner of the results. </w:t>
            </w:r>
          </w:p>
          <w:p w14:paraId="1F636254" w14:textId="0BD794EC" w:rsidR="002D2A4B" w:rsidRDefault="002D2A4B" w:rsidP="006B13D1">
            <w:pPr>
              <w:jc w:val="both"/>
              <w:rPr>
                <w:rFonts w:ascii="Cambria Math" w:hAnsi="Cambria Math"/>
                <w:noProof/>
                <w:sz w:val="36"/>
                <w:szCs w:val="36"/>
              </w:rPr>
            </w:pPr>
          </w:p>
          <w:p w14:paraId="6878E205" w14:textId="79A2133E" w:rsidR="00BC53F8" w:rsidRDefault="002C34AD" w:rsidP="006B13D1">
            <w:pPr>
              <w:jc w:val="both"/>
              <w:rPr>
                <w:rFonts w:ascii="Cambria Math" w:hAnsi="Cambria Math"/>
                <w:noProof/>
                <w:sz w:val="36"/>
                <w:szCs w:val="36"/>
              </w:rPr>
            </w:pPr>
            <w:r>
              <w:rPr>
                <w:rFonts w:ascii="Cambria Math" w:hAnsi="Cambria Math"/>
                <w:noProof/>
                <w:sz w:val="36"/>
                <w:szCs w:val="36"/>
              </w:rPr>
              <w:t xml:space="preserve">Although the Canny algorithm detects the most edges, it is difficult to decipher the exact </w:t>
            </w:r>
            <w:r w:rsidR="00385481">
              <w:rPr>
                <w:rFonts w:ascii="Cambria Math" w:hAnsi="Cambria Math"/>
                <w:noProof/>
                <w:sz w:val="36"/>
                <w:szCs w:val="36"/>
              </w:rPr>
              <w:t>object whose edges were detected in some regions of the result</w:t>
            </w:r>
            <w:r w:rsidR="00B9151B">
              <w:rPr>
                <w:rFonts w:ascii="Cambria Math" w:hAnsi="Cambria Math"/>
                <w:noProof/>
                <w:sz w:val="36"/>
                <w:szCs w:val="36"/>
              </w:rPr>
              <w:t xml:space="preserve"> (like in the horizon and city skyline in the background)</w:t>
            </w:r>
            <w:r w:rsidR="00385481">
              <w:rPr>
                <w:rFonts w:ascii="Cambria Math" w:hAnsi="Cambria Math"/>
                <w:noProof/>
                <w:sz w:val="36"/>
                <w:szCs w:val="36"/>
              </w:rPr>
              <w:t xml:space="preserve">. This comment is also applicable to the </w:t>
            </w:r>
            <w:r w:rsidR="0003666A">
              <w:rPr>
                <w:rFonts w:ascii="Cambria Math" w:hAnsi="Cambria Math"/>
                <w:noProof/>
                <w:sz w:val="36"/>
                <w:szCs w:val="36"/>
              </w:rPr>
              <w:t xml:space="preserve">LoG-filtered image. </w:t>
            </w:r>
          </w:p>
          <w:p w14:paraId="5C6F8D93" w14:textId="77777777" w:rsidR="00BC53F8" w:rsidRDefault="00BC53F8" w:rsidP="006B13D1">
            <w:pPr>
              <w:jc w:val="both"/>
              <w:rPr>
                <w:rFonts w:ascii="Cambria Math" w:hAnsi="Cambria Math"/>
                <w:noProof/>
                <w:sz w:val="36"/>
                <w:szCs w:val="36"/>
              </w:rPr>
            </w:pPr>
          </w:p>
          <w:p w14:paraId="20FD44FB" w14:textId="2D682F82" w:rsidR="00075E26" w:rsidRDefault="00075E26" w:rsidP="006B13D1">
            <w:pPr>
              <w:jc w:val="both"/>
              <w:rPr>
                <w:rFonts w:ascii="Cambria Math" w:hAnsi="Cambria Math"/>
                <w:noProof/>
                <w:sz w:val="36"/>
                <w:szCs w:val="36"/>
              </w:rPr>
            </w:pPr>
            <w:r>
              <w:rPr>
                <w:rFonts w:ascii="Cambria Math" w:hAnsi="Cambria Math"/>
                <w:noProof/>
                <w:sz w:val="36"/>
                <w:szCs w:val="36"/>
              </w:rPr>
              <w:t>Image 2: A building</w:t>
            </w:r>
          </w:p>
          <w:p w14:paraId="2AECF926" w14:textId="61A30350" w:rsidR="00075E26" w:rsidRDefault="002008EF" w:rsidP="00015356">
            <w:pPr>
              <w:jc w:val="center"/>
              <w:rPr>
                <w:rFonts w:ascii="Cambria Math" w:hAnsi="Cambria Math"/>
                <w:noProof/>
                <w:sz w:val="36"/>
                <w:szCs w:val="36"/>
              </w:rPr>
            </w:pPr>
            <w:r>
              <w:rPr>
                <w:rFonts w:ascii="Cambria Math" w:hAnsi="Cambria Math"/>
                <w:noProof/>
                <w:sz w:val="36"/>
                <w:szCs w:val="36"/>
              </w:rPr>
              <w:lastRenderedPageBreak/>
              <w:drawing>
                <wp:inline distT="0" distB="0" distL="0" distR="0" wp14:anchorId="01BD3024" wp14:editId="0C40060E">
                  <wp:extent cx="4805916" cy="284916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750" r="15129" b="13553"/>
                          <a:stretch/>
                        </pic:blipFill>
                        <pic:spPr bwMode="auto">
                          <a:xfrm>
                            <a:off x="0" y="0"/>
                            <a:ext cx="4805916" cy="284916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1C6A8B65" wp14:editId="4A1B6958">
                  <wp:extent cx="4773442" cy="2849245"/>
                  <wp:effectExtent l="0" t="0" r="825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444" r="15904" b="13553"/>
                          <a:stretch/>
                        </pic:blipFill>
                        <pic:spPr bwMode="auto">
                          <a:xfrm>
                            <a:off x="0" y="0"/>
                            <a:ext cx="4773913" cy="284952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414DE3F9" wp14:editId="4A0B2655">
                  <wp:extent cx="4773295" cy="2828261"/>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901" t="-1" r="15442" b="14182"/>
                          <a:stretch/>
                        </pic:blipFill>
                        <pic:spPr bwMode="auto">
                          <a:xfrm>
                            <a:off x="0" y="0"/>
                            <a:ext cx="4774278" cy="282884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lastRenderedPageBreak/>
              <w:drawing>
                <wp:inline distT="0" distB="0" distL="0" distR="0" wp14:anchorId="73CEFBD4" wp14:editId="5F3D8FDB">
                  <wp:extent cx="4752177" cy="28492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750" r="15905" b="13553"/>
                          <a:stretch/>
                        </pic:blipFill>
                        <pic:spPr bwMode="auto">
                          <a:xfrm>
                            <a:off x="0" y="0"/>
                            <a:ext cx="4752646" cy="2849526"/>
                          </a:xfrm>
                          <a:prstGeom prst="rect">
                            <a:avLst/>
                          </a:prstGeom>
                          <a:noFill/>
                          <a:ln>
                            <a:noFill/>
                          </a:ln>
                          <a:extLst>
                            <a:ext uri="{53640926-AAD7-44D8-BBD7-CCE9431645EC}">
                              <a14:shadowObscured xmlns:a14="http://schemas.microsoft.com/office/drawing/2010/main"/>
                            </a:ext>
                          </a:extLst>
                        </pic:spPr>
                      </pic:pic>
                    </a:graphicData>
                  </a:graphic>
                </wp:inline>
              </w:drawing>
            </w:r>
            <w:r w:rsidR="004D77D2">
              <w:rPr>
                <w:rFonts w:ascii="Cambria Math" w:hAnsi="Cambria Math"/>
                <w:noProof/>
                <w:sz w:val="36"/>
                <w:szCs w:val="36"/>
              </w:rPr>
              <w:drawing>
                <wp:inline distT="0" distB="0" distL="0" distR="0" wp14:anchorId="2662644E" wp14:editId="136E66BA">
                  <wp:extent cx="4815674" cy="2860158"/>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445" r="15293" b="13218"/>
                          <a:stretch/>
                        </pic:blipFill>
                        <pic:spPr bwMode="auto">
                          <a:xfrm>
                            <a:off x="0" y="0"/>
                            <a:ext cx="4816389" cy="2860583"/>
                          </a:xfrm>
                          <a:prstGeom prst="rect">
                            <a:avLst/>
                          </a:prstGeom>
                          <a:noFill/>
                          <a:ln>
                            <a:noFill/>
                          </a:ln>
                          <a:extLst>
                            <a:ext uri="{53640926-AAD7-44D8-BBD7-CCE9431645EC}">
                              <a14:shadowObscured xmlns:a14="http://schemas.microsoft.com/office/drawing/2010/main"/>
                            </a:ext>
                          </a:extLst>
                        </pic:spPr>
                      </pic:pic>
                    </a:graphicData>
                  </a:graphic>
                </wp:inline>
              </w:drawing>
            </w:r>
            <w:r w:rsidR="004D77D2">
              <w:rPr>
                <w:rFonts w:ascii="Cambria Math" w:hAnsi="Cambria Math"/>
                <w:noProof/>
                <w:sz w:val="36"/>
                <w:szCs w:val="36"/>
              </w:rPr>
              <w:drawing>
                <wp:inline distT="0" distB="0" distL="0" distR="0" wp14:anchorId="476919E5" wp14:editId="3159D075">
                  <wp:extent cx="5156555" cy="29876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679" t="1" r="11165" b="9359"/>
                          <a:stretch/>
                        </pic:blipFill>
                        <pic:spPr bwMode="auto">
                          <a:xfrm>
                            <a:off x="0" y="0"/>
                            <a:ext cx="5156752" cy="2987789"/>
                          </a:xfrm>
                          <a:prstGeom prst="rect">
                            <a:avLst/>
                          </a:prstGeom>
                          <a:noFill/>
                          <a:ln>
                            <a:noFill/>
                          </a:ln>
                          <a:extLst>
                            <a:ext uri="{53640926-AAD7-44D8-BBD7-CCE9431645EC}">
                              <a14:shadowObscured xmlns:a14="http://schemas.microsoft.com/office/drawing/2010/main"/>
                            </a:ext>
                          </a:extLst>
                        </pic:spPr>
                      </pic:pic>
                    </a:graphicData>
                  </a:graphic>
                </wp:inline>
              </w:drawing>
            </w:r>
          </w:p>
          <w:p w14:paraId="6546E4E5" w14:textId="77777777" w:rsidR="008D0D27" w:rsidRPr="00B9151B" w:rsidRDefault="008D0D27" w:rsidP="008D0D27">
            <w:pPr>
              <w:jc w:val="both"/>
              <w:rPr>
                <w:rFonts w:ascii="Cambria Math" w:hAnsi="Cambria Math"/>
                <w:b/>
                <w:bCs/>
                <w:noProof/>
                <w:sz w:val="36"/>
                <w:szCs w:val="36"/>
                <w:u w:val="single"/>
              </w:rPr>
            </w:pPr>
            <w:r w:rsidRPr="00B9151B">
              <w:rPr>
                <w:rFonts w:ascii="Cambria Math" w:hAnsi="Cambria Math"/>
                <w:b/>
                <w:bCs/>
                <w:noProof/>
                <w:sz w:val="36"/>
                <w:szCs w:val="36"/>
                <w:u w:val="single"/>
              </w:rPr>
              <w:lastRenderedPageBreak/>
              <w:t>Comments and Comparison</w:t>
            </w:r>
          </w:p>
          <w:p w14:paraId="1C1ABA4A" w14:textId="34052F7F" w:rsidR="00A357CD" w:rsidRDefault="008D0D27" w:rsidP="008D0D27">
            <w:pPr>
              <w:jc w:val="both"/>
              <w:rPr>
                <w:rFonts w:ascii="Cambria Math" w:hAnsi="Cambria Math"/>
                <w:noProof/>
                <w:sz w:val="36"/>
                <w:szCs w:val="36"/>
              </w:rPr>
            </w:pPr>
            <w:r>
              <w:rPr>
                <w:rFonts w:ascii="Cambria Math" w:hAnsi="Cambria Math"/>
                <w:noProof/>
                <w:sz w:val="36"/>
                <w:szCs w:val="36"/>
              </w:rPr>
              <w:t>As seen above, all the detector</w:t>
            </w:r>
            <w:r>
              <w:rPr>
                <w:rFonts w:ascii="Cambria Math" w:hAnsi="Cambria Math"/>
                <w:noProof/>
                <w:sz w:val="36"/>
                <w:szCs w:val="36"/>
              </w:rPr>
              <w:t>s</w:t>
            </w:r>
            <w:r>
              <w:rPr>
                <w:rFonts w:ascii="Cambria Math" w:hAnsi="Cambria Math"/>
                <w:noProof/>
                <w:sz w:val="36"/>
                <w:szCs w:val="36"/>
              </w:rPr>
              <w:t xml:space="preserve"> applied were able to detect some edges in the</w:t>
            </w:r>
            <w:r w:rsidR="00AC1D49">
              <w:rPr>
                <w:rFonts w:ascii="Cambria Math" w:hAnsi="Cambria Math"/>
                <w:noProof/>
                <w:sz w:val="36"/>
                <w:szCs w:val="36"/>
              </w:rPr>
              <w:t xml:space="preserve"> building</w:t>
            </w:r>
            <w:r>
              <w:rPr>
                <w:rFonts w:ascii="Cambria Math" w:hAnsi="Cambria Math"/>
                <w:noProof/>
                <w:sz w:val="36"/>
                <w:szCs w:val="36"/>
              </w:rPr>
              <w:t>; however, we notice significant differences in the performance of each algorith</w:t>
            </w:r>
            <w:r w:rsidR="00AC1D49">
              <w:rPr>
                <w:rFonts w:ascii="Cambria Math" w:hAnsi="Cambria Math"/>
                <w:noProof/>
                <w:sz w:val="36"/>
                <w:szCs w:val="36"/>
              </w:rPr>
              <w:t>m</w:t>
            </w:r>
            <w:r>
              <w:rPr>
                <w:rFonts w:ascii="Cambria Math" w:hAnsi="Cambria Math"/>
                <w:noProof/>
                <w:sz w:val="36"/>
                <w:szCs w:val="36"/>
              </w:rPr>
              <w:t xml:space="preserve">. </w:t>
            </w:r>
          </w:p>
          <w:p w14:paraId="7FF8AB20" w14:textId="35DECC17" w:rsidR="008D0D27" w:rsidRDefault="008D0D27" w:rsidP="008D0D27">
            <w:pPr>
              <w:jc w:val="both"/>
              <w:rPr>
                <w:rFonts w:ascii="Cambria Math" w:hAnsi="Cambria Math"/>
                <w:noProof/>
                <w:sz w:val="36"/>
                <w:szCs w:val="36"/>
              </w:rPr>
            </w:pPr>
            <w:r>
              <w:rPr>
                <w:rFonts w:ascii="Cambria Math" w:hAnsi="Cambria Math"/>
                <w:noProof/>
                <w:sz w:val="36"/>
                <w:szCs w:val="36"/>
              </w:rPr>
              <w:t xml:space="preserve">We can clearly observe that the Canny Edge detector detects the most edges, followed by the Laplacian of Gaussian Detector. The Prewitt and Roberts algorithms come in last, with the Prewitt filter detecting slightly more edges than the Roberts filter. This is easily noticeable </w:t>
            </w:r>
            <w:r w:rsidR="00A357CD">
              <w:rPr>
                <w:rFonts w:ascii="Cambria Math" w:hAnsi="Cambria Math"/>
                <w:noProof/>
                <w:sz w:val="36"/>
                <w:szCs w:val="36"/>
              </w:rPr>
              <w:t>around some</w:t>
            </w:r>
            <w:r w:rsidR="002E305D">
              <w:rPr>
                <w:rFonts w:ascii="Cambria Math" w:hAnsi="Cambria Math"/>
                <w:noProof/>
                <w:sz w:val="36"/>
                <w:szCs w:val="36"/>
              </w:rPr>
              <w:t xml:space="preserve"> subtle features of the building like the glass windows</w:t>
            </w:r>
            <w:r>
              <w:rPr>
                <w:rFonts w:ascii="Cambria Math" w:hAnsi="Cambria Math"/>
                <w:noProof/>
                <w:sz w:val="36"/>
                <w:szCs w:val="36"/>
              </w:rPr>
              <w:t xml:space="preserve">. </w:t>
            </w:r>
          </w:p>
          <w:p w14:paraId="01C9FA1E" w14:textId="77553F85" w:rsidR="008D0D27" w:rsidRDefault="00146ED7" w:rsidP="008D0D27">
            <w:pPr>
              <w:jc w:val="both"/>
              <w:rPr>
                <w:rFonts w:ascii="Cambria Math" w:hAnsi="Cambria Math"/>
                <w:noProof/>
                <w:sz w:val="36"/>
                <w:szCs w:val="36"/>
              </w:rPr>
            </w:pPr>
            <w:r>
              <w:rPr>
                <w:rFonts w:ascii="Cambria Math" w:hAnsi="Cambria Math"/>
                <w:noProof/>
                <w:sz w:val="36"/>
                <w:szCs w:val="36"/>
              </w:rPr>
              <w:t xml:space="preserve">With </w:t>
            </w:r>
            <w:r w:rsidR="008D0D27">
              <w:rPr>
                <w:rFonts w:ascii="Cambria Math" w:hAnsi="Cambria Math"/>
                <w:noProof/>
                <w:sz w:val="36"/>
                <w:szCs w:val="36"/>
              </w:rPr>
              <w:t xml:space="preserve">the Canny algorithm, </w:t>
            </w:r>
            <w:r w:rsidR="00FD1896">
              <w:rPr>
                <w:rFonts w:ascii="Cambria Math" w:hAnsi="Cambria Math"/>
                <w:noProof/>
                <w:sz w:val="36"/>
                <w:szCs w:val="36"/>
              </w:rPr>
              <w:t>some</w:t>
            </w:r>
            <w:r>
              <w:rPr>
                <w:rFonts w:ascii="Cambria Math" w:hAnsi="Cambria Math"/>
                <w:noProof/>
                <w:sz w:val="36"/>
                <w:szCs w:val="36"/>
              </w:rPr>
              <w:t xml:space="preserve"> part</w:t>
            </w:r>
            <w:r w:rsidR="00FD1896">
              <w:rPr>
                <w:rFonts w:ascii="Cambria Math" w:hAnsi="Cambria Math"/>
                <w:noProof/>
                <w:sz w:val="36"/>
                <w:szCs w:val="36"/>
              </w:rPr>
              <w:t>s of</w:t>
            </w:r>
            <w:r>
              <w:rPr>
                <w:rFonts w:ascii="Cambria Math" w:hAnsi="Cambria Math"/>
                <w:noProof/>
                <w:sz w:val="36"/>
                <w:szCs w:val="36"/>
              </w:rPr>
              <w:t xml:space="preserve"> the landscape around the buildling </w:t>
            </w:r>
            <w:r w:rsidR="00337F5E">
              <w:rPr>
                <w:rFonts w:ascii="Cambria Math" w:hAnsi="Cambria Math"/>
                <w:noProof/>
                <w:sz w:val="36"/>
                <w:szCs w:val="36"/>
              </w:rPr>
              <w:t>are</w:t>
            </w:r>
            <w:r>
              <w:rPr>
                <w:rFonts w:ascii="Cambria Math" w:hAnsi="Cambria Math"/>
                <w:noProof/>
                <w:sz w:val="36"/>
                <w:szCs w:val="36"/>
              </w:rPr>
              <w:t xml:space="preserve"> clearly noticeable. </w:t>
            </w:r>
            <w:r w:rsidR="00404206">
              <w:rPr>
                <w:rFonts w:ascii="Cambria Math" w:hAnsi="Cambria Math"/>
                <w:noProof/>
                <w:sz w:val="36"/>
                <w:szCs w:val="36"/>
              </w:rPr>
              <w:t xml:space="preserve">One who’s not familiar with the silhouette of a building might not be able </w:t>
            </w:r>
            <w:r w:rsidR="00A57FF4">
              <w:rPr>
                <w:rFonts w:ascii="Cambria Math" w:hAnsi="Cambria Math"/>
                <w:noProof/>
                <w:sz w:val="36"/>
                <w:szCs w:val="36"/>
              </w:rPr>
              <w:t xml:space="preserve">to conclude that the results from the Roberts and Prewitt filters are full buildings. </w:t>
            </w:r>
          </w:p>
          <w:p w14:paraId="45C30295" w14:textId="77777777" w:rsidR="008D0D27" w:rsidRDefault="008D0D27" w:rsidP="008D0D27">
            <w:pPr>
              <w:rPr>
                <w:rFonts w:ascii="Cambria Math" w:hAnsi="Cambria Math"/>
                <w:noProof/>
                <w:sz w:val="36"/>
                <w:szCs w:val="36"/>
              </w:rPr>
            </w:pPr>
          </w:p>
          <w:p w14:paraId="204EACC8" w14:textId="029D3788" w:rsidR="00075E26" w:rsidRDefault="00075E26" w:rsidP="006B13D1">
            <w:pPr>
              <w:jc w:val="both"/>
              <w:rPr>
                <w:rFonts w:ascii="Cambria Math" w:hAnsi="Cambria Math"/>
                <w:noProof/>
                <w:sz w:val="36"/>
                <w:szCs w:val="36"/>
              </w:rPr>
            </w:pPr>
            <w:r>
              <w:rPr>
                <w:rFonts w:ascii="Cambria Math" w:hAnsi="Cambria Math"/>
                <w:noProof/>
                <w:sz w:val="36"/>
                <w:szCs w:val="36"/>
              </w:rPr>
              <w:t xml:space="preserve">Image 3: </w:t>
            </w:r>
            <w:r w:rsidR="006826F4">
              <w:rPr>
                <w:rFonts w:ascii="Cambria Math" w:hAnsi="Cambria Math"/>
                <w:noProof/>
                <w:sz w:val="36"/>
                <w:szCs w:val="36"/>
              </w:rPr>
              <w:t>A beach</w:t>
            </w:r>
          </w:p>
          <w:p w14:paraId="36B091B5" w14:textId="77777777" w:rsidR="001226E3" w:rsidRDefault="00F857B7" w:rsidP="001226E3">
            <w:pPr>
              <w:jc w:val="center"/>
              <w:rPr>
                <w:rFonts w:ascii="Cambria Math" w:hAnsi="Cambria Math"/>
                <w:noProof/>
                <w:sz w:val="36"/>
                <w:szCs w:val="36"/>
              </w:rPr>
            </w:pPr>
            <w:r>
              <w:rPr>
                <w:rFonts w:ascii="Cambria Math" w:hAnsi="Cambria Math"/>
                <w:noProof/>
                <w:sz w:val="36"/>
                <w:szCs w:val="36"/>
              </w:rPr>
              <w:drawing>
                <wp:inline distT="0" distB="0" distL="0" distR="0" wp14:anchorId="274E222B" wp14:editId="56BE41DA">
                  <wp:extent cx="4122327" cy="2371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822" t="3547" r="16975" b="16121"/>
                          <a:stretch/>
                        </pic:blipFill>
                        <pic:spPr bwMode="auto">
                          <a:xfrm>
                            <a:off x="0" y="0"/>
                            <a:ext cx="4165021" cy="23956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6675415A" wp14:editId="539F4A19">
                  <wp:extent cx="4172930" cy="2456120"/>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736" t="3548" r="17579" b="16134"/>
                          <a:stretch/>
                        </pic:blipFill>
                        <pic:spPr bwMode="auto">
                          <a:xfrm>
                            <a:off x="0" y="0"/>
                            <a:ext cx="4246957" cy="249969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lastRenderedPageBreak/>
              <w:drawing>
                <wp:inline distT="0" distB="0" distL="0" distR="0" wp14:anchorId="2A5A41C3" wp14:editId="22F9AEFF">
                  <wp:extent cx="4832062" cy="286015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584" t="2903" r="17579" b="16134"/>
                          <a:stretch/>
                        </pic:blipFill>
                        <pic:spPr bwMode="auto">
                          <a:xfrm>
                            <a:off x="0" y="0"/>
                            <a:ext cx="4858268" cy="2875670"/>
                          </a:xfrm>
                          <a:prstGeom prst="rect">
                            <a:avLst/>
                          </a:prstGeom>
                          <a:noFill/>
                          <a:ln>
                            <a:noFill/>
                          </a:ln>
                          <a:extLst>
                            <a:ext uri="{53640926-AAD7-44D8-BBD7-CCE9431645EC}">
                              <a14:shadowObscured xmlns:a14="http://schemas.microsoft.com/office/drawing/2010/main"/>
                            </a:ext>
                          </a:extLst>
                        </pic:spPr>
                      </pic:pic>
                    </a:graphicData>
                  </a:graphic>
                </wp:inline>
              </w:drawing>
            </w:r>
            <w:r w:rsidR="00F94A33">
              <w:rPr>
                <w:rFonts w:ascii="Cambria Math" w:hAnsi="Cambria Math"/>
                <w:noProof/>
                <w:sz w:val="36"/>
                <w:szCs w:val="36"/>
              </w:rPr>
              <w:drawing>
                <wp:inline distT="0" distB="0" distL="0" distR="0" wp14:anchorId="4E141925" wp14:editId="0C4A59C2">
                  <wp:extent cx="4857717" cy="2796363"/>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278" t="3871" r="17117" b="16456"/>
                          <a:stretch/>
                        </pic:blipFill>
                        <pic:spPr bwMode="auto">
                          <a:xfrm>
                            <a:off x="0" y="0"/>
                            <a:ext cx="4868208" cy="2802402"/>
                          </a:xfrm>
                          <a:prstGeom prst="rect">
                            <a:avLst/>
                          </a:prstGeom>
                          <a:noFill/>
                          <a:ln>
                            <a:noFill/>
                          </a:ln>
                          <a:extLst>
                            <a:ext uri="{53640926-AAD7-44D8-BBD7-CCE9431645EC}">
                              <a14:shadowObscured xmlns:a14="http://schemas.microsoft.com/office/drawing/2010/main"/>
                            </a:ext>
                          </a:extLst>
                        </pic:spPr>
                      </pic:pic>
                    </a:graphicData>
                  </a:graphic>
                </wp:inline>
              </w:drawing>
            </w:r>
            <w:r w:rsidR="00F94A33">
              <w:rPr>
                <w:rFonts w:ascii="Cambria Math" w:hAnsi="Cambria Math"/>
                <w:noProof/>
                <w:sz w:val="36"/>
                <w:szCs w:val="36"/>
              </w:rPr>
              <w:drawing>
                <wp:inline distT="0" distB="0" distL="0" distR="0" wp14:anchorId="5610CF1F" wp14:editId="1BDF82C5">
                  <wp:extent cx="4791623" cy="2817628"/>
                  <wp:effectExtent l="0" t="0" r="952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888" t="3226" r="17886" b="17102"/>
                          <a:stretch/>
                        </pic:blipFill>
                        <pic:spPr bwMode="auto">
                          <a:xfrm>
                            <a:off x="0" y="0"/>
                            <a:ext cx="4837718" cy="2844733"/>
                          </a:xfrm>
                          <a:prstGeom prst="rect">
                            <a:avLst/>
                          </a:prstGeom>
                          <a:noFill/>
                          <a:ln>
                            <a:noFill/>
                          </a:ln>
                          <a:extLst>
                            <a:ext uri="{53640926-AAD7-44D8-BBD7-CCE9431645EC}">
                              <a14:shadowObscured xmlns:a14="http://schemas.microsoft.com/office/drawing/2010/main"/>
                            </a:ext>
                          </a:extLst>
                        </pic:spPr>
                      </pic:pic>
                    </a:graphicData>
                  </a:graphic>
                </wp:inline>
              </w:drawing>
            </w:r>
          </w:p>
          <w:p w14:paraId="646817D3" w14:textId="5B005458" w:rsidR="006826F4" w:rsidRDefault="00F857B7" w:rsidP="001226E3">
            <w:pPr>
              <w:jc w:val="center"/>
              <w:rPr>
                <w:rFonts w:ascii="Cambria Math" w:hAnsi="Cambria Math"/>
                <w:noProof/>
                <w:sz w:val="36"/>
                <w:szCs w:val="36"/>
              </w:rPr>
            </w:pPr>
            <w:r>
              <w:rPr>
                <w:rFonts w:ascii="Cambria Math" w:hAnsi="Cambria Math"/>
                <w:noProof/>
                <w:sz w:val="36"/>
                <w:szCs w:val="36"/>
              </w:rPr>
              <w:lastRenderedPageBreak/>
              <w:drawing>
                <wp:inline distT="0" distB="0" distL="0" distR="0" wp14:anchorId="3D439A3E" wp14:editId="0BD8FBA5">
                  <wp:extent cx="5209953" cy="28282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679" t="4193" r="10395" b="10000"/>
                          <a:stretch/>
                        </pic:blipFill>
                        <pic:spPr bwMode="auto">
                          <a:xfrm>
                            <a:off x="0" y="0"/>
                            <a:ext cx="5210293" cy="2828445"/>
                          </a:xfrm>
                          <a:prstGeom prst="rect">
                            <a:avLst/>
                          </a:prstGeom>
                          <a:noFill/>
                          <a:ln>
                            <a:noFill/>
                          </a:ln>
                          <a:extLst>
                            <a:ext uri="{53640926-AAD7-44D8-BBD7-CCE9431645EC}">
                              <a14:shadowObscured xmlns:a14="http://schemas.microsoft.com/office/drawing/2010/main"/>
                            </a:ext>
                          </a:extLst>
                        </pic:spPr>
                      </pic:pic>
                    </a:graphicData>
                  </a:graphic>
                </wp:inline>
              </w:drawing>
            </w:r>
          </w:p>
          <w:p w14:paraId="00B09EA4" w14:textId="1E0C4F89" w:rsidR="00F857B7" w:rsidRDefault="004D583B" w:rsidP="006B13D1">
            <w:pPr>
              <w:jc w:val="both"/>
              <w:rPr>
                <w:rFonts w:ascii="Cambria Math" w:hAnsi="Cambria Math"/>
                <w:noProof/>
                <w:sz w:val="36"/>
                <w:szCs w:val="36"/>
              </w:rPr>
            </w:pPr>
            <w:r>
              <w:rPr>
                <w:rFonts w:ascii="Cambria Math" w:hAnsi="Cambria Math"/>
                <w:noProof/>
                <w:sz w:val="36"/>
                <w:szCs w:val="36"/>
              </w:rPr>
              <w:t xml:space="preserve">This photo </w:t>
            </w:r>
            <w:r w:rsidR="00693C69">
              <w:rPr>
                <w:rFonts w:ascii="Cambria Math" w:hAnsi="Cambria Math"/>
                <w:noProof/>
                <w:sz w:val="36"/>
                <w:szCs w:val="36"/>
              </w:rPr>
              <w:t xml:space="preserve">may not be so suitable for edge detection given the similarity in the contours of different objects in the image. </w:t>
            </w:r>
            <w:r w:rsidR="00BA359C">
              <w:rPr>
                <w:rFonts w:ascii="Cambria Math" w:hAnsi="Cambria Math"/>
                <w:noProof/>
                <w:sz w:val="36"/>
                <w:szCs w:val="36"/>
              </w:rPr>
              <w:t xml:space="preserve">Just looking at the results, it will be quite impossible to tell that the original image was that of a beach. </w:t>
            </w:r>
          </w:p>
          <w:p w14:paraId="16AEDBD1" w14:textId="6DE28298" w:rsidR="005C34C5" w:rsidRDefault="005C34C5" w:rsidP="006B13D1">
            <w:pPr>
              <w:jc w:val="both"/>
              <w:rPr>
                <w:rFonts w:ascii="Cambria Math" w:hAnsi="Cambria Math"/>
                <w:noProof/>
                <w:sz w:val="36"/>
                <w:szCs w:val="36"/>
              </w:rPr>
            </w:pPr>
            <w:r>
              <w:rPr>
                <w:rFonts w:ascii="Cambria Math" w:hAnsi="Cambria Math"/>
                <w:noProof/>
                <w:sz w:val="36"/>
                <w:szCs w:val="36"/>
              </w:rPr>
              <w:t>In terms of performance of the detector, Canny is ahead of the other three</w:t>
            </w:r>
            <w:r w:rsidR="00307943">
              <w:rPr>
                <w:rFonts w:ascii="Cambria Math" w:hAnsi="Cambria Math"/>
                <w:noProof/>
                <w:sz w:val="36"/>
                <w:szCs w:val="36"/>
              </w:rPr>
              <w:t xml:space="preserve"> as it picks up several edges. On the other end of the performance spectrum is the Roberts </w:t>
            </w:r>
            <w:r w:rsidR="00796CF0">
              <w:rPr>
                <w:rFonts w:ascii="Cambria Math" w:hAnsi="Cambria Math"/>
                <w:noProof/>
                <w:sz w:val="36"/>
                <w:szCs w:val="36"/>
              </w:rPr>
              <w:t xml:space="preserve">edge detector. </w:t>
            </w:r>
          </w:p>
          <w:p w14:paraId="185A60A1" w14:textId="77777777" w:rsidR="004D583B" w:rsidRDefault="004D583B" w:rsidP="006B13D1">
            <w:pPr>
              <w:jc w:val="both"/>
              <w:rPr>
                <w:rFonts w:ascii="Cambria Math" w:hAnsi="Cambria Math"/>
                <w:noProof/>
                <w:sz w:val="36"/>
                <w:szCs w:val="36"/>
              </w:rPr>
            </w:pPr>
          </w:p>
          <w:p w14:paraId="6C08CEBB" w14:textId="632ACBEB" w:rsidR="006826F4" w:rsidRDefault="006826F4" w:rsidP="006B13D1">
            <w:pPr>
              <w:jc w:val="both"/>
              <w:rPr>
                <w:rFonts w:ascii="Cambria Math" w:hAnsi="Cambria Math"/>
                <w:noProof/>
                <w:sz w:val="36"/>
                <w:szCs w:val="36"/>
              </w:rPr>
            </w:pPr>
            <w:r>
              <w:rPr>
                <w:rFonts w:ascii="Cambria Math" w:hAnsi="Cambria Math"/>
                <w:noProof/>
                <w:sz w:val="36"/>
                <w:szCs w:val="36"/>
              </w:rPr>
              <w:t>Image 4: A libra</w:t>
            </w:r>
            <w:r w:rsidR="001411FD">
              <w:rPr>
                <w:rFonts w:ascii="Cambria Math" w:hAnsi="Cambria Math"/>
                <w:noProof/>
                <w:sz w:val="36"/>
                <w:szCs w:val="36"/>
              </w:rPr>
              <w:t>r</w:t>
            </w:r>
            <w:r>
              <w:rPr>
                <w:rFonts w:ascii="Cambria Math" w:hAnsi="Cambria Math"/>
                <w:noProof/>
                <w:sz w:val="36"/>
                <w:szCs w:val="36"/>
              </w:rPr>
              <w:t>y</w:t>
            </w:r>
          </w:p>
          <w:p w14:paraId="7DD11761" w14:textId="77777777" w:rsidR="00C4124D" w:rsidRDefault="001C0F11" w:rsidP="00C4124D">
            <w:pPr>
              <w:jc w:val="center"/>
              <w:rPr>
                <w:rFonts w:ascii="Cambria Math" w:hAnsi="Cambria Math"/>
                <w:noProof/>
                <w:sz w:val="36"/>
                <w:szCs w:val="36"/>
              </w:rPr>
            </w:pPr>
            <w:r>
              <w:rPr>
                <w:rFonts w:ascii="Cambria Math" w:hAnsi="Cambria Math"/>
                <w:noProof/>
                <w:sz w:val="36"/>
                <w:szCs w:val="36"/>
              </w:rPr>
              <w:drawing>
                <wp:inline distT="0" distB="0" distL="0" distR="0" wp14:anchorId="3383BA90" wp14:editId="14829556">
                  <wp:extent cx="3636334" cy="2699162"/>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246" t="1290" r="22785" b="14198"/>
                          <a:stretch/>
                        </pic:blipFill>
                        <pic:spPr bwMode="auto">
                          <a:xfrm>
                            <a:off x="0" y="0"/>
                            <a:ext cx="3648098" cy="2707894"/>
                          </a:xfrm>
                          <a:prstGeom prst="rect">
                            <a:avLst/>
                          </a:prstGeom>
                          <a:noFill/>
                          <a:ln>
                            <a:noFill/>
                          </a:ln>
                          <a:extLst>
                            <a:ext uri="{53640926-AAD7-44D8-BBD7-CCE9431645EC}">
                              <a14:shadowObscured xmlns:a14="http://schemas.microsoft.com/office/drawing/2010/main"/>
                            </a:ext>
                          </a:extLst>
                        </pic:spPr>
                      </pic:pic>
                    </a:graphicData>
                  </a:graphic>
                </wp:inline>
              </w:drawing>
            </w:r>
          </w:p>
          <w:p w14:paraId="75DFDE30" w14:textId="77777777" w:rsidR="00C4124D" w:rsidRDefault="001C0F11" w:rsidP="00C4124D">
            <w:pPr>
              <w:jc w:val="center"/>
              <w:rPr>
                <w:rFonts w:ascii="Cambria Math" w:hAnsi="Cambria Math"/>
                <w:noProof/>
                <w:sz w:val="36"/>
                <w:szCs w:val="36"/>
              </w:rPr>
            </w:pPr>
            <w:r>
              <w:rPr>
                <w:rFonts w:ascii="Cambria Math" w:hAnsi="Cambria Math"/>
                <w:noProof/>
                <w:sz w:val="36"/>
                <w:szCs w:val="36"/>
              </w:rPr>
              <w:lastRenderedPageBreak/>
              <w:drawing>
                <wp:inline distT="0" distB="0" distL="0" distR="0" wp14:anchorId="0E6EE864" wp14:editId="49F9DB8F">
                  <wp:extent cx="3699337" cy="28384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550" t="1290" r="23243" b="12586"/>
                          <a:stretch/>
                        </pic:blipFill>
                        <pic:spPr bwMode="auto">
                          <a:xfrm>
                            <a:off x="0" y="0"/>
                            <a:ext cx="3699887" cy="2838887"/>
                          </a:xfrm>
                          <a:prstGeom prst="rect">
                            <a:avLst/>
                          </a:prstGeom>
                          <a:noFill/>
                          <a:ln>
                            <a:noFill/>
                          </a:ln>
                          <a:extLst>
                            <a:ext uri="{53640926-AAD7-44D8-BBD7-CCE9431645EC}">
                              <a14:shadowObscured xmlns:a14="http://schemas.microsoft.com/office/drawing/2010/main"/>
                            </a:ext>
                          </a:extLst>
                        </pic:spPr>
                      </pic:pic>
                    </a:graphicData>
                  </a:graphic>
                </wp:inline>
              </w:drawing>
            </w:r>
          </w:p>
          <w:p w14:paraId="36C92DA0" w14:textId="63A6177C" w:rsidR="006826F4" w:rsidRDefault="001C0F11" w:rsidP="00C175C6">
            <w:pPr>
              <w:jc w:val="center"/>
              <w:rPr>
                <w:rFonts w:ascii="Cambria Math" w:hAnsi="Cambria Math"/>
                <w:noProof/>
                <w:sz w:val="36"/>
                <w:szCs w:val="36"/>
              </w:rPr>
            </w:pPr>
            <w:r>
              <w:rPr>
                <w:rFonts w:ascii="Cambria Math" w:hAnsi="Cambria Math"/>
                <w:noProof/>
                <w:sz w:val="36"/>
                <w:szCs w:val="36"/>
              </w:rPr>
              <w:drawing>
                <wp:inline distT="0" distB="0" distL="0" distR="0" wp14:anchorId="57925611" wp14:editId="008854CE">
                  <wp:extent cx="3678376" cy="28279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549" t="1935" r="23550" b="12264"/>
                          <a:stretch/>
                        </pic:blipFill>
                        <pic:spPr bwMode="auto">
                          <a:xfrm>
                            <a:off x="0" y="0"/>
                            <a:ext cx="3678714" cy="28282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5D62DD1F" wp14:editId="0A09D6B4">
                  <wp:extent cx="3668011" cy="2838772"/>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3548" t="1935" r="23703" b="11941"/>
                          <a:stretch/>
                        </pic:blipFill>
                        <pic:spPr bwMode="auto">
                          <a:xfrm>
                            <a:off x="0" y="0"/>
                            <a:ext cx="3668164" cy="28388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lastRenderedPageBreak/>
              <w:drawing>
                <wp:inline distT="0" distB="0" distL="0" distR="0" wp14:anchorId="316B375C" wp14:editId="47966C79">
                  <wp:extent cx="3721395" cy="2828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394" t="1936" r="23085" b="12254"/>
                          <a:stretch/>
                        </pic:blipFill>
                        <pic:spPr bwMode="auto">
                          <a:xfrm>
                            <a:off x="0" y="0"/>
                            <a:ext cx="3721786" cy="28285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6721DEF7" wp14:editId="740E5D63">
                  <wp:extent cx="4699590" cy="2860158"/>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8195" t="3226" r="14215" b="9994"/>
                          <a:stretch/>
                        </pic:blipFill>
                        <pic:spPr bwMode="auto">
                          <a:xfrm>
                            <a:off x="0" y="0"/>
                            <a:ext cx="4700112" cy="2860475"/>
                          </a:xfrm>
                          <a:prstGeom prst="rect">
                            <a:avLst/>
                          </a:prstGeom>
                          <a:noFill/>
                          <a:ln>
                            <a:noFill/>
                          </a:ln>
                          <a:extLst>
                            <a:ext uri="{53640926-AAD7-44D8-BBD7-CCE9431645EC}">
                              <a14:shadowObscured xmlns:a14="http://schemas.microsoft.com/office/drawing/2010/main"/>
                            </a:ext>
                          </a:extLst>
                        </pic:spPr>
                      </pic:pic>
                    </a:graphicData>
                  </a:graphic>
                </wp:inline>
              </w:drawing>
            </w:r>
          </w:p>
          <w:p w14:paraId="2F676412" w14:textId="65FEDA37" w:rsidR="001C0F11" w:rsidRDefault="003510F9" w:rsidP="006B13D1">
            <w:pPr>
              <w:jc w:val="both"/>
              <w:rPr>
                <w:rFonts w:ascii="Cambria Math" w:hAnsi="Cambria Math"/>
                <w:noProof/>
                <w:sz w:val="36"/>
                <w:szCs w:val="36"/>
              </w:rPr>
            </w:pPr>
            <w:r>
              <w:rPr>
                <w:rFonts w:ascii="Cambria Math" w:hAnsi="Cambria Math"/>
                <w:noProof/>
                <w:sz w:val="36"/>
                <w:szCs w:val="36"/>
              </w:rPr>
              <w:t xml:space="preserve">Similar comments as before can be made for this image. Notice how the Canny detector fully identifies the ‘PUBLIC LIBRARY’. </w:t>
            </w:r>
          </w:p>
          <w:p w14:paraId="7D066610" w14:textId="4637D135" w:rsidR="000259EB" w:rsidRDefault="000259EB" w:rsidP="006B13D1">
            <w:pPr>
              <w:jc w:val="both"/>
              <w:rPr>
                <w:rFonts w:ascii="Cambria Math" w:hAnsi="Cambria Math"/>
                <w:noProof/>
                <w:sz w:val="36"/>
                <w:szCs w:val="36"/>
              </w:rPr>
            </w:pPr>
            <w:r>
              <w:rPr>
                <w:rFonts w:ascii="Cambria Math" w:hAnsi="Cambria Math"/>
                <w:noProof/>
                <w:sz w:val="36"/>
                <w:szCs w:val="36"/>
              </w:rPr>
              <w:t xml:space="preserve">One thing worthy of note is that </w:t>
            </w:r>
            <w:r w:rsidR="00091780">
              <w:rPr>
                <w:rFonts w:ascii="Cambria Math" w:hAnsi="Cambria Math"/>
                <w:noProof/>
                <w:sz w:val="36"/>
                <w:szCs w:val="36"/>
              </w:rPr>
              <w:t xml:space="preserve">in areas of sharp </w:t>
            </w:r>
            <w:r w:rsidR="007225DE">
              <w:rPr>
                <w:rFonts w:ascii="Cambria Math" w:hAnsi="Cambria Math"/>
                <w:noProof/>
                <w:sz w:val="36"/>
                <w:szCs w:val="36"/>
              </w:rPr>
              <w:t xml:space="preserve">variations in pixel intensities, the detectors perform a lot better. </w:t>
            </w:r>
          </w:p>
          <w:p w14:paraId="2CFF3BEE" w14:textId="77777777" w:rsidR="003510F9" w:rsidRDefault="003510F9" w:rsidP="006B13D1">
            <w:pPr>
              <w:jc w:val="both"/>
              <w:rPr>
                <w:rFonts w:ascii="Cambria Math" w:hAnsi="Cambria Math"/>
                <w:noProof/>
                <w:sz w:val="36"/>
                <w:szCs w:val="36"/>
              </w:rPr>
            </w:pPr>
          </w:p>
          <w:p w14:paraId="0C179126" w14:textId="38B9553A" w:rsidR="006826F4" w:rsidRDefault="006826F4" w:rsidP="006B13D1">
            <w:pPr>
              <w:jc w:val="both"/>
              <w:rPr>
                <w:rFonts w:ascii="Cambria Math" w:hAnsi="Cambria Math"/>
                <w:noProof/>
                <w:sz w:val="36"/>
                <w:szCs w:val="36"/>
              </w:rPr>
            </w:pPr>
            <w:r>
              <w:rPr>
                <w:rFonts w:ascii="Cambria Math" w:hAnsi="Cambria Math"/>
                <w:noProof/>
                <w:sz w:val="36"/>
                <w:szCs w:val="36"/>
              </w:rPr>
              <w:t xml:space="preserve">Image 5: Some </w:t>
            </w:r>
            <w:r w:rsidR="00244FAB">
              <w:rPr>
                <w:rFonts w:ascii="Cambria Math" w:hAnsi="Cambria Math"/>
                <w:noProof/>
                <w:sz w:val="36"/>
                <w:szCs w:val="36"/>
              </w:rPr>
              <w:t>lego blocks</w:t>
            </w:r>
          </w:p>
          <w:p w14:paraId="3907768D" w14:textId="610AED06" w:rsidR="00244FAB" w:rsidRDefault="00F2740E" w:rsidP="006B13D1">
            <w:pPr>
              <w:jc w:val="both"/>
              <w:rPr>
                <w:rFonts w:ascii="Cambria Math" w:hAnsi="Cambria Math"/>
                <w:noProof/>
                <w:sz w:val="36"/>
                <w:szCs w:val="36"/>
              </w:rPr>
            </w:pPr>
            <w:r>
              <w:rPr>
                <w:rFonts w:ascii="Cambria Math" w:hAnsi="Cambria Math"/>
                <w:noProof/>
                <w:sz w:val="36"/>
                <w:szCs w:val="36"/>
              </w:rPr>
              <w:lastRenderedPageBreak/>
              <w:drawing>
                <wp:inline distT="0" distB="0" distL="0" distR="0" wp14:anchorId="76AF589E" wp14:editId="571FE023">
                  <wp:extent cx="6070590" cy="2785464"/>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729" t="3226" r="5966" b="12263"/>
                          <a:stretch/>
                        </pic:blipFill>
                        <pic:spPr bwMode="auto">
                          <a:xfrm>
                            <a:off x="0" y="0"/>
                            <a:ext cx="6071148" cy="2785720"/>
                          </a:xfrm>
                          <a:prstGeom prst="rect">
                            <a:avLst/>
                          </a:prstGeom>
                          <a:noFill/>
                          <a:ln>
                            <a:noFill/>
                          </a:ln>
                          <a:extLst>
                            <a:ext uri="{53640926-AAD7-44D8-BBD7-CCE9431645EC}">
                              <a14:shadowObscured xmlns:a14="http://schemas.microsoft.com/office/drawing/2010/main"/>
                            </a:ext>
                          </a:extLst>
                        </pic:spPr>
                      </pic:pic>
                    </a:graphicData>
                  </a:graphic>
                </wp:inline>
              </w:drawing>
            </w:r>
            <w:r w:rsidR="00A12C94">
              <w:rPr>
                <w:rFonts w:ascii="Cambria Math" w:hAnsi="Cambria Math"/>
                <w:noProof/>
                <w:sz w:val="36"/>
                <w:szCs w:val="36"/>
              </w:rPr>
              <w:drawing>
                <wp:inline distT="0" distB="0" distL="0" distR="0" wp14:anchorId="373D0976" wp14:editId="6A8576A0">
                  <wp:extent cx="6060558" cy="2817628"/>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576" t="2580" r="6271" b="11940"/>
                          <a:stretch/>
                        </pic:blipFill>
                        <pic:spPr bwMode="auto">
                          <a:xfrm>
                            <a:off x="0" y="0"/>
                            <a:ext cx="6060615" cy="2817654"/>
                          </a:xfrm>
                          <a:prstGeom prst="rect">
                            <a:avLst/>
                          </a:prstGeom>
                          <a:noFill/>
                          <a:ln>
                            <a:noFill/>
                          </a:ln>
                          <a:extLst>
                            <a:ext uri="{53640926-AAD7-44D8-BBD7-CCE9431645EC}">
                              <a14:shadowObscured xmlns:a14="http://schemas.microsoft.com/office/drawing/2010/main"/>
                            </a:ext>
                          </a:extLst>
                        </pic:spPr>
                      </pic:pic>
                    </a:graphicData>
                  </a:graphic>
                </wp:inline>
              </w:drawing>
            </w:r>
            <w:r w:rsidR="00A12C94">
              <w:rPr>
                <w:rFonts w:ascii="Cambria Math" w:hAnsi="Cambria Math"/>
                <w:noProof/>
                <w:sz w:val="36"/>
                <w:szCs w:val="36"/>
              </w:rPr>
              <w:drawing>
                <wp:inline distT="0" distB="0" distL="0" distR="0" wp14:anchorId="523BF3AB" wp14:editId="6E61888A">
                  <wp:extent cx="6028218" cy="2775098"/>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728" t="2903" r="6577" b="12902"/>
                          <a:stretch/>
                        </pic:blipFill>
                        <pic:spPr bwMode="auto">
                          <a:xfrm>
                            <a:off x="0" y="0"/>
                            <a:ext cx="6028629" cy="277528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lastRenderedPageBreak/>
              <w:drawing>
                <wp:inline distT="0" distB="0" distL="0" distR="0" wp14:anchorId="5345B5E8" wp14:editId="07081237">
                  <wp:extent cx="6092455" cy="277498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116" t="2581" r="6268" b="13231"/>
                          <a:stretch/>
                        </pic:blipFill>
                        <pic:spPr bwMode="auto">
                          <a:xfrm>
                            <a:off x="0" y="0"/>
                            <a:ext cx="6092706" cy="27750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7B33ED52" wp14:editId="6FBE3350">
                  <wp:extent cx="6081823" cy="27749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115" t="2581" r="6422" b="13231"/>
                          <a:stretch/>
                        </pic:blipFill>
                        <pic:spPr bwMode="auto">
                          <a:xfrm>
                            <a:off x="0" y="0"/>
                            <a:ext cx="6082074" cy="2775094"/>
                          </a:xfrm>
                          <a:prstGeom prst="rect">
                            <a:avLst/>
                          </a:prstGeom>
                          <a:noFill/>
                          <a:ln>
                            <a:noFill/>
                          </a:ln>
                          <a:extLst>
                            <a:ext uri="{53640926-AAD7-44D8-BBD7-CCE9431645EC}">
                              <a14:shadowObscured xmlns:a14="http://schemas.microsoft.com/office/drawing/2010/main"/>
                            </a:ext>
                          </a:extLst>
                        </pic:spPr>
                      </pic:pic>
                    </a:graphicData>
                  </a:graphic>
                </wp:inline>
              </w:drawing>
            </w:r>
            <w:r w:rsidR="00A12C94">
              <w:rPr>
                <w:rFonts w:ascii="Cambria Math" w:hAnsi="Cambria Math"/>
                <w:noProof/>
                <w:sz w:val="36"/>
                <w:szCs w:val="36"/>
              </w:rPr>
              <w:drawing>
                <wp:inline distT="0" distB="0" distL="0" distR="0" wp14:anchorId="0E5E4219" wp14:editId="61688AF6">
                  <wp:extent cx="5486400" cy="274290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538" t="5806" r="8557" b="10973"/>
                          <a:stretch/>
                        </pic:blipFill>
                        <pic:spPr bwMode="auto">
                          <a:xfrm>
                            <a:off x="0" y="0"/>
                            <a:ext cx="5486960" cy="2743180"/>
                          </a:xfrm>
                          <a:prstGeom prst="rect">
                            <a:avLst/>
                          </a:prstGeom>
                          <a:noFill/>
                          <a:ln>
                            <a:noFill/>
                          </a:ln>
                          <a:extLst>
                            <a:ext uri="{53640926-AAD7-44D8-BBD7-CCE9431645EC}">
                              <a14:shadowObscured xmlns:a14="http://schemas.microsoft.com/office/drawing/2010/main"/>
                            </a:ext>
                          </a:extLst>
                        </pic:spPr>
                      </pic:pic>
                    </a:graphicData>
                  </a:graphic>
                </wp:inline>
              </w:drawing>
            </w:r>
          </w:p>
          <w:p w14:paraId="691AF6E2" w14:textId="1677609A" w:rsidR="001C0F11" w:rsidRDefault="00D074FE" w:rsidP="006B13D1">
            <w:pPr>
              <w:jc w:val="both"/>
              <w:rPr>
                <w:rFonts w:ascii="Cambria Math" w:hAnsi="Cambria Math"/>
                <w:noProof/>
                <w:sz w:val="36"/>
                <w:szCs w:val="36"/>
              </w:rPr>
            </w:pPr>
            <w:r>
              <w:rPr>
                <w:rFonts w:ascii="Cambria Math" w:hAnsi="Cambria Math"/>
                <w:noProof/>
                <w:sz w:val="36"/>
                <w:szCs w:val="36"/>
              </w:rPr>
              <w:t xml:space="preserve">In this case, all </w:t>
            </w:r>
            <w:r w:rsidR="00022CE0">
              <w:rPr>
                <w:rFonts w:ascii="Cambria Math" w:hAnsi="Cambria Math"/>
                <w:noProof/>
                <w:sz w:val="36"/>
                <w:szCs w:val="36"/>
              </w:rPr>
              <w:t xml:space="preserve">detectors perform really well because of the clear outlines and contrast in the image. </w:t>
            </w:r>
            <w:r w:rsidR="00664B70" w:rsidRPr="009219E9">
              <w:rPr>
                <w:rFonts w:ascii="Cambria Math" w:hAnsi="Cambria Math"/>
                <w:b/>
                <w:bCs/>
                <w:noProof/>
                <w:sz w:val="36"/>
                <w:szCs w:val="36"/>
              </w:rPr>
              <w:t xml:space="preserve">We can opine that the performance </w:t>
            </w:r>
            <w:r w:rsidR="00664B70" w:rsidRPr="009219E9">
              <w:rPr>
                <w:rFonts w:ascii="Cambria Math" w:hAnsi="Cambria Math"/>
                <w:b/>
                <w:bCs/>
                <w:noProof/>
                <w:sz w:val="36"/>
                <w:szCs w:val="36"/>
              </w:rPr>
              <w:lastRenderedPageBreak/>
              <w:t xml:space="preserve">of an edge detector algorithm is relatively dependent on the image </w:t>
            </w:r>
            <w:r w:rsidR="009219E9" w:rsidRPr="009219E9">
              <w:rPr>
                <w:rFonts w:ascii="Cambria Math" w:hAnsi="Cambria Math"/>
                <w:b/>
                <w:bCs/>
                <w:noProof/>
                <w:sz w:val="36"/>
                <w:szCs w:val="36"/>
              </w:rPr>
              <w:t>it is implemented on</w:t>
            </w:r>
            <w:r w:rsidR="009219E9">
              <w:rPr>
                <w:rFonts w:ascii="Cambria Math" w:hAnsi="Cambria Math"/>
                <w:noProof/>
                <w:sz w:val="36"/>
                <w:szCs w:val="36"/>
              </w:rPr>
              <w:t xml:space="preserve">. </w:t>
            </w:r>
          </w:p>
          <w:p w14:paraId="664771B6" w14:textId="77777777" w:rsidR="00D074FE" w:rsidRDefault="00D074FE" w:rsidP="006B13D1">
            <w:pPr>
              <w:jc w:val="both"/>
              <w:rPr>
                <w:rFonts w:ascii="Cambria Math" w:hAnsi="Cambria Math"/>
                <w:noProof/>
                <w:sz w:val="36"/>
                <w:szCs w:val="36"/>
              </w:rPr>
            </w:pPr>
          </w:p>
          <w:p w14:paraId="5239084A" w14:textId="4F8D8AAF" w:rsidR="00244FAB" w:rsidRDefault="00244FAB" w:rsidP="006B13D1">
            <w:pPr>
              <w:jc w:val="both"/>
              <w:rPr>
                <w:rFonts w:ascii="Cambria Math" w:hAnsi="Cambria Math"/>
                <w:noProof/>
                <w:sz w:val="36"/>
                <w:szCs w:val="36"/>
              </w:rPr>
            </w:pPr>
            <w:r>
              <w:rPr>
                <w:rFonts w:ascii="Cambria Math" w:hAnsi="Cambria Math"/>
                <w:noProof/>
                <w:sz w:val="36"/>
                <w:szCs w:val="36"/>
              </w:rPr>
              <w:t>Image 6: A staircase</w:t>
            </w:r>
          </w:p>
          <w:p w14:paraId="040E2CF3" w14:textId="7DA78DC9" w:rsidR="00244FAB" w:rsidRDefault="00F70610" w:rsidP="00F059A7">
            <w:pPr>
              <w:jc w:val="center"/>
              <w:rPr>
                <w:rFonts w:ascii="Cambria Math" w:hAnsi="Cambria Math"/>
                <w:sz w:val="36"/>
                <w:szCs w:val="36"/>
              </w:rPr>
            </w:pPr>
            <w:r>
              <w:rPr>
                <w:rFonts w:ascii="Cambria Math" w:hAnsi="Cambria Math"/>
                <w:noProof/>
                <w:sz w:val="36"/>
                <w:szCs w:val="36"/>
              </w:rPr>
              <w:drawing>
                <wp:inline distT="0" distB="0" distL="0" distR="0" wp14:anchorId="6724350E" wp14:editId="2EB2F4CB">
                  <wp:extent cx="3667360" cy="2538248"/>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1102" t="1936" r="20797" b="13231"/>
                          <a:stretch/>
                        </pic:blipFill>
                        <pic:spPr bwMode="auto">
                          <a:xfrm>
                            <a:off x="0" y="0"/>
                            <a:ext cx="3674164" cy="25429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641D2FDF" wp14:editId="79967CD0">
                  <wp:extent cx="3836558" cy="2601311"/>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0644" t="2903" r="20950" b="13553"/>
                          <a:stretch/>
                        </pic:blipFill>
                        <pic:spPr bwMode="auto">
                          <a:xfrm>
                            <a:off x="0" y="0"/>
                            <a:ext cx="3849705" cy="26102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6D48F361" wp14:editId="183E5FC6">
                  <wp:extent cx="3799489" cy="261972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950" t="2258" r="20950" b="13231"/>
                          <a:stretch/>
                        </pic:blipFill>
                        <pic:spPr bwMode="auto">
                          <a:xfrm>
                            <a:off x="0" y="0"/>
                            <a:ext cx="3814702" cy="2630212"/>
                          </a:xfrm>
                          <a:prstGeom prst="rect">
                            <a:avLst/>
                          </a:prstGeom>
                          <a:noFill/>
                          <a:ln>
                            <a:noFill/>
                          </a:ln>
                          <a:extLst>
                            <a:ext uri="{53640926-AAD7-44D8-BBD7-CCE9431645EC}">
                              <a14:shadowObscured xmlns:a14="http://schemas.microsoft.com/office/drawing/2010/main"/>
                            </a:ext>
                          </a:extLst>
                        </pic:spPr>
                      </pic:pic>
                    </a:graphicData>
                  </a:graphic>
                </wp:inline>
              </w:drawing>
            </w:r>
            <w:r w:rsidR="000F601A">
              <w:rPr>
                <w:rFonts w:ascii="Cambria Math" w:hAnsi="Cambria Math"/>
                <w:noProof/>
                <w:sz w:val="36"/>
                <w:szCs w:val="36"/>
              </w:rPr>
              <w:lastRenderedPageBreak/>
              <w:drawing>
                <wp:inline distT="0" distB="0" distL="0" distR="0" wp14:anchorId="725967C7" wp14:editId="5113412E">
                  <wp:extent cx="4050460" cy="2753552"/>
                  <wp:effectExtent l="0" t="0" r="762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103" t="2903" r="20645" b="13553"/>
                          <a:stretch/>
                        </pic:blipFill>
                        <pic:spPr bwMode="auto">
                          <a:xfrm>
                            <a:off x="0" y="0"/>
                            <a:ext cx="4050859" cy="2753824"/>
                          </a:xfrm>
                          <a:prstGeom prst="rect">
                            <a:avLst/>
                          </a:prstGeom>
                          <a:noFill/>
                          <a:ln>
                            <a:noFill/>
                          </a:ln>
                          <a:extLst>
                            <a:ext uri="{53640926-AAD7-44D8-BBD7-CCE9431645EC}">
                              <a14:shadowObscured xmlns:a14="http://schemas.microsoft.com/office/drawing/2010/main"/>
                            </a:ext>
                          </a:extLst>
                        </pic:spPr>
                      </pic:pic>
                    </a:graphicData>
                  </a:graphic>
                </wp:inline>
              </w:drawing>
            </w:r>
            <w:r w:rsidR="000F601A">
              <w:rPr>
                <w:rFonts w:ascii="Cambria Math" w:hAnsi="Cambria Math"/>
                <w:noProof/>
                <w:sz w:val="36"/>
                <w:szCs w:val="36"/>
              </w:rPr>
              <w:drawing>
                <wp:inline distT="0" distB="0" distL="0" distR="0" wp14:anchorId="1FF7500F" wp14:editId="78671A70">
                  <wp:extent cx="4081769" cy="2795772"/>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0493" t="2258" r="20797" b="12908"/>
                          <a:stretch/>
                        </pic:blipFill>
                        <pic:spPr bwMode="auto">
                          <a:xfrm>
                            <a:off x="0" y="0"/>
                            <a:ext cx="4082609" cy="279634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6B14A43F" wp14:editId="33D54B45">
                  <wp:extent cx="4869233" cy="2849289"/>
                  <wp:effectExtent l="0" t="0" r="762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820" t="3871" r="13152" b="9682"/>
                          <a:stretch/>
                        </pic:blipFill>
                        <pic:spPr bwMode="auto">
                          <a:xfrm>
                            <a:off x="0" y="0"/>
                            <a:ext cx="4869619" cy="2849515"/>
                          </a:xfrm>
                          <a:prstGeom prst="rect">
                            <a:avLst/>
                          </a:prstGeom>
                          <a:noFill/>
                          <a:ln>
                            <a:noFill/>
                          </a:ln>
                          <a:extLst>
                            <a:ext uri="{53640926-AAD7-44D8-BBD7-CCE9431645EC}">
                              <a14:shadowObscured xmlns:a14="http://schemas.microsoft.com/office/drawing/2010/main"/>
                            </a:ext>
                          </a:extLst>
                        </pic:spPr>
                      </pic:pic>
                    </a:graphicData>
                  </a:graphic>
                </wp:inline>
              </w:drawing>
            </w:r>
          </w:p>
          <w:p w14:paraId="7C1CE04B" w14:textId="1FB25BE0" w:rsidR="000043F1" w:rsidRDefault="009219E9" w:rsidP="0042416E">
            <w:pPr>
              <w:rPr>
                <w:sz w:val="30"/>
                <w:szCs w:val="30"/>
              </w:rPr>
            </w:pPr>
            <w:r>
              <w:rPr>
                <w:sz w:val="30"/>
                <w:szCs w:val="30"/>
              </w:rPr>
              <w:t xml:space="preserve">In this image, </w:t>
            </w:r>
            <w:r w:rsidR="00A07081">
              <w:rPr>
                <w:sz w:val="30"/>
                <w:szCs w:val="30"/>
              </w:rPr>
              <w:t xml:space="preserve">we notice a slight disadvantage of more precise edge detection algorithms. Notice how Canny detector </w:t>
            </w:r>
            <w:r w:rsidR="00297D43">
              <w:rPr>
                <w:sz w:val="30"/>
                <w:szCs w:val="30"/>
              </w:rPr>
              <w:t>highlight</w:t>
            </w:r>
            <w:r w:rsidR="00337A37">
              <w:rPr>
                <w:sz w:val="30"/>
                <w:szCs w:val="30"/>
              </w:rPr>
              <w:t>s</w:t>
            </w:r>
            <w:r w:rsidR="00297D43">
              <w:rPr>
                <w:sz w:val="30"/>
                <w:szCs w:val="30"/>
              </w:rPr>
              <w:t xml:space="preserve"> portions of the </w:t>
            </w:r>
            <w:r w:rsidR="00D12A90">
              <w:rPr>
                <w:sz w:val="30"/>
                <w:szCs w:val="30"/>
              </w:rPr>
              <w:t>rug</w:t>
            </w:r>
            <w:r w:rsidR="00297D43">
              <w:rPr>
                <w:sz w:val="30"/>
                <w:szCs w:val="30"/>
              </w:rPr>
              <w:t xml:space="preserve">. </w:t>
            </w:r>
            <w:proofErr w:type="gramStart"/>
            <w:r w:rsidR="00297D43">
              <w:rPr>
                <w:sz w:val="30"/>
                <w:szCs w:val="30"/>
              </w:rPr>
              <w:t xml:space="preserve">In reality, </w:t>
            </w:r>
            <w:r w:rsidR="00297D43">
              <w:rPr>
                <w:sz w:val="30"/>
                <w:szCs w:val="30"/>
              </w:rPr>
              <w:lastRenderedPageBreak/>
              <w:t>these</w:t>
            </w:r>
            <w:proofErr w:type="gramEnd"/>
            <w:r w:rsidR="00297D43">
              <w:rPr>
                <w:sz w:val="30"/>
                <w:szCs w:val="30"/>
              </w:rPr>
              <w:t xml:space="preserve"> are not edges. </w:t>
            </w:r>
            <w:r w:rsidR="00337A37">
              <w:rPr>
                <w:sz w:val="30"/>
                <w:szCs w:val="30"/>
              </w:rPr>
              <w:t xml:space="preserve">In my eyes, the Canny detector does an excessive job in the </w:t>
            </w:r>
            <w:r w:rsidR="00D12A90">
              <w:rPr>
                <w:sz w:val="30"/>
                <w:szCs w:val="30"/>
              </w:rPr>
              <w:t>rug</w:t>
            </w:r>
            <w:r w:rsidR="00337A37">
              <w:rPr>
                <w:sz w:val="30"/>
                <w:szCs w:val="30"/>
              </w:rPr>
              <w:t xml:space="preserve"> areas. </w:t>
            </w:r>
          </w:p>
          <w:p w14:paraId="2D771DF1" w14:textId="77777777" w:rsidR="009219E9" w:rsidRPr="00833806" w:rsidRDefault="009219E9" w:rsidP="0042416E">
            <w:pPr>
              <w:rPr>
                <w:sz w:val="30"/>
                <w:szCs w:val="30"/>
              </w:rPr>
            </w:pPr>
          </w:p>
          <w:p w14:paraId="7CFB1A41" w14:textId="5E693A0B" w:rsidR="00220E06" w:rsidRPr="00220E06" w:rsidRDefault="00DB243E" w:rsidP="00220E06">
            <w:pPr>
              <w:pStyle w:val="Heading3"/>
              <w:rPr>
                <w:rFonts w:ascii="Cambria Math" w:hAnsi="Cambria Math"/>
                <w:color w:val="002060"/>
                <w:sz w:val="40"/>
                <w:szCs w:val="40"/>
                <w:vertAlign w:val="subscript"/>
              </w:rPr>
            </w:pPr>
            <w:r>
              <w:rPr>
                <w:rFonts w:ascii="Cambria Math" w:hAnsi="Cambria Math"/>
                <w:color w:val="002060"/>
                <w:sz w:val="40"/>
                <w:szCs w:val="40"/>
              </w:rPr>
              <w:t>Corner Detection</w:t>
            </w:r>
          </w:p>
          <w:p w14:paraId="7867E263" w14:textId="77777777" w:rsidR="00244FAB" w:rsidRDefault="00244FAB" w:rsidP="00244FAB">
            <w:pPr>
              <w:jc w:val="both"/>
              <w:rPr>
                <w:rFonts w:ascii="Cambria Math" w:hAnsi="Cambria Math"/>
                <w:noProof/>
                <w:sz w:val="36"/>
                <w:szCs w:val="36"/>
              </w:rPr>
            </w:pPr>
            <w:r>
              <w:rPr>
                <w:rFonts w:ascii="Cambria Math" w:hAnsi="Cambria Math"/>
                <w:noProof/>
                <w:sz w:val="36"/>
                <w:szCs w:val="36"/>
              </w:rPr>
              <w:t>Image 1: The Golden State Bridge</w:t>
            </w:r>
          </w:p>
          <w:p w14:paraId="4464DA4A" w14:textId="4DE0E7FA" w:rsidR="00244FAB" w:rsidRDefault="006E4DB5" w:rsidP="00F059A7">
            <w:pPr>
              <w:jc w:val="center"/>
              <w:rPr>
                <w:rFonts w:ascii="Cambria Math" w:hAnsi="Cambria Math"/>
                <w:noProof/>
                <w:sz w:val="36"/>
                <w:szCs w:val="36"/>
              </w:rPr>
            </w:pPr>
            <w:r>
              <w:rPr>
                <w:rFonts w:ascii="Cambria Math" w:hAnsi="Cambria Math"/>
                <w:noProof/>
                <w:sz w:val="36"/>
                <w:szCs w:val="36"/>
              </w:rPr>
              <w:drawing>
                <wp:inline distT="0" distB="0" distL="0" distR="0" wp14:anchorId="20FAC366" wp14:editId="4B5AB54A">
                  <wp:extent cx="2987247" cy="3029972"/>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290" r="28748" b="8070"/>
                          <a:stretch/>
                        </pic:blipFill>
                        <pic:spPr bwMode="auto">
                          <a:xfrm>
                            <a:off x="0" y="0"/>
                            <a:ext cx="2987550" cy="303027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48304A7F" wp14:editId="57A1E141">
                  <wp:extent cx="2955350" cy="2966180"/>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749" t="645" r="28748" b="9360"/>
                          <a:stretch/>
                        </pic:blipFill>
                        <pic:spPr bwMode="auto">
                          <a:xfrm>
                            <a:off x="0" y="0"/>
                            <a:ext cx="2955649" cy="2966481"/>
                          </a:xfrm>
                          <a:prstGeom prst="rect">
                            <a:avLst/>
                          </a:prstGeom>
                          <a:noFill/>
                          <a:ln>
                            <a:noFill/>
                          </a:ln>
                          <a:extLst>
                            <a:ext uri="{53640926-AAD7-44D8-BBD7-CCE9431645EC}">
                              <a14:shadowObscured xmlns:a14="http://schemas.microsoft.com/office/drawing/2010/main"/>
                            </a:ext>
                          </a:extLst>
                        </pic:spPr>
                      </pic:pic>
                    </a:graphicData>
                  </a:graphic>
                </wp:inline>
              </w:drawing>
            </w:r>
            <w:r w:rsidR="00EB36CB">
              <w:rPr>
                <w:rFonts w:ascii="Cambria Math" w:hAnsi="Cambria Math"/>
                <w:noProof/>
                <w:sz w:val="36"/>
                <w:szCs w:val="36"/>
              </w:rPr>
              <w:drawing>
                <wp:inline distT="0" distB="0" distL="0" distR="0" wp14:anchorId="5E303B1C" wp14:editId="2BE29A9B">
                  <wp:extent cx="2966085" cy="322166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8288" t="645" r="29054" b="1607"/>
                          <a:stretch/>
                        </pic:blipFill>
                        <pic:spPr bwMode="auto">
                          <a:xfrm>
                            <a:off x="0" y="0"/>
                            <a:ext cx="2966407" cy="3222015"/>
                          </a:xfrm>
                          <a:prstGeom prst="rect">
                            <a:avLst/>
                          </a:prstGeom>
                          <a:noFill/>
                          <a:ln>
                            <a:noFill/>
                          </a:ln>
                          <a:extLst>
                            <a:ext uri="{53640926-AAD7-44D8-BBD7-CCE9431645EC}">
                              <a14:shadowObscured xmlns:a14="http://schemas.microsoft.com/office/drawing/2010/main"/>
                            </a:ext>
                          </a:extLst>
                        </pic:spPr>
                      </pic:pic>
                    </a:graphicData>
                  </a:graphic>
                </wp:inline>
              </w:drawing>
            </w:r>
            <w:r w:rsidR="00EB36CB">
              <w:rPr>
                <w:rFonts w:ascii="Cambria Math" w:hAnsi="Cambria Math"/>
                <w:noProof/>
                <w:sz w:val="36"/>
                <w:szCs w:val="36"/>
              </w:rPr>
              <w:drawing>
                <wp:inline distT="0" distB="0" distL="0" distR="0" wp14:anchorId="6D00F138" wp14:editId="65FD2919">
                  <wp:extent cx="2966085" cy="2966483"/>
                  <wp:effectExtent l="0" t="0" r="5715"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898" t="645" r="28444" b="9350"/>
                          <a:stretch/>
                        </pic:blipFill>
                        <pic:spPr bwMode="auto">
                          <a:xfrm>
                            <a:off x="0" y="0"/>
                            <a:ext cx="2966379" cy="2966777"/>
                          </a:xfrm>
                          <a:prstGeom prst="rect">
                            <a:avLst/>
                          </a:prstGeom>
                          <a:noFill/>
                          <a:ln>
                            <a:noFill/>
                          </a:ln>
                          <a:extLst>
                            <a:ext uri="{53640926-AAD7-44D8-BBD7-CCE9431645EC}">
                              <a14:shadowObscured xmlns:a14="http://schemas.microsoft.com/office/drawing/2010/main"/>
                            </a:ext>
                          </a:extLst>
                        </pic:spPr>
                      </pic:pic>
                    </a:graphicData>
                  </a:graphic>
                </wp:inline>
              </w:drawing>
            </w:r>
            <w:r w:rsidR="00EB36CB">
              <w:rPr>
                <w:rFonts w:ascii="Cambria Math" w:hAnsi="Cambria Math"/>
                <w:noProof/>
                <w:sz w:val="36"/>
                <w:szCs w:val="36"/>
              </w:rPr>
              <w:lastRenderedPageBreak/>
              <w:drawing>
                <wp:inline distT="0" distB="0" distL="0" distR="0" wp14:anchorId="1A9E7A66" wp14:editId="34FFA76B">
                  <wp:extent cx="2902688" cy="299838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9203" r="29050" b="9028"/>
                          <a:stretch/>
                        </pic:blipFill>
                        <pic:spPr bwMode="auto">
                          <a:xfrm>
                            <a:off x="0" y="0"/>
                            <a:ext cx="2903011" cy="2998715"/>
                          </a:xfrm>
                          <a:prstGeom prst="rect">
                            <a:avLst/>
                          </a:prstGeom>
                          <a:noFill/>
                          <a:ln>
                            <a:noFill/>
                          </a:ln>
                          <a:extLst>
                            <a:ext uri="{53640926-AAD7-44D8-BBD7-CCE9431645EC}">
                              <a14:shadowObscured xmlns:a14="http://schemas.microsoft.com/office/drawing/2010/main"/>
                            </a:ext>
                          </a:extLst>
                        </pic:spPr>
                      </pic:pic>
                    </a:graphicData>
                  </a:graphic>
                </wp:inline>
              </w:drawing>
            </w:r>
            <w:r w:rsidR="00EB36CB">
              <w:rPr>
                <w:rFonts w:ascii="Cambria Math" w:hAnsi="Cambria Math"/>
                <w:noProof/>
                <w:sz w:val="36"/>
                <w:szCs w:val="36"/>
              </w:rPr>
              <w:drawing>
                <wp:inline distT="0" distB="0" distL="0" distR="0" wp14:anchorId="16D1613F" wp14:editId="228ECF6A">
                  <wp:extent cx="5634990" cy="2902568"/>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150" t="2581" r="5813" b="9360"/>
                          <a:stretch/>
                        </pic:blipFill>
                        <pic:spPr bwMode="auto">
                          <a:xfrm>
                            <a:off x="0" y="0"/>
                            <a:ext cx="5635218" cy="2902685"/>
                          </a:xfrm>
                          <a:prstGeom prst="rect">
                            <a:avLst/>
                          </a:prstGeom>
                          <a:noFill/>
                          <a:ln>
                            <a:noFill/>
                          </a:ln>
                          <a:extLst>
                            <a:ext uri="{53640926-AAD7-44D8-BBD7-CCE9431645EC}">
                              <a14:shadowObscured xmlns:a14="http://schemas.microsoft.com/office/drawing/2010/main"/>
                            </a:ext>
                          </a:extLst>
                        </pic:spPr>
                      </pic:pic>
                    </a:graphicData>
                  </a:graphic>
                </wp:inline>
              </w:drawing>
            </w:r>
          </w:p>
          <w:p w14:paraId="2D984CE3" w14:textId="59FA4473" w:rsidR="00F60FAB" w:rsidRDefault="00EC07D3" w:rsidP="00244FAB">
            <w:pPr>
              <w:jc w:val="both"/>
              <w:rPr>
                <w:rFonts w:ascii="Cambria Math" w:hAnsi="Cambria Math"/>
                <w:noProof/>
                <w:sz w:val="36"/>
                <w:szCs w:val="36"/>
              </w:rPr>
            </w:pPr>
            <w:r>
              <w:rPr>
                <w:rFonts w:ascii="Cambria Math" w:hAnsi="Cambria Math"/>
                <w:noProof/>
                <w:sz w:val="36"/>
                <w:szCs w:val="36"/>
              </w:rPr>
              <w:t>Normally, MATLAB doesn’t recommmend the usage of the corner function</w:t>
            </w:r>
            <w:r w:rsidR="00FC572B">
              <w:rPr>
                <w:rFonts w:ascii="Cambria Math" w:hAnsi="Cambria Math"/>
                <w:noProof/>
                <w:sz w:val="36"/>
                <w:szCs w:val="36"/>
              </w:rPr>
              <w:t xml:space="preserve">. </w:t>
            </w:r>
          </w:p>
          <w:p w14:paraId="7120C3FE" w14:textId="48827192" w:rsidR="00FC572B" w:rsidRDefault="00FC572B" w:rsidP="00244FAB">
            <w:pPr>
              <w:jc w:val="both"/>
              <w:rPr>
                <w:rFonts w:ascii="Cambria Math" w:hAnsi="Cambria Math"/>
                <w:noProof/>
                <w:sz w:val="36"/>
                <w:szCs w:val="36"/>
              </w:rPr>
            </w:pPr>
            <w:r>
              <w:rPr>
                <w:rFonts w:ascii="Cambria Math" w:hAnsi="Cambria Math"/>
                <w:noProof/>
                <w:sz w:val="36"/>
                <w:szCs w:val="36"/>
              </w:rPr>
              <w:t xml:space="preserve">In the above results, it is quite difficult to appreciate the performance of the detectors, but we notice that </w:t>
            </w:r>
            <w:r w:rsidR="004510FD">
              <w:rPr>
                <w:rFonts w:ascii="Cambria Math" w:hAnsi="Cambria Math"/>
                <w:noProof/>
                <w:sz w:val="36"/>
                <w:szCs w:val="36"/>
              </w:rPr>
              <w:t xml:space="preserve">the corner function is prone to considering more points as corners compared to </w:t>
            </w:r>
            <w:r w:rsidR="00AC33F0">
              <w:rPr>
                <w:rFonts w:ascii="Cambria Math" w:hAnsi="Cambria Math"/>
                <w:noProof/>
                <w:sz w:val="36"/>
                <w:szCs w:val="36"/>
              </w:rPr>
              <w:t xml:space="preserve">the detectHarrisFeatures and MinEigenFeatures functions. </w:t>
            </w:r>
          </w:p>
          <w:p w14:paraId="4F4BD01F" w14:textId="2A7C0630" w:rsidR="002516C2" w:rsidRDefault="002516C2" w:rsidP="00244FAB">
            <w:pPr>
              <w:jc w:val="both"/>
              <w:rPr>
                <w:rFonts w:ascii="Cambria Math" w:hAnsi="Cambria Math"/>
                <w:noProof/>
                <w:sz w:val="36"/>
                <w:szCs w:val="36"/>
              </w:rPr>
            </w:pPr>
          </w:p>
          <w:p w14:paraId="13421516" w14:textId="2B932B17" w:rsidR="00EC07D3" w:rsidRDefault="002516C2" w:rsidP="00244FAB">
            <w:pPr>
              <w:jc w:val="both"/>
              <w:rPr>
                <w:rFonts w:ascii="Cambria Math" w:hAnsi="Cambria Math"/>
                <w:noProof/>
                <w:sz w:val="36"/>
                <w:szCs w:val="36"/>
              </w:rPr>
            </w:pPr>
            <w:r>
              <w:rPr>
                <w:rFonts w:ascii="Cambria Math" w:hAnsi="Cambria Math"/>
                <w:noProof/>
                <w:sz w:val="36"/>
                <w:szCs w:val="36"/>
              </w:rPr>
              <w:t xml:space="preserve">Between </w:t>
            </w:r>
            <w:r w:rsidR="00517234">
              <w:rPr>
                <w:rFonts w:ascii="Cambria Math" w:hAnsi="Cambria Math"/>
                <w:noProof/>
                <w:sz w:val="36"/>
                <w:szCs w:val="36"/>
              </w:rPr>
              <w:t xml:space="preserve">the Harris detector and the Kanade-Tomasi Detector, we can observe that the </w:t>
            </w:r>
            <w:r w:rsidR="00B93D64">
              <w:rPr>
                <w:rFonts w:ascii="Cambria Math" w:hAnsi="Cambria Math"/>
                <w:noProof/>
                <w:sz w:val="36"/>
                <w:szCs w:val="36"/>
              </w:rPr>
              <w:t xml:space="preserve">Kanade-Tomasi </w:t>
            </w:r>
            <w:r w:rsidR="001B1C70">
              <w:rPr>
                <w:rFonts w:ascii="Cambria Math" w:hAnsi="Cambria Math"/>
                <w:noProof/>
                <w:sz w:val="36"/>
                <w:szCs w:val="36"/>
              </w:rPr>
              <w:t>algorithm is more precise. This is because the Harris operator computes an approximation of the minimum eigenvalues of the corner matrix</w:t>
            </w:r>
            <w:r w:rsidR="001417B5">
              <w:rPr>
                <w:rFonts w:ascii="Cambria Math" w:hAnsi="Cambria Math"/>
                <w:noProof/>
                <w:sz w:val="36"/>
                <w:szCs w:val="36"/>
              </w:rPr>
              <w:t xml:space="preserve">. </w:t>
            </w:r>
          </w:p>
          <w:p w14:paraId="6C171921" w14:textId="77777777" w:rsidR="00244FAB" w:rsidRDefault="00244FAB" w:rsidP="00244FAB">
            <w:pPr>
              <w:jc w:val="both"/>
              <w:rPr>
                <w:rFonts w:ascii="Cambria Math" w:hAnsi="Cambria Math"/>
                <w:noProof/>
                <w:sz w:val="36"/>
                <w:szCs w:val="36"/>
              </w:rPr>
            </w:pPr>
            <w:r>
              <w:rPr>
                <w:rFonts w:ascii="Cambria Math" w:hAnsi="Cambria Math"/>
                <w:noProof/>
                <w:sz w:val="36"/>
                <w:szCs w:val="36"/>
              </w:rPr>
              <w:lastRenderedPageBreak/>
              <w:t>Image 2: A building</w:t>
            </w:r>
          </w:p>
          <w:p w14:paraId="1FB04432" w14:textId="77777777" w:rsidR="00205157" w:rsidRDefault="000A24F9" w:rsidP="00F059A7">
            <w:pPr>
              <w:jc w:val="center"/>
              <w:rPr>
                <w:rFonts w:ascii="Cambria Math" w:hAnsi="Cambria Math"/>
                <w:noProof/>
                <w:sz w:val="36"/>
                <w:szCs w:val="36"/>
              </w:rPr>
            </w:pPr>
            <w:r>
              <w:rPr>
                <w:rFonts w:ascii="Cambria Math" w:hAnsi="Cambria Math"/>
                <w:noProof/>
                <w:sz w:val="36"/>
                <w:szCs w:val="36"/>
              </w:rPr>
              <w:drawing>
                <wp:inline distT="0" distB="0" distL="0" distR="0" wp14:anchorId="127C24CC" wp14:editId="373765E9">
                  <wp:extent cx="4493173" cy="2627792"/>
                  <wp:effectExtent l="0" t="0" r="3175"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904" t="1613" r="15599" b="13876"/>
                          <a:stretch/>
                        </pic:blipFill>
                        <pic:spPr bwMode="auto">
                          <a:xfrm>
                            <a:off x="0" y="0"/>
                            <a:ext cx="4500205" cy="263190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3590C8C2" wp14:editId="72829A9D">
                  <wp:extent cx="4445876" cy="28283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751" t="1614" r="15751" b="6457"/>
                          <a:stretch/>
                        </pic:blipFill>
                        <pic:spPr bwMode="auto">
                          <a:xfrm>
                            <a:off x="0" y="0"/>
                            <a:ext cx="4462479" cy="283895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4BBC5448" wp14:editId="12FA3BEE">
                  <wp:extent cx="4731127" cy="30726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903" t="968" r="16057" b="5812"/>
                          <a:stretch/>
                        </pic:blipFill>
                        <pic:spPr bwMode="auto">
                          <a:xfrm>
                            <a:off x="0" y="0"/>
                            <a:ext cx="4731420" cy="3072807"/>
                          </a:xfrm>
                          <a:prstGeom prst="rect">
                            <a:avLst/>
                          </a:prstGeom>
                          <a:noFill/>
                          <a:ln>
                            <a:noFill/>
                          </a:ln>
                          <a:extLst>
                            <a:ext uri="{53640926-AAD7-44D8-BBD7-CCE9431645EC}">
                              <a14:shadowObscured xmlns:a14="http://schemas.microsoft.com/office/drawing/2010/main"/>
                            </a:ext>
                          </a:extLst>
                        </pic:spPr>
                      </pic:pic>
                    </a:graphicData>
                  </a:graphic>
                </wp:inline>
              </w:drawing>
            </w:r>
          </w:p>
          <w:p w14:paraId="4D2BF56F" w14:textId="40733B21" w:rsidR="00244FAB" w:rsidRDefault="00EB36CB" w:rsidP="00F059A7">
            <w:pPr>
              <w:jc w:val="center"/>
              <w:rPr>
                <w:rFonts w:ascii="Cambria Math" w:hAnsi="Cambria Math"/>
                <w:noProof/>
                <w:sz w:val="36"/>
                <w:szCs w:val="36"/>
              </w:rPr>
            </w:pPr>
            <w:r>
              <w:rPr>
                <w:rFonts w:ascii="Cambria Math" w:hAnsi="Cambria Math"/>
                <w:noProof/>
                <w:sz w:val="36"/>
                <w:szCs w:val="36"/>
              </w:rPr>
              <w:lastRenderedPageBreak/>
              <w:drawing>
                <wp:inline distT="0" distB="0" distL="0" distR="0" wp14:anchorId="6B26866A" wp14:editId="5F19C446">
                  <wp:extent cx="4709647" cy="279608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209" t="1613" r="16056" b="13553"/>
                          <a:stretch/>
                        </pic:blipFill>
                        <pic:spPr bwMode="auto">
                          <a:xfrm>
                            <a:off x="0" y="0"/>
                            <a:ext cx="4710111" cy="27963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26E6CAEF" wp14:editId="7A37B943">
                  <wp:extent cx="4741210" cy="2795920"/>
                  <wp:effectExtent l="0" t="0" r="254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5751" t="1290" r="16057" b="13876"/>
                          <a:stretch/>
                        </pic:blipFill>
                        <pic:spPr bwMode="auto">
                          <a:xfrm>
                            <a:off x="0" y="0"/>
                            <a:ext cx="4741950" cy="2796356"/>
                          </a:xfrm>
                          <a:prstGeom prst="rect">
                            <a:avLst/>
                          </a:prstGeom>
                          <a:noFill/>
                          <a:ln>
                            <a:noFill/>
                          </a:ln>
                          <a:extLst>
                            <a:ext uri="{53640926-AAD7-44D8-BBD7-CCE9431645EC}">
                              <a14:shadowObscured xmlns:a14="http://schemas.microsoft.com/office/drawing/2010/main"/>
                            </a:ext>
                          </a:extLst>
                        </pic:spPr>
                      </pic:pic>
                    </a:graphicData>
                  </a:graphic>
                </wp:inline>
              </w:drawing>
            </w:r>
            <w:r w:rsidR="000A24F9">
              <w:rPr>
                <w:rFonts w:ascii="Cambria Math" w:hAnsi="Cambria Math"/>
                <w:noProof/>
                <w:sz w:val="36"/>
                <w:szCs w:val="36"/>
              </w:rPr>
              <w:drawing>
                <wp:inline distT="0" distB="0" distL="0" distR="0" wp14:anchorId="52F26E0A" wp14:editId="03F86BF9">
                  <wp:extent cx="5951700" cy="310580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3611" t="2258" r="5813" b="9038"/>
                          <a:stretch/>
                        </pic:blipFill>
                        <pic:spPr bwMode="auto">
                          <a:xfrm>
                            <a:off x="0" y="0"/>
                            <a:ext cx="5957477" cy="3108822"/>
                          </a:xfrm>
                          <a:prstGeom prst="rect">
                            <a:avLst/>
                          </a:prstGeom>
                          <a:noFill/>
                          <a:ln>
                            <a:noFill/>
                          </a:ln>
                          <a:extLst>
                            <a:ext uri="{53640926-AAD7-44D8-BBD7-CCE9431645EC}">
                              <a14:shadowObscured xmlns:a14="http://schemas.microsoft.com/office/drawing/2010/main"/>
                            </a:ext>
                          </a:extLst>
                        </pic:spPr>
                      </pic:pic>
                    </a:graphicData>
                  </a:graphic>
                </wp:inline>
              </w:drawing>
            </w:r>
          </w:p>
          <w:p w14:paraId="7DB34155" w14:textId="226B032B" w:rsidR="00F60FAB" w:rsidRDefault="00A842ED" w:rsidP="00244FAB">
            <w:pPr>
              <w:jc w:val="both"/>
              <w:rPr>
                <w:rFonts w:ascii="Cambria Math" w:hAnsi="Cambria Math"/>
                <w:noProof/>
                <w:sz w:val="36"/>
                <w:szCs w:val="36"/>
              </w:rPr>
            </w:pPr>
            <w:r>
              <w:rPr>
                <w:rFonts w:ascii="Cambria Math" w:hAnsi="Cambria Math"/>
                <w:noProof/>
                <w:sz w:val="36"/>
                <w:szCs w:val="36"/>
              </w:rPr>
              <w:lastRenderedPageBreak/>
              <w:t xml:space="preserve">This is a really good image to test the performance of corner detectors. </w:t>
            </w:r>
          </w:p>
          <w:p w14:paraId="17BF1513" w14:textId="669C551D" w:rsidR="00A842ED" w:rsidRDefault="00BA4998" w:rsidP="00244FAB">
            <w:pPr>
              <w:jc w:val="both"/>
              <w:rPr>
                <w:rFonts w:ascii="Cambria Math" w:hAnsi="Cambria Math"/>
                <w:noProof/>
                <w:sz w:val="36"/>
                <w:szCs w:val="36"/>
              </w:rPr>
            </w:pPr>
            <w:r>
              <w:rPr>
                <w:rFonts w:ascii="Cambria Math" w:hAnsi="Cambria Math"/>
                <w:noProof/>
                <w:sz w:val="36"/>
                <w:szCs w:val="36"/>
              </w:rPr>
              <w:t xml:space="preserve">The MinEigenFeatures is more precise at detecting corners than the detectHarrisFeatures. </w:t>
            </w:r>
          </w:p>
          <w:p w14:paraId="2A737346" w14:textId="77777777" w:rsidR="00244FAB" w:rsidRDefault="00244FAB" w:rsidP="00244FAB">
            <w:pPr>
              <w:jc w:val="both"/>
              <w:rPr>
                <w:rFonts w:ascii="Cambria Math" w:hAnsi="Cambria Math"/>
                <w:noProof/>
                <w:sz w:val="36"/>
                <w:szCs w:val="36"/>
              </w:rPr>
            </w:pPr>
            <w:r>
              <w:rPr>
                <w:rFonts w:ascii="Cambria Math" w:hAnsi="Cambria Math"/>
                <w:noProof/>
                <w:sz w:val="36"/>
                <w:szCs w:val="36"/>
              </w:rPr>
              <w:t>Image 3: A beach</w:t>
            </w:r>
          </w:p>
          <w:p w14:paraId="6E4D0391" w14:textId="77777777" w:rsidR="008D4658" w:rsidRDefault="000A24F9" w:rsidP="00F5341E">
            <w:pPr>
              <w:jc w:val="center"/>
              <w:rPr>
                <w:rFonts w:ascii="Cambria Math" w:hAnsi="Cambria Math"/>
                <w:noProof/>
                <w:sz w:val="36"/>
                <w:szCs w:val="36"/>
              </w:rPr>
            </w:pPr>
            <w:r>
              <w:rPr>
                <w:rFonts w:ascii="Cambria Math" w:hAnsi="Cambria Math"/>
                <w:noProof/>
                <w:sz w:val="36"/>
                <w:szCs w:val="36"/>
              </w:rPr>
              <w:drawing>
                <wp:inline distT="0" distB="0" distL="0" distR="0" wp14:anchorId="6815CBED" wp14:editId="1D766C35">
                  <wp:extent cx="3909848" cy="2316079"/>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736" t="3549" r="17735" b="15811"/>
                          <a:stretch/>
                        </pic:blipFill>
                        <pic:spPr bwMode="auto">
                          <a:xfrm>
                            <a:off x="0" y="0"/>
                            <a:ext cx="3915799" cy="231960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58DF9802" wp14:editId="22D3BF99">
                  <wp:extent cx="4146331" cy="2653730"/>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7586" t="3548" r="17433" b="8716"/>
                          <a:stretch/>
                        </pic:blipFill>
                        <pic:spPr bwMode="auto">
                          <a:xfrm>
                            <a:off x="0" y="0"/>
                            <a:ext cx="4159171" cy="2661948"/>
                          </a:xfrm>
                          <a:prstGeom prst="rect">
                            <a:avLst/>
                          </a:prstGeom>
                          <a:noFill/>
                          <a:ln>
                            <a:noFill/>
                          </a:ln>
                          <a:extLst>
                            <a:ext uri="{53640926-AAD7-44D8-BBD7-CCE9431645EC}">
                              <a14:shadowObscured xmlns:a14="http://schemas.microsoft.com/office/drawing/2010/main"/>
                            </a:ext>
                          </a:extLst>
                        </pic:spPr>
                      </pic:pic>
                    </a:graphicData>
                  </a:graphic>
                </wp:inline>
              </w:drawing>
            </w:r>
            <w:r w:rsidR="00124B11">
              <w:rPr>
                <w:rFonts w:ascii="Cambria Math" w:hAnsi="Cambria Math"/>
                <w:noProof/>
                <w:sz w:val="36"/>
                <w:szCs w:val="36"/>
              </w:rPr>
              <w:drawing>
                <wp:inline distT="0" distB="0" distL="0" distR="0" wp14:anchorId="34B9D2EA" wp14:editId="3E13245B">
                  <wp:extent cx="4020207" cy="26165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7740" t="2581" r="17893" b="9038"/>
                          <a:stretch/>
                        </pic:blipFill>
                        <pic:spPr bwMode="auto">
                          <a:xfrm>
                            <a:off x="0" y="0"/>
                            <a:ext cx="4023073" cy="2618460"/>
                          </a:xfrm>
                          <a:prstGeom prst="rect">
                            <a:avLst/>
                          </a:prstGeom>
                          <a:noFill/>
                          <a:ln>
                            <a:noFill/>
                          </a:ln>
                          <a:extLst>
                            <a:ext uri="{53640926-AAD7-44D8-BBD7-CCE9431645EC}">
                              <a14:shadowObscured xmlns:a14="http://schemas.microsoft.com/office/drawing/2010/main"/>
                            </a:ext>
                          </a:extLst>
                        </pic:spPr>
                      </pic:pic>
                    </a:graphicData>
                  </a:graphic>
                </wp:inline>
              </w:drawing>
            </w:r>
          </w:p>
          <w:p w14:paraId="4C7AB1A7" w14:textId="63375E77" w:rsidR="00F60FAB" w:rsidRDefault="00124B11" w:rsidP="00885404">
            <w:pPr>
              <w:jc w:val="center"/>
              <w:rPr>
                <w:rFonts w:ascii="Cambria Math" w:hAnsi="Cambria Math"/>
                <w:noProof/>
                <w:sz w:val="36"/>
                <w:szCs w:val="36"/>
              </w:rPr>
            </w:pPr>
            <w:r>
              <w:rPr>
                <w:rFonts w:ascii="Cambria Math" w:hAnsi="Cambria Math"/>
                <w:noProof/>
                <w:sz w:val="36"/>
                <w:szCs w:val="36"/>
              </w:rPr>
              <w:lastRenderedPageBreak/>
              <w:drawing>
                <wp:inline distT="0" distB="0" distL="0" distR="0" wp14:anchorId="47612A84" wp14:editId="7B40AF99">
                  <wp:extent cx="4497174" cy="265814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7432" t="2904" r="17892" b="16451"/>
                          <a:stretch/>
                        </pic:blipFill>
                        <pic:spPr bwMode="auto">
                          <a:xfrm>
                            <a:off x="0" y="0"/>
                            <a:ext cx="4497488" cy="26583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1D7FCFCB" wp14:editId="59212D18">
                  <wp:extent cx="4497070" cy="264703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7889" t="3226" r="17430" b="16456"/>
                          <a:stretch/>
                        </pic:blipFill>
                        <pic:spPr bwMode="auto">
                          <a:xfrm>
                            <a:off x="0" y="0"/>
                            <a:ext cx="4497843" cy="264748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68EE84DB" wp14:editId="138829F3">
                  <wp:extent cx="6304882" cy="3247697"/>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3608" t="2904" r="5653" b="9360"/>
                          <a:stretch/>
                        </pic:blipFill>
                        <pic:spPr bwMode="auto">
                          <a:xfrm>
                            <a:off x="0" y="0"/>
                            <a:ext cx="6328662" cy="3259946"/>
                          </a:xfrm>
                          <a:prstGeom prst="rect">
                            <a:avLst/>
                          </a:prstGeom>
                          <a:noFill/>
                          <a:ln>
                            <a:noFill/>
                          </a:ln>
                          <a:extLst>
                            <a:ext uri="{53640926-AAD7-44D8-BBD7-CCE9431645EC}">
                              <a14:shadowObscured xmlns:a14="http://schemas.microsoft.com/office/drawing/2010/main"/>
                            </a:ext>
                          </a:extLst>
                        </pic:spPr>
                      </pic:pic>
                    </a:graphicData>
                  </a:graphic>
                </wp:inline>
              </w:drawing>
            </w:r>
          </w:p>
          <w:p w14:paraId="45F13B48" w14:textId="7D165F27" w:rsidR="00244FAB" w:rsidRDefault="00244FAB" w:rsidP="00244FAB">
            <w:pPr>
              <w:jc w:val="both"/>
              <w:rPr>
                <w:rFonts w:ascii="Cambria Math" w:hAnsi="Cambria Math"/>
                <w:noProof/>
                <w:sz w:val="36"/>
                <w:szCs w:val="36"/>
              </w:rPr>
            </w:pPr>
            <w:r>
              <w:rPr>
                <w:rFonts w:ascii="Cambria Math" w:hAnsi="Cambria Math"/>
                <w:noProof/>
                <w:sz w:val="36"/>
                <w:szCs w:val="36"/>
              </w:rPr>
              <w:t>Image 4: A libra</w:t>
            </w:r>
            <w:r w:rsidR="00ED0E1C">
              <w:rPr>
                <w:rFonts w:ascii="Cambria Math" w:hAnsi="Cambria Math"/>
                <w:noProof/>
                <w:sz w:val="36"/>
                <w:szCs w:val="36"/>
              </w:rPr>
              <w:t>r</w:t>
            </w:r>
            <w:r>
              <w:rPr>
                <w:rFonts w:ascii="Cambria Math" w:hAnsi="Cambria Math"/>
                <w:noProof/>
                <w:sz w:val="36"/>
                <w:szCs w:val="36"/>
              </w:rPr>
              <w:t>y</w:t>
            </w:r>
          </w:p>
          <w:p w14:paraId="4BA42B9C" w14:textId="77777777" w:rsidR="00C75E32" w:rsidRDefault="00786336" w:rsidP="00F5341E">
            <w:pPr>
              <w:jc w:val="center"/>
              <w:rPr>
                <w:rFonts w:ascii="Cambria Math" w:hAnsi="Cambria Math"/>
                <w:noProof/>
                <w:sz w:val="36"/>
                <w:szCs w:val="36"/>
              </w:rPr>
            </w:pPr>
            <w:r>
              <w:rPr>
                <w:rFonts w:ascii="Cambria Math" w:hAnsi="Cambria Math"/>
                <w:noProof/>
                <w:sz w:val="36"/>
                <w:szCs w:val="36"/>
              </w:rPr>
              <w:lastRenderedPageBreak/>
              <w:drawing>
                <wp:inline distT="0" distB="0" distL="0" distR="0" wp14:anchorId="5974D122" wp14:editId="410DCD2B">
                  <wp:extent cx="3484179" cy="2623191"/>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091" t="1936" r="23091" b="12586"/>
                          <a:stretch/>
                        </pic:blipFill>
                        <pic:spPr bwMode="auto">
                          <a:xfrm>
                            <a:off x="0" y="0"/>
                            <a:ext cx="3499467" cy="2634702"/>
                          </a:xfrm>
                          <a:prstGeom prst="rect">
                            <a:avLst/>
                          </a:prstGeom>
                          <a:noFill/>
                          <a:ln>
                            <a:noFill/>
                          </a:ln>
                          <a:extLst>
                            <a:ext uri="{53640926-AAD7-44D8-BBD7-CCE9431645EC}">
                              <a14:shadowObscured xmlns:a14="http://schemas.microsoft.com/office/drawing/2010/main"/>
                            </a:ext>
                          </a:extLst>
                        </pic:spPr>
                      </pic:pic>
                    </a:graphicData>
                  </a:graphic>
                </wp:inline>
              </w:drawing>
            </w:r>
            <w:r w:rsidR="001B7ED5">
              <w:rPr>
                <w:rFonts w:ascii="Cambria Math" w:hAnsi="Cambria Math"/>
                <w:noProof/>
                <w:sz w:val="36"/>
                <w:szCs w:val="36"/>
              </w:rPr>
              <w:drawing>
                <wp:inline distT="0" distB="0" distL="0" distR="0" wp14:anchorId="6E026333" wp14:editId="687D3D29">
                  <wp:extent cx="3452941" cy="2869325"/>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242" t="1936" r="23398" b="4521"/>
                          <a:stretch/>
                        </pic:blipFill>
                        <pic:spPr bwMode="auto">
                          <a:xfrm>
                            <a:off x="0" y="0"/>
                            <a:ext cx="3463501" cy="2878100"/>
                          </a:xfrm>
                          <a:prstGeom prst="rect">
                            <a:avLst/>
                          </a:prstGeom>
                          <a:noFill/>
                          <a:ln>
                            <a:noFill/>
                          </a:ln>
                          <a:extLst>
                            <a:ext uri="{53640926-AAD7-44D8-BBD7-CCE9431645EC}">
                              <a14:shadowObscured xmlns:a14="http://schemas.microsoft.com/office/drawing/2010/main"/>
                            </a:ext>
                          </a:extLst>
                        </pic:spPr>
                      </pic:pic>
                    </a:graphicData>
                  </a:graphic>
                </wp:inline>
              </w:drawing>
            </w:r>
            <w:r w:rsidR="001B7ED5">
              <w:rPr>
                <w:rFonts w:ascii="Cambria Math" w:hAnsi="Cambria Math"/>
                <w:noProof/>
                <w:sz w:val="36"/>
                <w:szCs w:val="36"/>
              </w:rPr>
              <w:drawing>
                <wp:inline distT="0" distB="0" distL="0" distR="0" wp14:anchorId="15FDC091" wp14:editId="5ED9459F">
                  <wp:extent cx="3342289" cy="28045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3396" t="1291" r="23397" b="4521"/>
                          <a:stretch/>
                        </pic:blipFill>
                        <pic:spPr bwMode="auto">
                          <a:xfrm>
                            <a:off x="0" y="0"/>
                            <a:ext cx="3350289" cy="2811281"/>
                          </a:xfrm>
                          <a:prstGeom prst="rect">
                            <a:avLst/>
                          </a:prstGeom>
                          <a:noFill/>
                          <a:ln>
                            <a:noFill/>
                          </a:ln>
                          <a:extLst>
                            <a:ext uri="{53640926-AAD7-44D8-BBD7-CCE9431645EC}">
                              <a14:shadowObscured xmlns:a14="http://schemas.microsoft.com/office/drawing/2010/main"/>
                            </a:ext>
                          </a:extLst>
                        </pic:spPr>
                      </pic:pic>
                    </a:graphicData>
                  </a:graphic>
                </wp:inline>
              </w:drawing>
            </w:r>
            <w:r w:rsidR="001B7ED5">
              <w:rPr>
                <w:rFonts w:ascii="Cambria Math" w:hAnsi="Cambria Math"/>
                <w:noProof/>
                <w:sz w:val="36"/>
                <w:szCs w:val="36"/>
              </w:rPr>
              <w:drawing>
                <wp:inline distT="0" distB="0" distL="0" distR="0" wp14:anchorId="0AD7A83A" wp14:editId="7BD4F7DD">
                  <wp:extent cx="3547242" cy="27286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3242" t="968" r="23091" b="11941"/>
                          <a:stretch/>
                        </pic:blipFill>
                        <pic:spPr bwMode="auto">
                          <a:xfrm>
                            <a:off x="0" y="0"/>
                            <a:ext cx="3552042" cy="2732385"/>
                          </a:xfrm>
                          <a:prstGeom prst="rect">
                            <a:avLst/>
                          </a:prstGeom>
                          <a:noFill/>
                          <a:ln>
                            <a:noFill/>
                          </a:ln>
                          <a:extLst>
                            <a:ext uri="{53640926-AAD7-44D8-BBD7-CCE9431645EC}">
                              <a14:shadowObscured xmlns:a14="http://schemas.microsoft.com/office/drawing/2010/main"/>
                            </a:ext>
                          </a:extLst>
                        </pic:spPr>
                      </pic:pic>
                    </a:graphicData>
                  </a:graphic>
                </wp:inline>
              </w:drawing>
            </w:r>
            <w:r w:rsidR="001B7ED5">
              <w:rPr>
                <w:rFonts w:ascii="Cambria Math" w:hAnsi="Cambria Math"/>
                <w:noProof/>
                <w:sz w:val="36"/>
                <w:szCs w:val="36"/>
              </w:rPr>
              <w:drawing>
                <wp:inline distT="0" distB="0" distL="0" distR="0" wp14:anchorId="27FC759D" wp14:editId="7CD517FA">
                  <wp:extent cx="4014803" cy="3042745"/>
                  <wp:effectExtent l="0" t="0" r="508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3397" t="1614" r="22938" b="12586"/>
                          <a:stretch/>
                        </pic:blipFill>
                        <pic:spPr bwMode="auto">
                          <a:xfrm>
                            <a:off x="0" y="0"/>
                            <a:ext cx="4045728" cy="3066183"/>
                          </a:xfrm>
                          <a:prstGeom prst="rect">
                            <a:avLst/>
                          </a:prstGeom>
                          <a:noFill/>
                          <a:ln>
                            <a:noFill/>
                          </a:ln>
                          <a:extLst>
                            <a:ext uri="{53640926-AAD7-44D8-BBD7-CCE9431645EC}">
                              <a14:shadowObscured xmlns:a14="http://schemas.microsoft.com/office/drawing/2010/main"/>
                            </a:ext>
                          </a:extLst>
                        </pic:spPr>
                      </pic:pic>
                    </a:graphicData>
                  </a:graphic>
                </wp:inline>
              </w:drawing>
            </w:r>
          </w:p>
          <w:p w14:paraId="527C22A8" w14:textId="2E03320F" w:rsidR="00244FAB" w:rsidRDefault="001B7ED5" w:rsidP="00F5341E">
            <w:pPr>
              <w:jc w:val="center"/>
              <w:rPr>
                <w:rFonts w:ascii="Cambria Math" w:hAnsi="Cambria Math"/>
                <w:noProof/>
                <w:sz w:val="36"/>
                <w:szCs w:val="36"/>
              </w:rPr>
            </w:pPr>
            <w:r>
              <w:rPr>
                <w:rFonts w:ascii="Cambria Math" w:hAnsi="Cambria Math"/>
                <w:noProof/>
                <w:sz w:val="36"/>
                <w:szCs w:val="36"/>
              </w:rPr>
              <w:lastRenderedPageBreak/>
              <w:drawing>
                <wp:inline distT="0" distB="0" distL="0" distR="0" wp14:anchorId="25C9AD33" wp14:editId="2009319A">
                  <wp:extent cx="7056015" cy="364183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3608" t="2904" r="5813" b="9360"/>
                          <a:stretch/>
                        </pic:blipFill>
                        <pic:spPr bwMode="auto">
                          <a:xfrm>
                            <a:off x="0" y="0"/>
                            <a:ext cx="7073785" cy="3651006"/>
                          </a:xfrm>
                          <a:prstGeom prst="rect">
                            <a:avLst/>
                          </a:prstGeom>
                          <a:noFill/>
                          <a:ln>
                            <a:noFill/>
                          </a:ln>
                          <a:extLst>
                            <a:ext uri="{53640926-AAD7-44D8-BBD7-CCE9431645EC}">
                              <a14:shadowObscured xmlns:a14="http://schemas.microsoft.com/office/drawing/2010/main"/>
                            </a:ext>
                          </a:extLst>
                        </pic:spPr>
                      </pic:pic>
                    </a:graphicData>
                  </a:graphic>
                </wp:inline>
              </w:drawing>
            </w:r>
          </w:p>
          <w:p w14:paraId="3C2BADFF" w14:textId="2EDCF4B9" w:rsidR="002971E2" w:rsidRDefault="00D47DC3" w:rsidP="00244FAB">
            <w:pPr>
              <w:jc w:val="both"/>
              <w:rPr>
                <w:rFonts w:ascii="Cambria Math" w:hAnsi="Cambria Math"/>
                <w:noProof/>
                <w:sz w:val="36"/>
                <w:szCs w:val="36"/>
              </w:rPr>
            </w:pPr>
            <w:r>
              <w:rPr>
                <w:rFonts w:ascii="Cambria Math" w:hAnsi="Cambria Math"/>
                <w:noProof/>
                <w:sz w:val="36"/>
                <w:szCs w:val="36"/>
              </w:rPr>
              <w:t xml:space="preserve">The corner function, as expected, highlights more </w:t>
            </w:r>
            <w:r w:rsidR="002971E2">
              <w:rPr>
                <w:rFonts w:ascii="Cambria Math" w:hAnsi="Cambria Math"/>
                <w:noProof/>
                <w:sz w:val="36"/>
                <w:szCs w:val="36"/>
              </w:rPr>
              <w:t xml:space="preserve">corners in the image, with the MinimumEigenvalues function picking up the most corners. </w:t>
            </w:r>
          </w:p>
          <w:p w14:paraId="6DA5365F" w14:textId="7AFED833" w:rsidR="00844062" w:rsidRDefault="00844062" w:rsidP="00244FAB">
            <w:pPr>
              <w:jc w:val="both"/>
              <w:rPr>
                <w:rFonts w:ascii="Cambria Math" w:hAnsi="Cambria Math"/>
                <w:noProof/>
                <w:sz w:val="36"/>
                <w:szCs w:val="36"/>
              </w:rPr>
            </w:pPr>
            <w:r>
              <w:rPr>
                <w:rFonts w:ascii="Cambria Math" w:hAnsi="Cambria Math"/>
                <w:noProof/>
                <w:sz w:val="36"/>
                <w:szCs w:val="36"/>
              </w:rPr>
              <w:t xml:space="preserve">One would have expected that the corners of all the letters in “PUBLIC LIBRARY” would have been detected </w:t>
            </w:r>
            <w:r w:rsidR="00E04B6F">
              <w:rPr>
                <w:rFonts w:ascii="Cambria Math" w:hAnsi="Cambria Math"/>
                <w:noProof/>
                <w:sz w:val="36"/>
                <w:szCs w:val="36"/>
              </w:rPr>
              <w:t xml:space="preserve">but none of the algorithms has a 100% detection rate in that regard. </w:t>
            </w:r>
          </w:p>
          <w:p w14:paraId="270B27CE" w14:textId="77777777" w:rsidR="00D47DC3" w:rsidRDefault="00D47DC3" w:rsidP="00244FAB">
            <w:pPr>
              <w:jc w:val="both"/>
              <w:rPr>
                <w:rFonts w:ascii="Cambria Math" w:hAnsi="Cambria Math"/>
                <w:noProof/>
                <w:sz w:val="36"/>
                <w:szCs w:val="36"/>
              </w:rPr>
            </w:pPr>
          </w:p>
          <w:p w14:paraId="7F4A5747" w14:textId="77777777" w:rsidR="00244FAB" w:rsidRDefault="00244FAB" w:rsidP="00244FAB">
            <w:pPr>
              <w:jc w:val="both"/>
              <w:rPr>
                <w:rFonts w:ascii="Cambria Math" w:hAnsi="Cambria Math"/>
                <w:noProof/>
                <w:sz w:val="36"/>
                <w:szCs w:val="36"/>
              </w:rPr>
            </w:pPr>
            <w:r>
              <w:rPr>
                <w:rFonts w:ascii="Cambria Math" w:hAnsi="Cambria Math"/>
                <w:noProof/>
                <w:sz w:val="36"/>
                <w:szCs w:val="36"/>
              </w:rPr>
              <w:t>Image 5: Some lego blocks</w:t>
            </w:r>
          </w:p>
          <w:p w14:paraId="7574433C" w14:textId="77777777" w:rsidR="00C75E32" w:rsidRDefault="00C764BF" w:rsidP="00F5341E">
            <w:pPr>
              <w:jc w:val="center"/>
              <w:rPr>
                <w:rFonts w:ascii="Cambria Math" w:hAnsi="Cambria Math"/>
                <w:noProof/>
                <w:sz w:val="36"/>
                <w:szCs w:val="36"/>
              </w:rPr>
            </w:pPr>
            <w:r>
              <w:rPr>
                <w:rFonts w:ascii="Cambria Math" w:hAnsi="Cambria Math"/>
                <w:noProof/>
                <w:sz w:val="36"/>
                <w:szCs w:val="36"/>
              </w:rPr>
              <w:drawing>
                <wp:inline distT="0" distB="0" distL="0" distR="0" wp14:anchorId="2F7650B3" wp14:editId="6902B30C">
                  <wp:extent cx="6070223" cy="2806567"/>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423" t="2258" r="6272" b="12586"/>
                          <a:stretch/>
                        </pic:blipFill>
                        <pic:spPr bwMode="auto">
                          <a:xfrm>
                            <a:off x="0" y="0"/>
                            <a:ext cx="6071125" cy="2806984"/>
                          </a:xfrm>
                          <a:prstGeom prst="rect">
                            <a:avLst/>
                          </a:prstGeom>
                          <a:noFill/>
                          <a:ln>
                            <a:noFill/>
                          </a:ln>
                          <a:extLst>
                            <a:ext uri="{53640926-AAD7-44D8-BBD7-CCE9431645EC}">
                              <a14:shadowObscured xmlns:a14="http://schemas.microsoft.com/office/drawing/2010/main"/>
                            </a:ext>
                          </a:extLst>
                        </pic:spPr>
                      </pic:pic>
                    </a:graphicData>
                  </a:graphic>
                </wp:inline>
              </w:drawing>
            </w:r>
          </w:p>
          <w:p w14:paraId="62032D3C" w14:textId="1605BEC5" w:rsidR="00244FAB" w:rsidRDefault="00C764BF" w:rsidP="00F5341E">
            <w:pPr>
              <w:jc w:val="center"/>
              <w:rPr>
                <w:rFonts w:ascii="Cambria Math" w:hAnsi="Cambria Math"/>
                <w:noProof/>
                <w:sz w:val="36"/>
                <w:szCs w:val="36"/>
              </w:rPr>
            </w:pPr>
            <w:r>
              <w:rPr>
                <w:rFonts w:ascii="Cambria Math" w:hAnsi="Cambria Math"/>
                <w:noProof/>
                <w:sz w:val="36"/>
                <w:szCs w:val="36"/>
              </w:rPr>
              <w:lastRenderedPageBreak/>
              <w:drawing>
                <wp:inline distT="0" distB="0" distL="0" distR="0" wp14:anchorId="36AD5AC6" wp14:editId="26C92AD0">
                  <wp:extent cx="5959366" cy="3005780"/>
                  <wp:effectExtent l="0" t="0" r="381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6269" t="2902" r="6425" b="4199"/>
                          <a:stretch/>
                        </pic:blipFill>
                        <pic:spPr bwMode="auto">
                          <a:xfrm>
                            <a:off x="0" y="0"/>
                            <a:ext cx="5970232" cy="301126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5E15FAD7" wp14:editId="0C44FF26">
                  <wp:extent cx="6081233" cy="30725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6422" t="2258" r="6119" b="4522"/>
                          <a:stretch/>
                        </pic:blipFill>
                        <pic:spPr bwMode="auto">
                          <a:xfrm>
                            <a:off x="0" y="0"/>
                            <a:ext cx="6081783" cy="30728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7F0C39C2" wp14:editId="324385C4">
                  <wp:extent cx="6102485" cy="281736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575" t="2258" r="5661" b="12264"/>
                          <a:stretch/>
                        </pic:blipFill>
                        <pic:spPr bwMode="auto">
                          <a:xfrm>
                            <a:off x="0" y="0"/>
                            <a:ext cx="6103046" cy="281762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lastRenderedPageBreak/>
              <w:drawing>
                <wp:inline distT="0" distB="0" distL="0" distR="0" wp14:anchorId="6441B578" wp14:editId="112ECCD7">
                  <wp:extent cx="6049327" cy="2838627"/>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728" t="1613" r="6272" b="12263"/>
                          <a:stretch/>
                        </pic:blipFill>
                        <pic:spPr bwMode="auto">
                          <a:xfrm>
                            <a:off x="0" y="0"/>
                            <a:ext cx="6049883" cy="28388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60C1D9D9" wp14:editId="30A9D0B2">
                  <wp:extent cx="6876358" cy="3373821"/>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2387" t="4516" r="5966" b="10973"/>
                          <a:stretch/>
                        </pic:blipFill>
                        <pic:spPr bwMode="auto">
                          <a:xfrm>
                            <a:off x="0" y="0"/>
                            <a:ext cx="6889688" cy="3380361"/>
                          </a:xfrm>
                          <a:prstGeom prst="rect">
                            <a:avLst/>
                          </a:prstGeom>
                          <a:noFill/>
                          <a:ln>
                            <a:noFill/>
                          </a:ln>
                          <a:extLst>
                            <a:ext uri="{53640926-AAD7-44D8-BBD7-CCE9431645EC}">
                              <a14:shadowObscured xmlns:a14="http://schemas.microsoft.com/office/drawing/2010/main"/>
                            </a:ext>
                          </a:extLst>
                        </pic:spPr>
                      </pic:pic>
                    </a:graphicData>
                  </a:graphic>
                </wp:inline>
              </w:drawing>
            </w:r>
          </w:p>
          <w:p w14:paraId="51B2E3CD" w14:textId="42798BCD" w:rsidR="00F60FAB" w:rsidRDefault="00E04B6F" w:rsidP="00244FAB">
            <w:pPr>
              <w:jc w:val="both"/>
              <w:rPr>
                <w:rFonts w:ascii="Cambria Math" w:hAnsi="Cambria Math"/>
                <w:noProof/>
                <w:sz w:val="36"/>
                <w:szCs w:val="36"/>
              </w:rPr>
            </w:pPr>
            <w:r>
              <w:rPr>
                <w:rFonts w:ascii="Cambria Math" w:hAnsi="Cambria Math"/>
                <w:noProof/>
                <w:sz w:val="36"/>
                <w:szCs w:val="36"/>
              </w:rPr>
              <w:t xml:space="preserve">Just like in the </w:t>
            </w:r>
            <w:r w:rsidR="001D1A46">
              <w:rPr>
                <w:rFonts w:ascii="Cambria Math" w:hAnsi="Cambria Math"/>
                <w:noProof/>
                <w:sz w:val="36"/>
                <w:szCs w:val="36"/>
              </w:rPr>
              <w:t xml:space="preserve">edge detection section, this image really shows off the </w:t>
            </w:r>
            <w:r w:rsidR="006155D1">
              <w:rPr>
                <w:rFonts w:ascii="Cambria Math" w:hAnsi="Cambria Math"/>
                <w:noProof/>
                <w:sz w:val="36"/>
                <w:szCs w:val="36"/>
              </w:rPr>
              <w:t xml:space="preserve">usefulness of a corner detector. </w:t>
            </w:r>
            <w:r w:rsidR="00315FDE">
              <w:rPr>
                <w:rFonts w:ascii="Cambria Math" w:hAnsi="Cambria Math"/>
                <w:noProof/>
                <w:sz w:val="36"/>
                <w:szCs w:val="36"/>
              </w:rPr>
              <w:t>In all four cases, we obtain good results. Notice</w:t>
            </w:r>
            <w:r w:rsidR="00BA21F3">
              <w:rPr>
                <w:rFonts w:ascii="Cambria Math" w:hAnsi="Cambria Math"/>
                <w:noProof/>
                <w:sz w:val="36"/>
                <w:szCs w:val="36"/>
              </w:rPr>
              <w:t xml:space="preserve"> how the corner function seems to overperform in certain areas by highlighting multiple neighbourhood points. </w:t>
            </w:r>
            <w:r w:rsidR="00BA21F3" w:rsidRPr="00C61963">
              <w:rPr>
                <w:rFonts w:ascii="Cambria Math" w:hAnsi="Cambria Math"/>
                <w:b/>
                <w:bCs/>
                <w:noProof/>
                <w:sz w:val="36"/>
                <w:szCs w:val="36"/>
              </w:rPr>
              <w:t xml:space="preserve">The </w:t>
            </w:r>
            <w:r w:rsidR="00C61963" w:rsidRPr="00C61963">
              <w:rPr>
                <w:rFonts w:ascii="Cambria Math" w:hAnsi="Cambria Math"/>
                <w:b/>
                <w:bCs/>
                <w:noProof/>
                <w:sz w:val="36"/>
                <w:szCs w:val="36"/>
              </w:rPr>
              <w:t>functions from the computer vision toolbox, on the other hand, seem to have some nonmaximum suppression implemented</w:t>
            </w:r>
            <w:r w:rsidR="00C61963">
              <w:rPr>
                <w:rFonts w:ascii="Cambria Math" w:hAnsi="Cambria Math"/>
                <w:noProof/>
                <w:sz w:val="36"/>
                <w:szCs w:val="36"/>
              </w:rPr>
              <w:t xml:space="preserve">. </w:t>
            </w:r>
          </w:p>
          <w:p w14:paraId="5FC9D81D" w14:textId="77777777" w:rsidR="00E04B6F" w:rsidRDefault="00E04B6F" w:rsidP="00244FAB">
            <w:pPr>
              <w:jc w:val="both"/>
              <w:rPr>
                <w:rFonts w:ascii="Cambria Math" w:hAnsi="Cambria Math"/>
                <w:noProof/>
                <w:sz w:val="36"/>
                <w:szCs w:val="36"/>
              </w:rPr>
            </w:pPr>
          </w:p>
          <w:p w14:paraId="2EEB4D1C" w14:textId="77777777" w:rsidR="00244FAB" w:rsidRDefault="00244FAB" w:rsidP="00244FAB">
            <w:pPr>
              <w:jc w:val="both"/>
              <w:rPr>
                <w:rFonts w:ascii="Cambria Math" w:hAnsi="Cambria Math"/>
                <w:noProof/>
                <w:sz w:val="36"/>
                <w:szCs w:val="36"/>
              </w:rPr>
            </w:pPr>
            <w:r>
              <w:rPr>
                <w:rFonts w:ascii="Cambria Math" w:hAnsi="Cambria Math"/>
                <w:noProof/>
                <w:sz w:val="36"/>
                <w:szCs w:val="36"/>
              </w:rPr>
              <w:t>Image 6: A staircase</w:t>
            </w:r>
          </w:p>
          <w:p w14:paraId="78D452EE" w14:textId="7A3B3C37" w:rsidR="008A66A9" w:rsidRDefault="000545F6" w:rsidP="00F5341E">
            <w:pPr>
              <w:jc w:val="center"/>
              <w:rPr>
                <w:rFonts w:ascii="Cambria Math" w:hAnsi="Cambria Math"/>
                <w:sz w:val="36"/>
                <w:szCs w:val="36"/>
              </w:rPr>
            </w:pPr>
            <w:r>
              <w:rPr>
                <w:rFonts w:ascii="Cambria Math" w:hAnsi="Cambria Math"/>
                <w:noProof/>
                <w:sz w:val="36"/>
                <w:szCs w:val="36"/>
              </w:rPr>
              <w:lastRenderedPageBreak/>
              <w:drawing>
                <wp:inline distT="0" distB="0" distL="0" distR="0" wp14:anchorId="4B602DEB" wp14:editId="0609450D">
                  <wp:extent cx="4039832" cy="2774817"/>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0796" t="2258" r="21103" b="13553"/>
                          <a:stretch/>
                        </pic:blipFill>
                        <pic:spPr bwMode="auto">
                          <a:xfrm>
                            <a:off x="0" y="0"/>
                            <a:ext cx="4040230" cy="2775091"/>
                          </a:xfrm>
                          <a:prstGeom prst="rect">
                            <a:avLst/>
                          </a:prstGeom>
                          <a:noFill/>
                          <a:ln>
                            <a:noFill/>
                          </a:ln>
                          <a:extLst>
                            <a:ext uri="{53640926-AAD7-44D8-BBD7-CCE9431645EC}">
                              <a14:shadowObscured xmlns:a14="http://schemas.microsoft.com/office/drawing/2010/main"/>
                            </a:ext>
                          </a:extLst>
                        </pic:spPr>
                      </pic:pic>
                    </a:graphicData>
                  </a:graphic>
                </wp:inline>
              </w:drawing>
            </w:r>
            <w:r w:rsidR="008479A4">
              <w:rPr>
                <w:rFonts w:ascii="Cambria Math" w:hAnsi="Cambria Math"/>
                <w:noProof/>
                <w:sz w:val="36"/>
                <w:szCs w:val="36"/>
              </w:rPr>
              <w:drawing>
                <wp:inline distT="0" distB="0" distL="0" distR="0" wp14:anchorId="08DB590D" wp14:editId="19615989">
                  <wp:extent cx="4029401" cy="304071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0949" t="1936" r="21103" b="5812"/>
                          <a:stretch/>
                        </pic:blipFill>
                        <pic:spPr bwMode="auto">
                          <a:xfrm>
                            <a:off x="0" y="0"/>
                            <a:ext cx="4029650" cy="3040907"/>
                          </a:xfrm>
                          <a:prstGeom prst="rect">
                            <a:avLst/>
                          </a:prstGeom>
                          <a:noFill/>
                          <a:ln>
                            <a:noFill/>
                          </a:ln>
                          <a:extLst>
                            <a:ext uri="{53640926-AAD7-44D8-BBD7-CCE9431645EC}">
                              <a14:shadowObscured xmlns:a14="http://schemas.microsoft.com/office/drawing/2010/main"/>
                            </a:ext>
                          </a:extLst>
                        </pic:spPr>
                      </pic:pic>
                    </a:graphicData>
                  </a:graphic>
                </wp:inline>
              </w:drawing>
            </w:r>
            <w:r w:rsidR="008479A4">
              <w:rPr>
                <w:rFonts w:ascii="Cambria Math" w:hAnsi="Cambria Math"/>
                <w:noProof/>
                <w:sz w:val="36"/>
                <w:szCs w:val="36"/>
              </w:rPr>
              <w:drawing>
                <wp:inline distT="0" distB="0" distL="0" distR="0" wp14:anchorId="7EB5D59F" wp14:editId="20D126BB">
                  <wp:extent cx="4018945" cy="3062085"/>
                  <wp:effectExtent l="0" t="0" r="63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0948" t="1613" r="21256" b="5489"/>
                          <a:stretch/>
                        </pic:blipFill>
                        <pic:spPr bwMode="auto">
                          <a:xfrm>
                            <a:off x="0" y="0"/>
                            <a:ext cx="4019064" cy="3062176"/>
                          </a:xfrm>
                          <a:prstGeom prst="rect">
                            <a:avLst/>
                          </a:prstGeom>
                          <a:noFill/>
                          <a:ln>
                            <a:noFill/>
                          </a:ln>
                          <a:extLst>
                            <a:ext uri="{53640926-AAD7-44D8-BBD7-CCE9431645EC}">
                              <a14:shadowObscured xmlns:a14="http://schemas.microsoft.com/office/drawing/2010/main"/>
                            </a:ext>
                          </a:extLst>
                        </pic:spPr>
                      </pic:pic>
                    </a:graphicData>
                  </a:graphic>
                </wp:inline>
              </w:drawing>
            </w:r>
            <w:r w:rsidR="008479A4">
              <w:rPr>
                <w:rFonts w:ascii="Cambria Math" w:hAnsi="Cambria Math"/>
                <w:noProof/>
                <w:sz w:val="36"/>
                <w:szCs w:val="36"/>
              </w:rPr>
              <w:lastRenderedPageBreak/>
              <w:drawing>
                <wp:inline distT="0" distB="0" distL="0" distR="0" wp14:anchorId="4D81F9A0" wp14:editId="2EAECC96">
                  <wp:extent cx="4050147" cy="2785287"/>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0798" t="1613" r="20950" b="13876"/>
                          <a:stretch/>
                        </pic:blipFill>
                        <pic:spPr bwMode="auto">
                          <a:xfrm>
                            <a:off x="0" y="0"/>
                            <a:ext cx="4050779" cy="27857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581729EA" wp14:editId="00C7887D">
                  <wp:extent cx="4019107" cy="2775098"/>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0947" t="2257" r="21247" b="13541"/>
                          <a:stretch/>
                        </pic:blipFill>
                        <pic:spPr bwMode="auto">
                          <a:xfrm>
                            <a:off x="0" y="0"/>
                            <a:ext cx="4019733" cy="2775530"/>
                          </a:xfrm>
                          <a:prstGeom prst="rect">
                            <a:avLst/>
                          </a:prstGeom>
                          <a:noFill/>
                          <a:ln>
                            <a:noFill/>
                          </a:ln>
                          <a:extLst>
                            <a:ext uri="{53640926-AAD7-44D8-BBD7-CCE9431645EC}">
                              <a14:shadowObscured xmlns:a14="http://schemas.microsoft.com/office/drawing/2010/main"/>
                            </a:ext>
                          </a:extLst>
                        </pic:spPr>
                      </pic:pic>
                    </a:graphicData>
                  </a:graphic>
                </wp:inline>
              </w:drawing>
            </w:r>
          </w:p>
          <w:p w14:paraId="41EAEC33" w14:textId="2A850AD2" w:rsidR="00103B4D" w:rsidRDefault="000545F6" w:rsidP="00A223D9">
            <w:pPr>
              <w:jc w:val="both"/>
            </w:pPr>
            <w:r>
              <w:rPr>
                <w:rFonts w:ascii="Cambria Math" w:hAnsi="Cambria Math"/>
                <w:noProof/>
                <w:sz w:val="36"/>
                <w:szCs w:val="36"/>
              </w:rPr>
              <w:drawing>
                <wp:inline distT="0" distB="0" distL="0" distR="0" wp14:anchorId="4CFCF062" wp14:editId="6EAF5D10">
                  <wp:extent cx="5624461" cy="2913247"/>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3456" t="2258" r="5660" b="9360"/>
                          <a:stretch/>
                        </pic:blipFill>
                        <pic:spPr bwMode="auto">
                          <a:xfrm>
                            <a:off x="0" y="0"/>
                            <a:ext cx="5624600" cy="2913319"/>
                          </a:xfrm>
                          <a:prstGeom prst="rect">
                            <a:avLst/>
                          </a:prstGeom>
                          <a:noFill/>
                          <a:ln>
                            <a:noFill/>
                          </a:ln>
                          <a:extLst>
                            <a:ext uri="{53640926-AAD7-44D8-BBD7-CCE9431645EC}">
                              <a14:shadowObscured xmlns:a14="http://schemas.microsoft.com/office/drawing/2010/main"/>
                            </a:ext>
                          </a:extLst>
                        </pic:spPr>
                      </pic:pic>
                    </a:graphicData>
                  </a:graphic>
                </wp:inline>
              </w:drawing>
            </w:r>
          </w:p>
          <w:p w14:paraId="409FA8F4" w14:textId="0E79D52B" w:rsidR="00103B4D" w:rsidRDefault="00103B4D" w:rsidP="00A223D9">
            <w:pPr>
              <w:jc w:val="both"/>
            </w:pPr>
          </w:p>
          <w:p w14:paraId="43A80795" w14:textId="2D2D4B89" w:rsidR="00103B4D" w:rsidRPr="0018137B" w:rsidRDefault="0018137B" w:rsidP="00A223D9">
            <w:pPr>
              <w:jc w:val="both"/>
              <w:rPr>
                <w:rFonts w:ascii="Cambria Math" w:hAnsi="Cambria Math"/>
                <w:sz w:val="36"/>
                <w:szCs w:val="36"/>
              </w:rPr>
            </w:pPr>
            <w:r>
              <w:rPr>
                <w:rFonts w:ascii="Cambria Math" w:hAnsi="Cambria Math"/>
                <w:sz w:val="36"/>
                <w:szCs w:val="36"/>
              </w:rPr>
              <w:lastRenderedPageBreak/>
              <w:t xml:space="preserve">With the above results, </w:t>
            </w:r>
            <w:r w:rsidRPr="00D6722A">
              <w:rPr>
                <w:rFonts w:ascii="Cambria Math" w:hAnsi="Cambria Math"/>
                <w:b/>
                <w:bCs/>
                <w:sz w:val="36"/>
                <w:szCs w:val="36"/>
              </w:rPr>
              <w:t xml:space="preserve">we can </w:t>
            </w:r>
            <w:r w:rsidR="00D12A90" w:rsidRPr="00D6722A">
              <w:rPr>
                <w:rFonts w:ascii="Cambria Math" w:hAnsi="Cambria Math"/>
                <w:b/>
                <w:bCs/>
                <w:sz w:val="36"/>
                <w:szCs w:val="36"/>
              </w:rPr>
              <w:t>immediately see the im</w:t>
            </w:r>
            <w:r w:rsidR="0069424E" w:rsidRPr="00D6722A">
              <w:rPr>
                <w:rFonts w:ascii="Cambria Math" w:hAnsi="Cambria Math"/>
                <w:b/>
                <w:bCs/>
                <w:sz w:val="36"/>
                <w:szCs w:val="36"/>
              </w:rPr>
              <w:t>pact</w:t>
            </w:r>
            <w:r w:rsidR="00D12A90" w:rsidRPr="00D6722A">
              <w:rPr>
                <w:rFonts w:ascii="Cambria Math" w:hAnsi="Cambria Math"/>
                <w:b/>
                <w:bCs/>
                <w:sz w:val="36"/>
                <w:szCs w:val="36"/>
              </w:rPr>
              <w:t xml:space="preserve"> of object texture on image processing</w:t>
            </w:r>
            <w:r w:rsidR="00D12A90">
              <w:rPr>
                <w:rFonts w:ascii="Cambria Math" w:hAnsi="Cambria Math"/>
                <w:sz w:val="36"/>
                <w:szCs w:val="36"/>
              </w:rPr>
              <w:t xml:space="preserve">. </w:t>
            </w:r>
            <w:r w:rsidR="0069424E">
              <w:rPr>
                <w:rFonts w:ascii="Cambria Math" w:hAnsi="Cambria Math"/>
                <w:sz w:val="36"/>
                <w:szCs w:val="36"/>
              </w:rPr>
              <w:t xml:space="preserve">Due to the rough texture of the rug, unwanted areas are identified as corners. </w:t>
            </w:r>
          </w:p>
          <w:p w14:paraId="1646C22E" w14:textId="77777777" w:rsidR="00103B4D" w:rsidRDefault="00103B4D" w:rsidP="00A223D9">
            <w:pPr>
              <w:jc w:val="both"/>
            </w:pPr>
          </w:p>
          <w:p w14:paraId="54B83405" w14:textId="77777777" w:rsidR="00103B4D" w:rsidRDefault="00103B4D" w:rsidP="00A223D9">
            <w:pPr>
              <w:jc w:val="both"/>
            </w:pPr>
          </w:p>
          <w:p w14:paraId="43ABDDE0" w14:textId="77777777" w:rsidR="00103B4D" w:rsidRDefault="00103B4D" w:rsidP="00A223D9">
            <w:pPr>
              <w:jc w:val="both"/>
            </w:pPr>
          </w:p>
          <w:p w14:paraId="44EABF4B" w14:textId="08B40DCE" w:rsidR="00103B4D" w:rsidRDefault="00103B4D" w:rsidP="00A223D9">
            <w:pPr>
              <w:jc w:val="both"/>
            </w:pPr>
          </w:p>
          <w:p w14:paraId="7E823DE5" w14:textId="658D84E2" w:rsidR="0010189E" w:rsidRDefault="0010189E" w:rsidP="00A223D9">
            <w:pPr>
              <w:jc w:val="both"/>
            </w:pPr>
          </w:p>
          <w:p w14:paraId="012FB456" w14:textId="1E25FFBE" w:rsidR="0010189E" w:rsidRDefault="0010189E" w:rsidP="00A223D9">
            <w:pPr>
              <w:jc w:val="both"/>
            </w:pPr>
          </w:p>
          <w:p w14:paraId="32D0CDDA" w14:textId="0F760186" w:rsidR="0010189E" w:rsidRDefault="0010189E" w:rsidP="00A223D9">
            <w:pPr>
              <w:jc w:val="both"/>
            </w:pPr>
          </w:p>
          <w:p w14:paraId="3D251AEE" w14:textId="5386E2DB" w:rsidR="0010189E" w:rsidRDefault="0010189E" w:rsidP="00A223D9">
            <w:pPr>
              <w:jc w:val="both"/>
            </w:pPr>
          </w:p>
          <w:p w14:paraId="78B9CB2A" w14:textId="0AB401C6" w:rsidR="0010189E" w:rsidRDefault="0010189E" w:rsidP="00A223D9">
            <w:pPr>
              <w:jc w:val="both"/>
            </w:pPr>
          </w:p>
          <w:p w14:paraId="36B4B19E" w14:textId="4D0EC613" w:rsidR="0010189E" w:rsidRDefault="0010189E" w:rsidP="00A223D9">
            <w:pPr>
              <w:jc w:val="both"/>
            </w:pPr>
          </w:p>
          <w:p w14:paraId="4AD1B246" w14:textId="69B10C6E" w:rsidR="0010189E" w:rsidRDefault="0010189E" w:rsidP="00A223D9">
            <w:pPr>
              <w:jc w:val="both"/>
            </w:pPr>
          </w:p>
          <w:p w14:paraId="4836D278" w14:textId="7A351EC1" w:rsidR="0010189E" w:rsidRDefault="0010189E" w:rsidP="00A223D9">
            <w:pPr>
              <w:jc w:val="both"/>
            </w:pPr>
          </w:p>
          <w:p w14:paraId="62E9D828" w14:textId="40167516" w:rsidR="0010189E" w:rsidRDefault="0010189E" w:rsidP="00A223D9">
            <w:pPr>
              <w:jc w:val="both"/>
            </w:pPr>
          </w:p>
          <w:p w14:paraId="38969ED1" w14:textId="055778E4" w:rsidR="0010189E" w:rsidRDefault="0010189E" w:rsidP="00A223D9">
            <w:pPr>
              <w:jc w:val="both"/>
            </w:pPr>
          </w:p>
          <w:p w14:paraId="07C588D1" w14:textId="401E6011" w:rsidR="0010189E" w:rsidRDefault="0010189E" w:rsidP="00A223D9">
            <w:pPr>
              <w:jc w:val="both"/>
            </w:pPr>
          </w:p>
          <w:p w14:paraId="6858311C" w14:textId="1A60DD36" w:rsidR="0010189E" w:rsidRDefault="0010189E" w:rsidP="00A223D9">
            <w:pPr>
              <w:jc w:val="both"/>
            </w:pPr>
          </w:p>
          <w:p w14:paraId="11131286" w14:textId="23BA511C" w:rsidR="0010189E" w:rsidRDefault="0010189E" w:rsidP="00A223D9">
            <w:pPr>
              <w:jc w:val="both"/>
            </w:pPr>
          </w:p>
          <w:p w14:paraId="3DC65C04" w14:textId="7DC4CBCF" w:rsidR="0010189E" w:rsidRDefault="0010189E" w:rsidP="00A223D9">
            <w:pPr>
              <w:jc w:val="both"/>
            </w:pPr>
          </w:p>
          <w:p w14:paraId="01CBB38C" w14:textId="7EB3B256" w:rsidR="0010189E" w:rsidRDefault="0010189E" w:rsidP="00A223D9">
            <w:pPr>
              <w:jc w:val="both"/>
            </w:pPr>
          </w:p>
          <w:p w14:paraId="4ECD7B17" w14:textId="3BF7F6D9" w:rsidR="0010189E" w:rsidRDefault="0010189E" w:rsidP="00A223D9">
            <w:pPr>
              <w:jc w:val="both"/>
            </w:pPr>
          </w:p>
          <w:p w14:paraId="32C5C657" w14:textId="6856B379" w:rsidR="0010189E" w:rsidRDefault="0010189E" w:rsidP="00A223D9">
            <w:pPr>
              <w:jc w:val="both"/>
            </w:pPr>
          </w:p>
          <w:p w14:paraId="613007D1" w14:textId="0AA8B51F" w:rsidR="0010189E" w:rsidRDefault="0010189E" w:rsidP="00A223D9">
            <w:pPr>
              <w:jc w:val="both"/>
            </w:pPr>
          </w:p>
          <w:p w14:paraId="053911B9" w14:textId="7969A72B" w:rsidR="0010189E" w:rsidRDefault="0010189E" w:rsidP="00A223D9">
            <w:pPr>
              <w:jc w:val="both"/>
              <w:rPr>
                <w:sz w:val="36"/>
                <w:szCs w:val="36"/>
              </w:rPr>
            </w:pPr>
          </w:p>
          <w:p w14:paraId="653F08F7" w14:textId="3E47DEBF" w:rsidR="0010189E" w:rsidRDefault="0010189E" w:rsidP="00A223D9">
            <w:pPr>
              <w:jc w:val="both"/>
              <w:rPr>
                <w:sz w:val="36"/>
                <w:szCs w:val="36"/>
              </w:rPr>
            </w:pPr>
          </w:p>
          <w:p w14:paraId="66391841" w14:textId="376471C5" w:rsidR="0010189E" w:rsidRDefault="0010189E" w:rsidP="00A223D9">
            <w:pPr>
              <w:jc w:val="both"/>
              <w:rPr>
                <w:sz w:val="36"/>
                <w:szCs w:val="36"/>
              </w:rPr>
            </w:pPr>
          </w:p>
          <w:p w14:paraId="236D6B95" w14:textId="37C504E0" w:rsidR="0010189E" w:rsidRDefault="0010189E" w:rsidP="00A223D9">
            <w:pPr>
              <w:jc w:val="both"/>
              <w:rPr>
                <w:sz w:val="36"/>
                <w:szCs w:val="36"/>
              </w:rPr>
            </w:pPr>
          </w:p>
          <w:p w14:paraId="1C58E5BC" w14:textId="19722767" w:rsidR="0010189E" w:rsidRDefault="0010189E" w:rsidP="00A223D9">
            <w:pPr>
              <w:jc w:val="both"/>
              <w:rPr>
                <w:sz w:val="36"/>
                <w:szCs w:val="36"/>
              </w:rPr>
            </w:pPr>
          </w:p>
          <w:p w14:paraId="4B5E668B" w14:textId="7F90D150" w:rsidR="0010189E" w:rsidRDefault="0010189E" w:rsidP="00A223D9">
            <w:pPr>
              <w:jc w:val="both"/>
              <w:rPr>
                <w:sz w:val="36"/>
                <w:szCs w:val="36"/>
              </w:rPr>
            </w:pPr>
          </w:p>
          <w:p w14:paraId="71BADCB3" w14:textId="28B1BBEF" w:rsidR="0010189E" w:rsidRDefault="0010189E" w:rsidP="00A223D9">
            <w:pPr>
              <w:jc w:val="both"/>
              <w:rPr>
                <w:sz w:val="36"/>
                <w:szCs w:val="36"/>
              </w:rPr>
            </w:pPr>
          </w:p>
          <w:p w14:paraId="458391DF" w14:textId="637FEDE1" w:rsidR="0010189E" w:rsidRDefault="0010189E" w:rsidP="00A223D9">
            <w:pPr>
              <w:jc w:val="both"/>
              <w:rPr>
                <w:sz w:val="36"/>
                <w:szCs w:val="36"/>
              </w:rPr>
            </w:pPr>
          </w:p>
          <w:p w14:paraId="3DD5B0B9" w14:textId="49E976D5" w:rsidR="0010189E" w:rsidRDefault="0010189E" w:rsidP="00A223D9">
            <w:pPr>
              <w:jc w:val="both"/>
              <w:rPr>
                <w:sz w:val="36"/>
                <w:szCs w:val="36"/>
              </w:rPr>
            </w:pPr>
          </w:p>
          <w:p w14:paraId="1C80AA1D" w14:textId="0F0AE11F" w:rsidR="0010189E" w:rsidRDefault="0010189E" w:rsidP="00A223D9">
            <w:pPr>
              <w:jc w:val="both"/>
              <w:rPr>
                <w:sz w:val="36"/>
                <w:szCs w:val="36"/>
              </w:rPr>
            </w:pPr>
          </w:p>
          <w:p w14:paraId="2F6B19C9" w14:textId="3AC8FE59" w:rsidR="0010189E" w:rsidRDefault="0010189E" w:rsidP="00A223D9">
            <w:pPr>
              <w:jc w:val="both"/>
              <w:rPr>
                <w:sz w:val="36"/>
                <w:szCs w:val="36"/>
              </w:rPr>
            </w:pPr>
          </w:p>
          <w:p w14:paraId="4BD27D5D" w14:textId="77777777" w:rsidR="0010189E" w:rsidRPr="0010189E" w:rsidRDefault="0010189E" w:rsidP="00A223D9">
            <w:pPr>
              <w:jc w:val="both"/>
              <w:rPr>
                <w:sz w:val="36"/>
                <w:szCs w:val="36"/>
              </w:rPr>
            </w:pPr>
          </w:p>
          <w:p w14:paraId="7093866C" w14:textId="77777777" w:rsidR="00103B4D" w:rsidRDefault="00103B4D" w:rsidP="00A223D9">
            <w:pPr>
              <w:jc w:val="both"/>
            </w:pPr>
          </w:p>
          <w:p w14:paraId="10DE6A2A" w14:textId="77777777" w:rsidR="00103B4D" w:rsidRDefault="00103B4D" w:rsidP="00A223D9">
            <w:pPr>
              <w:jc w:val="both"/>
            </w:pPr>
          </w:p>
          <w:p w14:paraId="4A3F2E22" w14:textId="77777777" w:rsidR="00103B4D" w:rsidRDefault="00103B4D" w:rsidP="00A223D9">
            <w:pPr>
              <w:jc w:val="both"/>
            </w:pPr>
          </w:p>
          <w:p w14:paraId="5F7A75ED" w14:textId="77777777" w:rsidR="00103B4D" w:rsidRDefault="00103B4D" w:rsidP="00A223D9">
            <w:pPr>
              <w:jc w:val="both"/>
            </w:pPr>
          </w:p>
          <w:p w14:paraId="54B8679E" w14:textId="77777777" w:rsidR="00103B4D" w:rsidRDefault="00103B4D" w:rsidP="00A223D9">
            <w:pPr>
              <w:jc w:val="both"/>
            </w:pPr>
          </w:p>
          <w:p w14:paraId="242CE860" w14:textId="416BF157" w:rsidR="00103B4D" w:rsidRPr="00143F28" w:rsidRDefault="00103B4D" w:rsidP="00A223D9">
            <w:pPr>
              <w:jc w:val="both"/>
            </w:pPr>
          </w:p>
        </w:tc>
        <w:tc>
          <w:tcPr>
            <w:tcW w:w="46" w:type="dxa"/>
            <w:shd w:val="clear" w:color="auto" w:fill="F5F7F9"/>
          </w:tcPr>
          <w:p w14:paraId="69DB7FB1" w14:textId="77777777" w:rsidR="001A2FC2" w:rsidRPr="003A798E" w:rsidRDefault="001A2FC2" w:rsidP="00723677"/>
        </w:tc>
      </w:tr>
      <w:tr w:rsidR="00B500FE" w:rsidRPr="003A798E" w14:paraId="4A653ED0" w14:textId="77777777" w:rsidTr="00345AF1">
        <w:tblPrEx>
          <w:shd w:val="clear" w:color="auto" w:fill="00C1C7" w:themeFill="accent2"/>
          <w:tblCellMar>
            <w:left w:w="108" w:type="dxa"/>
            <w:right w:w="108" w:type="dxa"/>
          </w:tblCellMar>
        </w:tblPrEx>
        <w:trPr>
          <w:trHeight w:val="3180"/>
        </w:trPr>
        <w:tc>
          <w:tcPr>
            <w:tcW w:w="993" w:type="dxa"/>
            <w:gridSpan w:val="2"/>
            <w:shd w:val="clear" w:color="auto" w:fill="00C1C7" w:themeFill="accent2"/>
          </w:tcPr>
          <w:p w14:paraId="7348626C" w14:textId="77777777" w:rsidR="004D13F7" w:rsidRDefault="004D13F7" w:rsidP="00723677">
            <w:pPr>
              <w:pStyle w:val="GraphicAnchor"/>
            </w:pPr>
          </w:p>
          <w:p w14:paraId="758D2EE5" w14:textId="1D08BD06" w:rsidR="00B500FE" w:rsidRPr="003A798E" w:rsidRDefault="00B500FE" w:rsidP="00723677">
            <w:pPr>
              <w:pStyle w:val="GraphicAnchor"/>
            </w:pPr>
            <w:r w:rsidRPr="003A798E">
              <w:rPr>
                <w:noProof/>
                <w:lang w:eastAsia="en-AU"/>
              </w:rPr>
              <mc:AlternateContent>
                <mc:Choice Requires="wps">
                  <w:drawing>
                    <wp:anchor distT="0" distB="0" distL="114300" distR="114300" simplePos="0" relativeHeight="251741184" behindDoc="1" locked="0" layoutInCell="1" allowOverlap="1" wp14:anchorId="2B212A18" wp14:editId="196F9F74">
                      <wp:simplePos x="0" y="0"/>
                      <wp:positionH relativeFrom="margin">
                        <wp:posOffset>-1022350</wp:posOffset>
                      </wp:positionH>
                      <wp:positionV relativeFrom="paragraph">
                        <wp:posOffset>-457200</wp:posOffset>
                      </wp:positionV>
                      <wp:extent cx="8228330" cy="9239250"/>
                      <wp:effectExtent l="0" t="0" r="1270" b="0"/>
                      <wp:wrapNone/>
                      <wp:docPr id="6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874F5F2" id="Shape" o:spid="_x0000_s1026" alt="&quot;&quot;" style="position:absolute;margin-left:-80.5pt;margin-top:-36pt;width:647.9pt;height:727.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4ht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9024" w:type="dxa"/>
            <w:tcBorders>
              <w:bottom w:val="single" w:sz="36" w:space="0" w:color="123869" w:themeColor="accent1"/>
            </w:tcBorders>
            <w:shd w:val="clear" w:color="auto" w:fill="00C1C7" w:themeFill="accent2"/>
          </w:tcPr>
          <w:p w14:paraId="444D0179" w14:textId="77777777" w:rsidR="00B500FE" w:rsidRPr="003A798E" w:rsidRDefault="00B500FE" w:rsidP="00723677"/>
        </w:tc>
        <w:tc>
          <w:tcPr>
            <w:tcW w:w="992" w:type="dxa"/>
            <w:gridSpan w:val="3"/>
            <w:shd w:val="clear" w:color="auto" w:fill="00C1C7" w:themeFill="accent2"/>
          </w:tcPr>
          <w:p w14:paraId="593E6994" w14:textId="77777777" w:rsidR="00B500FE" w:rsidRPr="003A798E" w:rsidRDefault="00B500FE" w:rsidP="00723677"/>
        </w:tc>
      </w:tr>
      <w:tr w:rsidR="00B500FE" w:rsidRPr="003A798E" w14:paraId="456C84FB" w14:textId="77777777" w:rsidTr="00345AF1">
        <w:tblPrEx>
          <w:shd w:val="clear" w:color="auto" w:fill="00C1C7" w:themeFill="accent2"/>
          <w:tblCellMar>
            <w:left w:w="108" w:type="dxa"/>
            <w:right w:w="108" w:type="dxa"/>
          </w:tblCellMar>
        </w:tblPrEx>
        <w:trPr>
          <w:trHeight w:val="5966"/>
        </w:trPr>
        <w:tc>
          <w:tcPr>
            <w:tcW w:w="993" w:type="dxa"/>
            <w:gridSpan w:val="2"/>
            <w:shd w:val="clear" w:color="auto" w:fill="00C1C7" w:themeFill="accent2"/>
          </w:tcPr>
          <w:p w14:paraId="2927888E" w14:textId="77777777" w:rsidR="00B500FE" w:rsidRPr="003A798E" w:rsidRDefault="00B500FE" w:rsidP="00723677"/>
        </w:tc>
        <w:tc>
          <w:tcPr>
            <w:tcW w:w="9024" w:type="dxa"/>
            <w:tcBorders>
              <w:top w:val="single" w:sz="36" w:space="0" w:color="123869" w:themeColor="accent1"/>
              <w:bottom w:val="single" w:sz="36" w:space="0" w:color="123869" w:themeColor="accent1"/>
            </w:tcBorders>
            <w:shd w:val="clear" w:color="auto" w:fill="FFFFFF" w:themeFill="background1"/>
            <w:vAlign w:val="center"/>
          </w:tcPr>
          <w:p w14:paraId="6CAE8500" w14:textId="2B21FE19" w:rsidR="00B500FE" w:rsidRPr="003A798E" w:rsidRDefault="003E1CD4" w:rsidP="00723677">
            <w:pPr>
              <w:pStyle w:val="Quote"/>
            </w:pPr>
            <w:r>
              <w:t>DISCUSSION</w:t>
            </w:r>
          </w:p>
        </w:tc>
        <w:tc>
          <w:tcPr>
            <w:tcW w:w="992" w:type="dxa"/>
            <w:gridSpan w:val="3"/>
            <w:shd w:val="clear" w:color="auto" w:fill="00C1C7" w:themeFill="accent2"/>
          </w:tcPr>
          <w:p w14:paraId="7E3153E5" w14:textId="77777777" w:rsidR="00B500FE" w:rsidRPr="003A798E" w:rsidRDefault="00B500FE" w:rsidP="00723677"/>
        </w:tc>
      </w:tr>
      <w:tr w:rsidR="00B500FE" w:rsidRPr="003A798E" w14:paraId="0652A218" w14:textId="77777777" w:rsidTr="00345AF1">
        <w:tblPrEx>
          <w:shd w:val="clear" w:color="auto" w:fill="00C1C7" w:themeFill="accent2"/>
          <w:tblCellMar>
            <w:left w:w="108" w:type="dxa"/>
            <w:right w:w="108" w:type="dxa"/>
          </w:tblCellMar>
        </w:tblPrEx>
        <w:trPr>
          <w:trHeight w:val="4074"/>
        </w:trPr>
        <w:tc>
          <w:tcPr>
            <w:tcW w:w="993" w:type="dxa"/>
            <w:gridSpan w:val="2"/>
            <w:shd w:val="clear" w:color="auto" w:fill="00C1C7" w:themeFill="accent2"/>
          </w:tcPr>
          <w:p w14:paraId="6F3676B5" w14:textId="77777777" w:rsidR="00B500FE" w:rsidRPr="003A798E" w:rsidRDefault="00B500FE" w:rsidP="00723677"/>
        </w:tc>
        <w:tc>
          <w:tcPr>
            <w:tcW w:w="9024" w:type="dxa"/>
            <w:tcBorders>
              <w:top w:val="single" w:sz="36" w:space="0" w:color="123869" w:themeColor="accent1"/>
            </w:tcBorders>
            <w:shd w:val="clear" w:color="auto" w:fill="00C1C7" w:themeFill="accent2"/>
          </w:tcPr>
          <w:p w14:paraId="177502AE" w14:textId="77777777" w:rsidR="00B500FE" w:rsidRPr="003A798E" w:rsidRDefault="00B500FE" w:rsidP="00723677"/>
        </w:tc>
        <w:tc>
          <w:tcPr>
            <w:tcW w:w="992" w:type="dxa"/>
            <w:gridSpan w:val="3"/>
            <w:shd w:val="clear" w:color="auto" w:fill="00C1C7" w:themeFill="accent2"/>
          </w:tcPr>
          <w:p w14:paraId="7EF489AD" w14:textId="77777777" w:rsidR="00B500FE" w:rsidRPr="003A798E" w:rsidRDefault="00B500FE" w:rsidP="00723677"/>
        </w:tc>
      </w:tr>
      <w:tr w:rsidR="00A5460D" w:rsidRPr="007353A2" w14:paraId="39A8DEFE" w14:textId="77777777" w:rsidTr="00345AF1">
        <w:trPr>
          <w:gridAfter w:val="2"/>
          <w:wAfter w:w="67" w:type="dxa"/>
          <w:trHeight w:val="4599"/>
        </w:trPr>
        <w:tc>
          <w:tcPr>
            <w:tcW w:w="10944" w:type="dxa"/>
            <w:gridSpan w:val="4"/>
            <w:shd w:val="clear" w:color="auto" w:fill="F5F7F9"/>
          </w:tcPr>
          <w:p w14:paraId="2AEC3D15" w14:textId="7B946C88" w:rsidR="004D5AF7" w:rsidRDefault="004D5AF7" w:rsidP="00C11F30">
            <w:pPr>
              <w:pStyle w:val="Heading3"/>
              <w:rPr>
                <w:rFonts w:ascii="Cambria Math" w:hAnsi="Cambria Math"/>
                <w:color w:val="002060"/>
                <w:sz w:val="40"/>
                <w:szCs w:val="40"/>
              </w:rPr>
            </w:pPr>
            <w:r>
              <w:rPr>
                <w:rFonts w:ascii="Cambria Math" w:hAnsi="Cambria Math"/>
                <w:color w:val="002060"/>
                <w:sz w:val="40"/>
                <w:szCs w:val="40"/>
              </w:rPr>
              <w:lastRenderedPageBreak/>
              <w:t xml:space="preserve">General Comments </w:t>
            </w:r>
          </w:p>
          <w:p w14:paraId="4410B05F" w14:textId="08D7063A" w:rsidR="00E80A6F" w:rsidRPr="00E80A6F" w:rsidRDefault="00E80A6F" w:rsidP="00E80A6F">
            <w:pPr>
              <w:jc w:val="both"/>
              <w:rPr>
                <w:rFonts w:ascii="Cambria Math" w:hAnsi="Cambria Math"/>
                <w:sz w:val="36"/>
                <w:szCs w:val="36"/>
              </w:rPr>
            </w:pPr>
            <w:r>
              <w:rPr>
                <w:rFonts w:ascii="Cambria Math" w:hAnsi="Cambria Math"/>
                <w:sz w:val="36"/>
                <w:szCs w:val="36"/>
              </w:rPr>
              <w:t>In addition to the comments in the previous sections, the following could be noted:</w:t>
            </w:r>
          </w:p>
          <w:p w14:paraId="5080F908" w14:textId="7FF6CB32" w:rsidR="00324A76" w:rsidRDefault="00171D57" w:rsidP="00961EDD">
            <w:pPr>
              <w:pStyle w:val="ListParagraph"/>
              <w:numPr>
                <w:ilvl w:val="0"/>
                <w:numId w:val="10"/>
              </w:numPr>
              <w:jc w:val="both"/>
              <w:rPr>
                <w:rFonts w:ascii="Cambria Math" w:hAnsi="Cambria Math"/>
                <w:sz w:val="36"/>
                <w:szCs w:val="36"/>
              </w:rPr>
            </w:pPr>
            <w:r>
              <w:rPr>
                <w:rFonts w:ascii="Cambria Math" w:hAnsi="Cambria Math"/>
                <w:sz w:val="36"/>
                <w:szCs w:val="36"/>
              </w:rPr>
              <w:t>In both cases, the</w:t>
            </w:r>
            <w:r w:rsidR="00324A76">
              <w:rPr>
                <w:rFonts w:ascii="Cambria Math" w:hAnsi="Cambria Math"/>
                <w:sz w:val="36"/>
                <w:szCs w:val="36"/>
              </w:rPr>
              <w:t xml:space="preserve"> image</w:t>
            </w:r>
            <w:r>
              <w:rPr>
                <w:rFonts w:ascii="Cambria Math" w:hAnsi="Cambria Math"/>
                <w:sz w:val="36"/>
                <w:szCs w:val="36"/>
              </w:rPr>
              <w:t>s were</w:t>
            </w:r>
            <w:r w:rsidR="00324A76">
              <w:rPr>
                <w:rFonts w:ascii="Cambria Math" w:hAnsi="Cambria Math"/>
                <w:sz w:val="36"/>
                <w:szCs w:val="36"/>
              </w:rPr>
              <w:t xml:space="preserve"> smoothed </w:t>
            </w:r>
            <w:r>
              <w:rPr>
                <w:rFonts w:ascii="Cambria Math" w:hAnsi="Cambria Math"/>
                <w:sz w:val="36"/>
                <w:szCs w:val="36"/>
              </w:rPr>
              <w:t xml:space="preserve">using a Gauss filter </w:t>
            </w:r>
            <w:r w:rsidR="00324A76">
              <w:rPr>
                <w:rFonts w:ascii="Cambria Math" w:hAnsi="Cambria Math"/>
                <w:sz w:val="36"/>
                <w:szCs w:val="36"/>
              </w:rPr>
              <w:t xml:space="preserve">before applying the algorithm to avoid obtaining </w:t>
            </w:r>
            <w:r w:rsidR="00324A76" w:rsidRPr="004F3FB0">
              <w:rPr>
                <w:rFonts w:ascii="Cambria Math" w:hAnsi="Cambria Math"/>
                <w:b/>
                <w:bCs/>
                <w:sz w:val="36"/>
                <w:szCs w:val="36"/>
              </w:rPr>
              <w:t>spurious corners</w:t>
            </w:r>
            <w:r w:rsidR="001A58DF">
              <w:rPr>
                <w:rFonts w:ascii="Cambria Math" w:hAnsi="Cambria Math"/>
                <w:b/>
                <w:bCs/>
                <w:sz w:val="36"/>
                <w:szCs w:val="36"/>
              </w:rPr>
              <w:t xml:space="preserve"> and edges</w:t>
            </w:r>
            <w:r w:rsidR="00324A76" w:rsidRPr="004F3FB0">
              <w:rPr>
                <w:rFonts w:ascii="Cambria Math" w:hAnsi="Cambria Math"/>
                <w:b/>
                <w:bCs/>
                <w:sz w:val="36"/>
                <w:szCs w:val="36"/>
              </w:rPr>
              <w:t>.</w:t>
            </w:r>
            <w:r w:rsidR="00324A76">
              <w:rPr>
                <w:rFonts w:ascii="Cambria Math" w:hAnsi="Cambria Math"/>
                <w:sz w:val="36"/>
                <w:szCs w:val="36"/>
              </w:rPr>
              <w:t xml:space="preserve"> </w:t>
            </w:r>
          </w:p>
          <w:p w14:paraId="7EDE8497" w14:textId="54FB5345" w:rsidR="00324A76" w:rsidRDefault="004904F6" w:rsidP="00961EDD">
            <w:pPr>
              <w:pStyle w:val="ListParagraph"/>
              <w:numPr>
                <w:ilvl w:val="0"/>
                <w:numId w:val="10"/>
              </w:numPr>
              <w:jc w:val="both"/>
              <w:rPr>
                <w:rFonts w:ascii="Cambria Math" w:hAnsi="Cambria Math"/>
                <w:sz w:val="36"/>
                <w:szCs w:val="36"/>
              </w:rPr>
            </w:pPr>
            <w:r>
              <w:rPr>
                <w:rFonts w:ascii="Cambria Math" w:hAnsi="Cambria Math"/>
                <w:sz w:val="36"/>
                <w:szCs w:val="36"/>
              </w:rPr>
              <w:t>What happens if we try to detect the edges and corner without</w:t>
            </w:r>
            <w:r w:rsidR="00212BCA">
              <w:rPr>
                <w:rFonts w:ascii="Cambria Math" w:hAnsi="Cambria Math"/>
                <w:sz w:val="36"/>
                <w:szCs w:val="36"/>
              </w:rPr>
              <w:t xml:space="preserve"> smoothing the images first?</w:t>
            </w:r>
          </w:p>
          <w:p w14:paraId="48B66205" w14:textId="2CF93C54" w:rsidR="00212BCA" w:rsidRPr="00212BCA" w:rsidRDefault="00A7007F" w:rsidP="001A58DF">
            <w:pPr>
              <w:jc w:val="center"/>
              <w:rPr>
                <w:rFonts w:ascii="Cambria Math" w:hAnsi="Cambria Math"/>
                <w:sz w:val="36"/>
                <w:szCs w:val="36"/>
              </w:rPr>
            </w:pPr>
            <w:r>
              <w:rPr>
                <w:rFonts w:ascii="Cambria Math" w:hAnsi="Cambria Math"/>
                <w:noProof/>
                <w:sz w:val="36"/>
                <w:szCs w:val="36"/>
              </w:rPr>
              <w:drawing>
                <wp:inline distT="0" distB="0" distL="0" distR="0" wp14:anchorId="3849896C" wp14:editId="75CCF6B4">
                  <wp:extent cx="5677210" cy="2849263"/>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2845" t="4194" r="5507" b="9360"/>
                          <a:stretch/>
                        </pic:blipFill>
                        <pic:spPr bwMode="auto">
                          <a:xfrm>
                            <a:off x="0" y="0"/>
                            <a:ext cx="5677708" cy="2849513"/>
                          </a:xfrm>
                          <a:prstGeom prst="rect">
                            <a:avLst/>
                          </a:prstGeom>
                          <a:noFill/>
                          <a:ln>
                            <a:noFill/>
                          </a:ln>
                          <a:extLst>
                            <a:ext uri="{53640926-AAD7-44D8-BBD7-CCE9431645EC}">
                              <a14:shadowObscured xmlns:a14="http://schemas.microsoft.com/office/drawing/2010/main"/>
                            </a:ext>
                          </a:extLst>
                        </pic:spPr>
                      </pic:pic>
                    </a:graphicData>
                  </a:graphic>
                </wp:inline>
              </w:drawing>
            </w:r>
          </w:p>
          <w:p w14:paraId="405101B8" w14:textId="77777777" w:rsidR="000E58F1" w:rsidRDefault="00EF379D" w:rsidP="00EF379D">
            <w:pPr>
              <w:pStyle w:val="ListParagraph"/>
              <w:numPr>
                <w:ilvl w:val="0"/>
                <w:numId w:val="10"/>
              </w:numPr>
              <w:jc w:val="both"/>
              <w:rPr>
                <w:rFonts w:ascii="Cambria Math" w:hAnsi="Cambria Math"/>
                <w:sz w:val="36"/>
                <w:szCs w:val="36"/>
              </w:rPr>
            </w:pPr>
            <w:r>
              <w:rPr>
                <w:rFonts w:ascii="Cambria Math" w:hAnsi="Cambria Math"/>
                <w:sz w:val="36"/>
                <w:szCs w:val="36"/>
              </w:rPr>
              <w:t xml:space="preserve">The </w:t>
            </w:r>
            <w:r w:rsidR="000E58F1">
              <w:rPr>
                <w:rFonts w:ascii="Cambria Math" w:hAnsi="Cambria Math"/>
                <w:sz w:val="36"/>
                <w:szCs w:val="36"/>
              </w:rPr>
              <w:t xml:space="preserve">results show many more detected points, some of which are bound to be spurious corners. </w:t>
            </w:r>
          </w:p>
          <w:p w14:paraId="43543422" w14:textId="532159D7" w:rsidR="00EF379D" w:rsidRPr="000E58F1" w:rsidRDefault="006B3914" w:rsidP="001A58DF">
            <w:pPr>
              <w:jc w:val="center"/>
              <w:rPr>
                <w:rFonts w:ascii="Cambria Math" w:hAnsi="Cambria Math"/>
                <w:sz w:val="36"/>
                <w:szCs w:val="36"/>
              </w:rPr>
            </w:pPr>
            <w:r>
              <w:rPr>
                <w:rFonts w:ascii="Cambria Math" w:hAnsi="Cambria Math"/>
                <w:noProof/>
                <w:sz w:val="36"/>
                <w:szCs w:val="36"/>
              </w:rPr>
              <w:drawing>
                <wp:inline distT="0" distB="0" distL="0" distR="0" wp14:anchorId="11D5130B" wp14:editId="1E988CE4">
                  <wp:extent cx="4476226" cy="2860158"/>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266" t="3870" r="16363" b="9359"/>
                          <a:stretch/>
                        </pic:blipFill>
                        <pic:spPr bwMode="auto">
                          <a:xfrm>
                            <a:off x="0" y="0"/>
                            <a:ext cx="4476288" cy="2860198"/>
                          </a:xfrm>
                          <a:prstGeom prst="rect">
                            <a:avLst/>
                          </a:prstGeom>
                          <a:noFill/>
                          <a:ln>
                            <a:noFill/>
                          </a:ln>
                          <a:extLst>
                            <a:ext uri="{53640926-AAD7-44D8-BBD7-CCE9431645EC}">
                              <a14:shadowObscured xmlns:a14="http://schemas.microsoft.com/office/drawing/2010/main"/>
                            </a:ext>
                          </a:extLst>
                        </pic:spPr>
                      </pic:pic>
                    </a:graphicData>
                  </a:graphic>
                </wp:inline>
              </w:drawing>
            </w:r>
          </w:p>
          <w:p w14:paraId="2B742F9D" w14:textId="6B094570" w:rsidR="00EF379D" w:rsidRPr="00EF379D" w:rsidRDefault="006B3914" w:rsidP="00EF379D">
            <w:r>
              <w:t xml:space="preserve">Since the Canny detector is </w:t>
            </w:r>
            <w:proofErr w:type="gramStart"/>
            <w:r>
              <w:t>really precise</w:t>
            </w:r>
            <w:proofErr w:type="gramEnd"/>
            <w:r>
              <w:t xml:space="preserve">, it </w:t>
            </w:r>
            <w:r w:rsidR="00527BAF">
              <w:t xml:space="preserve">returns several spurious edges when we don’t smoothen the input image. </w:t>
            </w:r>
          </w:p>
          <w:p w14:paraId="55EE6AE9" w14:textId="73972A66" w:rsidR="00351CFD" w:rsidRDefault="00351CFD" w:rsidP="00961EDD">
            <w:pPr>
              <w:pStyle w:val="ListParagraph"/>
              <w:numPr>
                <w:ilvl w:val="0"/>
                <w:numId w:val="10"/>
              </w:numPr>
              <w:jc w:val="both"/>
              <w:rPr>
                <w:rFonts w:ascii="Cambria Math" w:hAnsi="Cambria Math"/>
                <w:sz w:val="36"/>
                <w:szCs w:val="36"/>
              </w:rPr>
            </w:pPr>
            <w:r>
              <w:rPr>
                <w:rFonts w:ascii="Cambria Math" w:hAnsi="Cambria Math"/>
                <w:sz w:val="36"/>
                <w:szCs w:val="36"/>
              </w:rPr>
              <w:lastRenderedPageBreak/>
              <w:t xml:space="preserve">The performance </w:t>
            </w:r>
            <w:r w:rsidR="00B056A7">
              <w:rPr>
                <w:rFonts w:ascii="Cambria Math" w:hAnsi="Cambria Math"/>
                <w:sz w:val="36"/>
                <w:szCs w:val="36"/>
              </w:rPr>
              <w:t>of different edge and corner detectors are partly dependent on the type of objects in the input image. Like we saw in the result</w:t>
            </w:r>
            <w:r w:rsidR="00AF1C72">
              <w:rPr>
                <w:rFonts w:ascii="Cambria Math" w:hAnsi="Cambria Math"/>
                <w:sz w:val="36"/>
                <w:szCs w:val="36"/>
              </w:rPr>
              <w:t>s, for objects that are not clearly defined (e.g., water</w:t>
            </w:r>
            <w:r w:rsidR="0067174F">
              <w:rPr>
                <w:rFonts w:ascii="Cambria Math" w:hAnsi="Cambria Math"/>
                <w:sz w:val="36"/>
                <w:szCs w:val="36"/>
              </w:rPr>
              <w:t xml:space="preserve">, rug, etc.), the detection results are not so nice. </w:t>
            </w:r>
          </w:p>
          <w:p w14:paraId="0942839E" w14:textId="489B77E4" w:rsidR="0067174F" w:rsidRDefault="0067174F" w:rsidP="00961EDD">
            <w:pPr>
              <w:pStyle w:val="ListParagraph"/>
              <w:numPr>
                <w:ilvl w:val="0"/>
                <w:numId w:val="10"/>
              </w:numPr>
              <w:jc w:val="both"/>
              <w:rPr>
                <w:rFonts w:ascii="Cambria Math" w:hAnsi="Cambria Math"/>
                <w:sz w:val="36"/>
                <w:szCs w:val="36"/>
              </w:rPr>
            </w:pPr>
            <w:r>
              <w:rPr>
                <w:rFonts w:ascii="Cambria Math" w:hAnsi="Cambria Math"/>
                <w:sz w:val="36"/>
                <w:szCs w:val="36"/>
              </w:rPr>
              <w:t xml:space="preserve">For clearly defined objects like the </w:t>
            </w:r>
            <w:proofErr w:type="spellStart"/>
            <w:r>
              <w:rPr>
                <w:rFonts w:ascii="Cambria Math" w:hAnsi="Cambria Math"/>
                <w:sz w:val="36"/>
                <w:szCs w:val="36"/>
              </w:rPr>
              <w:t>lego</w:t>
            </w:r>
            <w:proofErr w:type="spellEnd"/>
            <w:r>
              <w:rPr>
                <w:rFonts w:ascii="Cambria Math" w:hAnsi="Cambria Math"/>
                <w:sz w:val="36"/>
                <w:szCs w:val="36"/>
              </w:rPr>
              <w:t xml:space="preserve"> blocks we saw, or </w:t>
            </w:r>
            <w:r w:rsidR="002F33BF">
              <w:rPr>
                <w:rFonts w:ascii="Cambria Math" w:hAnsi="Cambria Math"/>
                <w:sz w:val="36"/>
                <w:szCs w:val="36"/>
              </w:rPr>
              <w:t xml:space="preserve">a building, one can appreciate the outcome of edge and corner detection. </w:t>
            </w:r>
          </w:p>
          <w:p w14:paraId="0F5342D1" w14:textId="0069D9E8" w:rsidR="002F33BF" w:rsidRDefault="00005CD2" w:rsidP="00961EDD">
            <w:pPr>
              <w:pStyle w:val="ListParagraph"/>
              <w:numPr>
                <w:ilvl w:val="0"/>
                <w:numId w:val="10"/>
              </w:numPr>
              <w:jc w:val="both"/>
              <w:rPr>
                <w:rFonts w:ascii="Cambria Math" w:hAnsi="Cambria Math"/>
                <w:sz w:val="36"/>
                <w:szCs w:val="36"/>
              </w:rPr>
            </w:pPr>
            <w:r>
              <w:rPr>
                <w:rFonts w:ascii="Cambria Math" w:hAnsi="Cambria Math"/>
                <w:sz w:val="36"/>
                <w:szCs w:val="36"/>
              </w:rPr>
              <w:t xml:space="preserve">Texture plays a major role in how good the result of an edge/corner detector will be. </w:t>
            </w:r>
          </w:p>
          <w:p w14:paraId="77D95A04" w14:textId="61EFC0D0" w:rsidR="006551F9" w:rsidRDefault="006551F9" w:rsidP="00961EDD">
            <w:pPr>
              <w:pStyle w:val="ListParagraph"/>
              <w:numPr>
                <w:ilvl w:val="0"/>
                <w:numId w:val="10"/>
              </w:numPr>
              <w:jc w:val="both"/>
              <w:rPr>
                <w:rFonts w:ascii="Cambria Math" w:hAnsi="Cambria Math"/>
                <w:sz w:val="36"/>
                <w:szCs w:val="36"/>
              </w:rPr>
            </w:pPr>
            <w:r w:rsidRPr="001A4012">
              <w:rPr>
                <w:rFonts w:ascii="Cambria Math" w:hAnsi="Cambria Math"/>
                <w:b/>
                <w:bCs/>
                <w:sz w:val="36"/>
                <w:szCs w:val="36"/>
              </w:rPr>
              <w:t>Threshold matters!</w:t>
            </w:r>
            <w:r>
              <w:rPr>
                <w:rFonts w:ascii="Cambria Math" w:hAnsi="Cambria Math"/>
                <w:sz w:val="36"/>
                <w:szCs w:val="36"/>
              </w:rPr>
              <w:t xml:space="preserve"> </w:t>
            </w:r>
            <w:r w:rsidR="000D3940">
              <w:rPr>
                <w:rFonts w:ascii="Cambria Math" w:hAnsi="Cambria Math"/>
                <w:sz w:val="36"/>
                <w:szCs w:val="36"/>
              </w:rPr>
              <w:t xml:space="preserve">By specifying the threshold for our detectors, we can fine-tune our results. </w:t>
            </w:r>
          </w:p>
          <w:p w14:paraId="45C4E0AD" w14:textId="6E527401" w:rsidR="00F06CE2" w:rsidRDefault="00E043D4" w:rsidP="001A58DF">
            <w:pPr>
              <w:jc w:val="center"/>
              <w:rPr>
                <w:rFonts w:ascii="Cambria Math" w:hAnsi="Cambria Math"/>
                <w:sz w:val="36"/>
                <w:szCs w:val="36"/>
              </w:rPr>
            </w:pPr>
            <w:r>
              <w:rPr>
                <w:rFonts w:ascii="Cambria Math" w:hAnsi="Cambria Math"/>
                <w:noProof/>
                <w:sz w:val="36"/>
                <w:szCs w:val="36"/>
              </w:rPr>
              <w:drawing>
                <wp:inline distT="0" distB="0" distL="0" distR="0" wp14:anchorId="5FD968F0" wp14:editId="5BDD9670">
                  <wp:extent cx="2632672" cy="2604977"/>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8290" t="968" r="28442" b="8715"/>
                          <a:stretch/>
                        </pic:blipFill>
                        <pic:spPr bwMode="auto">
                          <a:xfrm>
                            <a:off x="0" y="0"/>
                            <a:ext cx="2641701" cy="26139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6C392C98" wp14:editId="23AFFFC0">
                  <wp:extent cx="2541181" cy="2568767"/>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8139" r="28442" b="7409"/>
                          <a:stretch/>
                        </pic:blipFill>
                        <pic:spPr bwMode="auto">
                          <a:xfrm>
                            <a:off x="0" y="0"/>
                            <a:ext cx="2567007" cy="2594873"/>
                          </a:xfrm>
                          <a:prstGeom prst="rect">
                            <a:avLst/>
                          </a:prstGeom>
                          <a:noFill/>
                          <a:ln>
                            <a:noFill/>
                          </a:ln>
                          <a:extLst>
                            <a:ext uri="{53640926-AAD7-44D8-BBD7-CCE9431645EC}">
                              <a14:shadowObscured xmlns:a14="http://schemas.microsoft.com/office/drawing/2010/main"/>
                            </a:ext>
                          </a:extLst>
                        </pic:spPr>
                      </pic:pic>
                    </a:graphicData>
                  </a:graphic>
                </wp:inline>
              </w:drawing>
            </w:r>
          </w:p>
          <w:p w14:paraId="38C907DE" w14:textId="28058D6C" w:rsidR="00F06CE2" w:rsidRDefault="00B4489A" w:rsidP="00F06CE2">
            <w:pPr>
              <w:jc w:val="both"/>
              <w:rPr>
                <w:rFonts w:ascii="Cambria Math" w:hAnsi="Cambria Math"/>
                <w:sz w:val="36"/>
                <w:szCs w:val="36"/>
              </w:rPr>
            </w:pPr>
            <w:r>
              <w:rPr>
                <w:rFonts w:ascii="Cambria Math" w:hAnsi="Cambria Math"/>
                <w:sz w:val="36"/>
                <w:szCs w:val="36"/>
              </w:rPr>
              <w:t>The above two images are the result of Canny</w:t>
            </w:r>
            <w:r w:rsidR="00881FCB">
              <w:rPr>
                <w:rFonts w:ascii="Cambria Math" w:hAnsi="Cambria Math"/>
                <w:sz w:val="36"/>
                <w:szCs w:val="36"/>
              </w:rPr>
              <w:t xml:space="preserve"> edge detector</w:t>
            </w:r>
            <w:r>
              <w:rPr>
                <w:rFonts w:ascii="Cambria Math" w:hAnsi="Cambria Math"/>
                <w:sz w:val="36"/>
                <w:szCs w:val="36"/>
              </w:rPr>
              <w:t xml:space="preserve"> on the same </w:t>
            </w:r>
            <w:r w:rsidR="00881FCB">
              <w:rPr>
                <w:rFonts w:ascii="Cambria Math" w:hAnsi="Cambria Math"/>
                <w:sz w:val="36"/>
                <w:szCs w:val="36"/>
              </w:rPr>
              <w:t xml:space="preserve">input </w:t>
            </w:r>
            <w:r>
              <w:rPr>
                <w:rFonts w:ascii="Cambria Math" w:hAnsi="Cambria Math"/>
                <w:sz w:val="36"/>
                <w:szCs w:val="36"/>
              </w:rPr>
              <w:t xml:space="preserve">image. The difference is that a 0.9 threshold within the [0 1] range is applied on the first image. </w:t>
            </w:r>
          </w:p>
          <w:p w14:paraId="1FB4ABF1" w14:textId="58C887B9" w:rsidR="000F50F7" w:rsidRDefault="000F50F7" w:rsidP="000F50F7">
            <w:pPr>
              <w:pStyle w:val="ListParagraph"/>
              <w:numPr>
                <w:ilvl w:val="0"/>
                <w:numId w:val="12"/>
              </w:numPr>
              <w:jc w:val="both"/>
              <w:rPr>
                <w:rFonts w:ascii="Cambria Math" w:hAnsi="Cambria Math"/>
                <w:sz w:val="36"/>
                <w:szCs w:val="36"/>
              </w:rPr>
            </w:pPr>
            <w:r>
              <w:rPr>
                <w:rFonts w:ascii="Cambria Math" w:hAnsi="Cambria Math"/>
                <w:sz w:val="36"/>
                <w:szCs w:val="36"/>
              </w:rPr>
              <w:t xml:space="preserve">When the threshold is not explicitly defined MATLAB assigns a default threshold. </w:t>
            </w:r>
          </w:p>
          <w:p w14:paraId="0BD4828F" w14:textId="7D41AF4E" w:rsidR="00802D91" w:rsidRDefault="00802D91" w:rsidP="00802D91">
            <w:pPr>
              <w:pStyle w:val="ListParagraph"/>
              <w:numPr>
                <w:ilvl w:val="0"/>
                <w:numId w:val="10"/>
              </w:numPr>
              <w:jc w:val="both"/>
              <w:rPr>
                <w:rFonts w:ascii="Cambria Math" w:hAnsi="Cambria Math"/>
                <w:sz w:val="36"/>
                <w:szCs w:val="36"/>
              </w:rPr>
            </w:pPr>
            <w:r>
              <w:rPr>
                <w:rFonts w:ascii="Cambria Math" w:hAnsi="Cambria Math"/>
                <w:sz w:val="36"/>
                <w:szCs w:val="36"/>
              </w:rPr>
              <w:t xml:space="preserve">Adjusting the sensitivity in the Harris corner detection </w:t>
            </w:r>
            <w:r w:rsidR="00645F70">
              <w:rPr>
                <w:rFonts w:ascii="Cambria Math" w:hAnsi="Cambria Math"/>
                <w:sz w:val="36"/>
                <w:szCs w:val="36"/>
              </w:rPr>
              <w:t xml:space="preserve">using the corner function </w:t>
            </w:r>
            <w:r w:rsidR="0062793F">
              <w:rPr>
                <w:rFonts w:ascii="Cambria Math" w:hAnsi="Cambria Math"/>
                <w:sz w:val="36"/>
                <w:szCs w:val="36"/>
              </w:rPr>
              <w:t xml:space="preserve">alters the results. A higher sensitivity will return more corners. In the following, for the first image, a sensitivity of 0.01 was used, while 0.1 was used for the second image. </w:t>
            </w:r>
          </w:p>
          <w:p w14:paraId="5BEF47F5" w14:textId="05C8773E" w:rsidR="0062793F" w:rsidRPr="0062793F" w:rsidRDefault="00D714C8" w:rsidP="0062793F">
            <w:pPr>
              <w:jc w:val="both"/>
              <w:rPr>
                <w:rFonts w:ascii="Cambria Math" w:hAnsi="Cambria Math"/>
                <w:sz w:val="36"/>
                <w:szCs w:val="36"/>
              </w:rPr>
            </w:pPr>
            <w:r>
              <w:rPr>
                <w:rFonts w:ascii="Cambria Math" w:hAnsi="Cambria Math"/>
                <w:noProof/>
                <w:sz w:val="36"/>
                <w:szCs w:val="36"/>
              </w:rPr>
              <w:lastRenderedPageBreak/>
              <w:drawing>
                <wp:inline distT="0" distB="0" distL="0" distR="0" wp14:anchorId="57D8298A" wp14:editId="084A1DB9">
                  <wp:extent cx="3363201" cy="2849526"/>
                  <wp:effectExtent l="0" t="0" r="889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3394" t="967" r="23550" b="4199"/>
                          <a:stretch/>
                        </pic:blipFill>
                        <pic:spPr bwMode="auto">
                          <a:xfrm>
                            <a:off x="0" y="0"/>
                            <a:ext cx="3373168" cy="28579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noProof/>
                <w:sz w:val="36"/>
                <w:szCs w:val="36"/>
              </w:rPr>
              <w:drawing>
                <wp:inline distT="0" distB="0" distL="0" distR="0" wp14:anchorId="53D41953" wp14:editId="5CCDD2D1">
                  <wp:extent cx="3374825" cy="2796363"/>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3242" t="1936" r="23243" b="4521"/>
                          <a:stretch/>
                        </pic:blipFill>
                        <pic:spPr bwMode="auto">
                          <a:xfrm>
                            <a:off x="0" y="0"/>
                            <a:ext cx="3382778" cy="2802953"/>
                          </a:xfrm>
                          <a:prstGeom prst="rect">
                            <a:avLst/>
                          </a:prstGeom>
                          <a:noFill/>
                          <a:ln>
                            <a:noFill/>
                          </a:ln>
                          <a:extLst>
                            <a:ext uri="{53640926-AAD7-44D8-BBD7-CCE9431645EC}">
                              <a14:shadowObscured xmlns:a14="http://schemas.microsoft.com/office/drawing/2010/main"/>
                            </a:ext>
                          </a:extLst>
                        </pic:spPr>
                      </pic:pic>
                    </a:graphicData>
                  </a:graphic>
                </wp:inline>
              </w:drawing>
            </w:r>
          </w:p>
          <w:p w14:paraId="0A9A3697" w14:textId="260AEC2A" w:rsidR="00D714C8" w:rsidRDefault="00D714C8" w:rsidP="00653C07">
            <w:pPr>
              <w:pStyle w:val="ListParagraph"/>
              <w:jc w:val="both"/>
              <w:rPr>
                <w:rFonts w:ascii="Cambria Math" w:hAnsi="Cambria Math"/>
                <w:sz w:val="36"/>
                <w:szCs w:val="36"/>
              </w:rPr>
            </w:pPr>
          </w:p>
          <w:p w14:paraId="34255261" w14:textId="3C89FCBF" w:rsidR="00653C07" w:rsidRDefault="00997726" w:rsidP="00653C07">
            <w:pPr>
              <w:jc w:val="both"/>
              <w:rPr>
                <w:rFonts w:ascii="Cambria Math" w:hAnsi="Cambria Math"/>
                <w:sz w:val="36"/>
                <w:szCs w:val="36"/>
              </w:rPr>
            </w:pPr>
            <w:r>
              <w:rPr>
                <w:rFonts w:ascii="Cambria Math" w:hAnsi="Cambria Math"/>
                <w:sz w:val="36"/>
                <w:szCs w:val="36"/>
              </w:rPr>
              <w:t>What’s the computation time for the functions?</w:t>
            </w:r>
          </w:p>
          <w:p w14:paraId="14B2072D" w14:textId="7E6190E4" w:rsidR="00997726" w:rsidRDefault="00997726" w:rsidP="00653C07">
            <w:pPr>
              <w:jc w:val="both"/>
              <w:rPr>
                <w:rFonts w:ascii="Cambria Math" w:hAnsi="Cambria Math"/>
                <w:sz w:val="36"/>
                <w:szCs w:val="36"/>
              </w:rPr>
            </w:pPr>
            <w:r>
              <w:rPr>
                <w:rFonts w:ascii="Cambria Math" w:hAnsi="Cambria Math"/>
                <w:sz w:val="36"/>
                <w:szCs w:val="36"/>
              </w:rPr>
              <w:t>I used tic-toc to check which is faster to compute</w:t>
            </w:r>
            <w:r w:rsidR="00297FEE">
              <w:rPr>
                <w:rFonts w:ascii="Cambria Math" w:hAnsi="Cambria Math"/>
                <w:sz w:val="36"/>
                <w:szCs w:val="36"/>
              </w:rPr>
              <w:t>, and I obtained the following:</w:t>
            </w:r>
          </w:p>
          <w:p w14:paraId="5108461F" w14:textId="600AE271" w:rsidR="00297FEE" w:rsidRDefault="009D3562" w:rsidP="00653C07">
            <w:pPr>
              <w:jc w:val="both"/>
              <w:rPr>
                <w:rFonts w:ascii="Cambria Math" w:hAnsi="Cambria Math"/>
                <w:sz w:val="36"/>
                <w:szCs w:val="36"/>
              </w:rPr>
            </w:pPr>
            <w:r>
              <w:rPr>
                <w:noProof/>
              </w:rPr>
              <w:drawing>
                <wp:anchor distT="0" distB="0" distL="114300" distR="114300" simplePos="0" relativeHeight="251750400" behindDoc="0" locked="0" layoutInCell="1" allowOverlap="1" wp14:anchorId="4BFC5350" wp14:editId="4BDC9776">
                  <wp:simplePos x="0" y="0"/>
                  <wp:positionH relativeFrom="column">
                    <wp:posOffset>0</wp:posOffset>
                  </wp:positionH>
                  <wp:positionV relativeFrom="paragraph">
                    <wp:posOffset>4445</wp:posOffset>
                  </wp:positionV>
                  <wp:extent cx="2425065" cy="16262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3868" t="31552" r="51036" b="38524"/>
                          <a:stretch/>
                        </pic:blipFill>
                        <pic:spPr bwMode="auto">
                          <a:xfrm>
                            <a:off x="0" y="0"/>
                            <a:ext cx="2425065" cy="162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9DECC8" w14:textId="13D24178" w:rsidR="009D3562" w:rsidRDefault="009D3562" w:rsidP="00653C07">
            <w:pPr>
              <w:jc w:val="both"/>
              <w:rPr>
                <w:rFonts w:ascii="Cambria Math" w:hAnsi="Cambria Math"/>
                <w:sz w:val="36"/>
                <w:szCs w:val="36"/>
              </w:rPr>
            </w:pPr>
            <w:r>
              <w:rPr>
                <w:rFonts w:ascii="Cambria Math" w:hAnsi="Cambria Math"/>
                <w:sz w:val="36"/>
                <w:szCs w:val="36"/>
              </w:rPr>
              <w:t xml:space="preserve">The edge detection function has a </w:t>
            </w:r>
            <w:r w:rsidR="00727103">
              <w:rPr>
                <w:rFonts w:ascii="Cambria Math" w:hAnsi="Cambria Math"/>
                <w:sz w:val="36"/>
                <w:szCs w:val="36"/>
              </w:rPr>
              <w:t xml:space="preserve">time range of ~1.3 to 2.6 seconds. This is reflective of the size of the </w:t>
            </w:r>
            <w:r w:rsidR="00B13B02">
              <w:rPr>
                <w:rFonts w:ascii="Cambria Math" w:hAnsi="Cambria Math"/>
                <w:sz w:val="36"/>
                <w:szCs w:val="36"/>
              </w:rPr>
              <w:t xml:space="preserve">input image. </w:t>
            </w:r>
          </w:p>
          <w:p w14:paraId="04265717" w14:textId="4DE7AD33" w:rsidR="00B13B02" w:rsidRDefault="00B13B02" w:rsidP="00653C07">
            <w:pPr>
              <w:jc w:val="both"/>
              <w:rPr>
                <w:rFonts w:ascii="Cambria Math" w:hAnsi="Cambria Math"/>
                <w:sz w:val="36"/>
                <w:szCs w:val="36"/>
              </w:rPr>
            </w:pPr>
          </w:p>
          <w:p w14:paraId="4BEC5EEF" w14:textId="23BE063C" w:rsidR="00B13B02" w:rsidRPr="00653C07" w:rsidRDefault="00B13B02" w:rsidP="00653C07">
            <w:pPr>
              <w:jc w:val="both"/>
              <w:rPr>
                <w:rFonts w:ascii="Cambria Math" w:hAnsi="Cambria Math"/>
                <w:sz w:val="36"/>
                <w:szCs w:val="36"/>
              </w:rPr>
            </w:pPr>
          </w:p>
          <w:p w14:paraId="3CC42716" w14:textId="4AF003F4" w:rsidR="003A6514" w:rsidRDefault="004477FB" w:rsidP="003A6514">
            <w:pPr>
              <w:pStyle w:val="ListParagraph"/>
              <w:jc w:val="both"/>
              <w:rPr>
                <w:rFonts w:ascii="Cambria Math" w:hAnsi="Cambria Math"/>
                <w:sz w:val="36"/>
                <w:szCs w:val="36"/>
              </w:rPr>
            </w:pPr>
            <w:r>
              <w:rPr>
                <w:noProof/>
              </w:rPr>
              <w:drawing>
                <wp:anchor distT="0" distB="0" distL="114300" distR="114300" simplePos="0" relativeHeight="251751424" behindDoc="0" locked="0" layoutInCell="1" allowOverlap="1" wp14:anchorId="5A6A726D" wp14:editId="02CCC59D">
                  <wp:simplePos x="0" y="0"/>
                  <wp:positionH relativeFrom="column">
                    <wp:posOffset>0</wp:posOffset>
                  </wp:positionH>
                  <wp:positionV relativeFrom="paragraph">
                    <wp:posOffset>86360</wp:posOffset>
                  </wp:positionV>
                  <wp:extent cx="2891790" cy="1882775"/>
                  <wp:effectExtent l="0" t="0" r="3810" b="317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3103" t="35632" r="50578" b="33900"/>
                          <a:stretch/>
                        </pic:blipFill>
                        <pic:spPr bwMode="auto">
                          <a:xfrm>
                            <a:off x="0" y="0"/>
                            <a:ext cx="2891790" cy="188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C87BE7" w14:textId="2A633757" w:rsidR="0069224F" w:rsidRDefault="003A6514" w:rsidP="00961EDD">
            <w:pPr>
              <w:pStyle w:val="ListParagraph"/>
              <w:numPr>
                <w:ilvl w:val="0"/>
                <w:numId w:val="10"/>
              </w:numPr>
              <w:jc w:val="both"/>
              <w:rPr>
                <w:rFonts w:ascii="Cambria Math" w:hAnsi="Cambria Math"/>
                <w:sz w:val="36"/>
                <w:szCs w:val="36"/>
              </w:rPr>
            </w:pPr>
            <w:r>
              <w:rPr>
                <w:rFonts w:ascii="Cambria Math" w:hAnsi="Cambria Math"/>
                <w:sz w:val="36"/>
                <w:szCs w:val="36"/>
              </w:rPr>
              <w:t xml:space="preserve">This is for the </w:t>
            </w:r>
            <w:r w:rsidR="0012300C">
              <w:rPr>
                <w:rFonts w:ascii="Cambria Math" w:hAnsi="Cambria Math"/>
                <w:sz w:val="36"/>
                <w:szCs w:val="36"/>
              </w:rPr>
              <w:t>corner detection function</w:t>
            </w:r>
            <w:r w:rsidR="004477FB">
              <w:rPr>
                <w:rFonts w:ascii="Cambria Math" w:hAnsi="Cambria Math"/>
                <w:sz w:val="36"/>
                <w:szCs w:val="36"/>
              </w:rPr>
              <w:t>.</w:t>
            </w:r>
            <w:r w:rsidR="0069224F">
              <w:rPr>
                <w:rFonts w:ascii="Cambria Math" w:hAnsi="Cambria Math"/>
                <w:sz w:val="36"/>
                <w:szCs w:val="36"/>
              </w:rPr>
              <w:t xml:space="preserve"> </w:t>
            </w:r>
          </w:p>
          <w:p w14:paraId="5AD8572C" w14:textId="7612865A" w:rsidR="00F1239B" w:rsidRDefault="00F1239B" w:rsidP="00961EDD">
            <w:pPr>
              <w:pStyle w:val="ListParagraph"/>
              <w:numPr>
                <w:ilvl w:val="0"/>
                <w:numId w:val="10"/>
              </w:numPr>
              <w:jc w:val="both"/>
              <w:rPr>
                <w:rFonts w:ascii="Cambria Math" w:hAnsi="Cambria Math"/>
                <w:sz w:val="36"/>
                <w:szCs w:val="36"/>
              </w:rPr>
            </w:pPr>
            <w:r>
              <w:rPr>
                <w:rFonts w:ascii="Cambria Math" w:hAnsi="Cambria Math"/>
                <w:sz w:val="36"/>
                <w:szCs w:val="36"/>
              </w:rPr>
              <w:t xml:space="preserve">Generally, the corner detection function is more time-consuming. </w:t>
            </w:r>
          </w:p>
          <w:p w14:paraId="3FB932FD" w14:textId="1E686C4C" w:rsidR="00457698" w:rsidRDefault="00457698" w:rsidP="00457698">
            <w:pPr>
              <w:jc w:val="both"/>
              <w:rPr>
                <w:rFonts w:ascii="Cambria Math" w:hAnsi="Cambria Math"/>
                <w:sz w:val="36"/>
                <w:szCs w:val="36"/>
              </w:rPr>
            </w:pPr>
          </w:p>
          <w:p w14:paraId="270F6046" w14:textId="13ED2DE8" w:rsidR="00457698" w:rsidRDefault="00457698" w:rsidP="00457698">
            <w:pPr>
              <w:jc w:val="both"/>
              <w:rPr>
                <w:rFonts w:ascii="Cambria Math" w:hAnsi="Cambria Math"/>
                <w:sz w:val="36"/>
                <w:szCs w:val="36"/>
              </w:rPr>
            </w:pPr>
          </w:p>
          <w:p w14:paraId="0D06D3E8" w14:textId="59FC2EB7" w:rsidR="00457698" w:rsidRDefault="00457698" w:rsidP="00457698">
            <w:pPr>
              <w:jc w:val="both"/>
              <w:rPr>
                <w:rFonts w:ascii="Cambria Math" w:hAnsi="Cambria Math"/>
                <w:sz w:val="36"/>
                <w:szCs w:val="36"/>
              </w:rPr>
            </w:pPr>
          </w:p>
          <w:p w14:paraId="3A990E9A" w14:textId="3576858A" w:rsidR="00457698" w:rsidRDefault="00F852CD" w:rsidP="00457698">
            <w:pPr>
              <w:jc w:val="both"/>
              <w:rPr>
                <w:rFonts w:ascii="Cambria Math" w:hAnsi="Cambria Math"/>
                <w:sz w:val="36"/>
                <w:szCs w:val="36"/>
              </w:rPr>
            </w:pPr>
            <w:r>
              <w:rPr>
                <w:rFonts w:ascii="Cambria Math" w:hAnsi="Cambria Math"/>
                <w:sz w:val="36"/>
                <w:szCs w:val="36"/>
              </w:rPr>
              <w:t>--- I also used the tic-toc syntax to check which corner detector is faster, and I obtained the following</w:t>
            </w:r>
            <w:r w:rsidR="00E14064">
              <w:rPr>
                <w:rFonts w:ascii="Cambria Math" w:hAnsi="Cambria Math"/>
                <w:sz w:val="36"/>
                <w:szCs w:val="36"/>
              </w:rPr>
              <w:t>:</w:t>
            </w:r>
          </w:p>
          <w:p w14:paraId="1EEDCB73" w14:textId="5DD631F6" w:rsidR="00E14064" w:rsidRDefault="00E14064" w:rsidP="00457698">
            <w:pPr>
              <w:jc w:val="both"/>
              <w:rPr>
                <w:rFonts w:ascii="Cambria Math" w:hAnsi="Cambria Math"/>
                <w:sz w:val="36"/>
                <w:szCs w:val="36"/>
              </w:rPr>
            </w:pPr>
            <w:r>
              <w:rPr>
                <w:noProof/>
              </w:rPr>
              <w:lastRenderedPageBreak/>
              <w:drawing>
                <wp:inline distT="0" distB="0" distL="0" distR="0" wp14:anchorId="2EC41C61" wp14:editId="5AA86D40">
                  <wp:extent cx="2136553" cy="828971"/>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718" t="39174" r="45533" b="39616"/>
                          <a:stretch/>
                        </pic:blipFill>
                        <pic:spPr bwMode="auto">
                          <a:xfrm>
                            <a:off x="0" y="0"/>
                            <a:ext cx="2136887" cy="829100"/>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sz w:val="36"/>
                <w:szCs w:val="36"/>
              </w:rPr>
              <w:t xml:space="preserve"> The first </w:t>
            </w:r>
            <w:r w:rsidR="00A974E3">
              <w:rPr>
                <w:rFonts w:ascii="Cambria Math" w:hAnsi="Cambria Math"/>
                <w:sz w:val="36"/>
                <w:szCs w:val="36"/>
              </w:rPr>
              <w:t xml:space="preserve">time is for the </w:t>
            </w:r>
            <w:proofErr w:type="spellStart"/>
            <w:r w:rsidR="00A974E3">
              <w:rPr>
                <w:rFonts w:ascii="Cambria Math" w:hAnsi="Cambria Math"/>
                <w:sz w:val="36"/>
                <w:szCs w:val="36"/>
              </w:rPr>
              <w:t>detectHarrisFeatures</w:t>
            </w:r>
            <w:proofErr w:type="spellEnd"/>
            <w:r w:rsidR="00A974E3">
              <w:rPr>
                <w:rFonts w:ascii="Cambria Math" w:hAnsi="Cambria Math"/>
                <w:sz w:val="36"/>
                <w:szCs w:val="36"/>
              </w:rPr>
              <w:t xml:space="preserve"> function, while the second is for the </w:t>
            </w:r>
            <w:proofErr w:type="spellStart"/>
            <w:r w:rsidR="00A974E3">
              <w:rPr>
                <w:rFonts w:ascii="Cambria Math" w:hAnsi="Cambria Math"/>
                <w:sz w:val="36"/>
                <w:szCs w:val="36"/>
              </w:rPr>
              <w:t>detectMinEigenFeatures</w:t>
            </w:r>
            <w:proofErr w:type="spellEnd"/>
            <w:r w:rsidR="00A974E3">
              <w:rPr>
                <w:rFonts w:ascii="Cambria Math" w:hAnsi="Cambria Math"/>
                <w:sz w:val="36"/>
                <w:szCs w:val="36"/>
              </w:rPr>
              <w:t xml:space="preserve">. </w:t>
            </w:r>
          </w:p>
          <w:p w14:paraId="7D478733" w14:textId="6D3AE9F8" w:rsidR="00A974E3" w:rsidRDefault="00A974E3" w:rsidP="00A974E3">
            <w:pPr>
              <w:pStyle w:val="ListParagraph"/>
              <w:numPr>
                <w:ilvl w:val="0"/>
                <w:numId w:val="10"/>
              </w:numPr>
              <w:jc w:val="both"/>
              <w:rPr>
                <w:rFonts w:ascii="Cambria Math" w:hAnsi="Cambria Math"/>
                <w:sz w:val="36"/>
                <w:szCs w:val="36"/>
              </w:rPr>
            </w:pPr>
            <w:r>
              <w:rPr>
                <w:rFonts w:ascii="Cambria Math" w:hAnsi="Cambria Math"/>
                <w:sz w:val="36"/>
                <w:szCs w:val="36"/>
              </w:rPr>
              <w:t xml:space="preserve">I must confess that I’m surprised that the </w:t>
            </w:r>
            <w:proofErr w:type="spellStart"/>
            <w:r>
              <w:rPr>
                <w:rFonts w:ascii="Cambria Math" w:hAnsi="Cambria Math"/>
                <w:sz w:val="36"/>
                <w:szCs w:val="36"/>
              </w:rPr>
              <w:t>Kanade-Tomasi</w:t>
            </w:r>
            <w:proofErr w:type="spellEnd"/>
            <w:r>
              <w:rPr>
                <w:rFonts w:ascii="Cambria Math" w:hAnsi="Cambria Math"/>
                <w:sz w:val="36"/>
                <w:szCs w:val="36"/>
              </w:rPr>
              <w:t xml:space="preserve"> algorithm was faster than the Harris algorithm. Ordinarily</w:t>
            </w:r>
            <w:r w:rsidR="0000346E">
              <w:rPr>
                <w:rFonts w:ascii="Cambria Math" w:hAnsi="Cambria Math"/>
                <w:sz w:val="36"/>
                <w:szCs w:val="36"/>
              </w:rPr>
              <w:t xml:space="preserve">, I would have expected the reverse to be the case because of the need to compute a square root in the </w:t>
            </w:r>
            <w:proofErr w:type="spellStart"/>
            <w:r w:rsidR="00193196">
              <w:rPr>
                <w:rFonts w:ascii="Cambria Math" w:hAnsi="Cambria Math"/>
                <w:sz w:val="36"/>
                <w:szCs w:val="36"/>
              </w:rPr>
              <w:t>Kanade</w:t>
            </w:r>
            <w:proofErr w:type="spellEnd"/>
            <w:r w:rsidR="00193196">
              <w:rPr>
                <w:rFonts w:ascii="Cambria Math" w:hAnsi="Cambria Math"/>
                <w:sz w:val="36"/>
                <w:szCs w:val="36"/>
              </w:rPr>
              <w:t xml:space="preserve"> algorithm as seen below:</w:t>
            </w:r>
          </w:p>
          <w:p w14:paraId="082EC82E" w14:textId="169BB7FF" w:rsidR="00193196" w:rsidRDefault="00193196" w:rsidP="00500109">
            <w:pPr>
              <w:pStyle w:val="ListParagraph"/>
              <w:jc w:val="center"/>
              <w:rPr>
                <w:rFonts w:ascii="Cambria Math" w:hAnsi="Cambria Math"/>
                <w:sz w:val="36"/>
                <w:szCs w:val="36"/>
              </w:rPr>
            </w:pPr>
            <w:r>
              <w:rPr>
                <w:noProof/>
              </w:rPr>
              <w:drawing>
                <wp:inline distT="0" distB="0" distL="0" distR="0" wp14:anchorId="0B331FF0" wp14:editId="435CE4D2">
                  <wp:extent cx="3737113" cy="4764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8613" cy="509817"/>
                          </a:xfrm>
                          <a:prstGeom prst="rect">
                            <a:avLst/>
                          </a:prstGeom>
                        </pic:spPr>
                      </pic:pic>
                    </a:graphicData>
                  </a:graphic>
                </wp:inline>
              </w:drawing>
            </w:r>
          </w:p>
          <w:p w14:paraId="6EEE76F1" w14:textId="451B63F1" w:rsidR="00193196" w:rsidRDefault="00193196" w:rsidP="00193196">
            <w:pPr>
              <w:jc w:val="both"/>
              <w:rPr>
                <w:rFonts w:ascii="Cambria Math" w:hAnsi="Cambria Math"/>
                <w:sz w:val="36"/>
                <w:szCs w:val="36"/>
              </w:rPr>
            </w:pPr>
          </w:p>
          <w:p w14:paraId="46D5ECD1" w14:textId="17EAE6B8" w:rsidR="002E1CB8" w:rsidRDefault="002E1CB8" w:rsidP="00193196">
            <w:pPr>
              <w:jc w:val="both"/>
              <w:rPr>
                <w:rFonts w:ascii="Cambria Math" w:hAnsi="Cambria Math"/>
                <w:sz w:val="36"/>
                <w:szCs w:val="36"/>
              </w:rPr>
            </w:pPr>
          </w:p>
          <w:p w14:paraId="29A1DDB0" w14:textId="729779A9" w:rsidR="002E1CB8" w:rsidRPr="00193196" w:rsidRDefault="002E1CB8" w:rsidP="00193196">
            <w:pPr>
              <w:jc w:val="both"/>
              <w:rPr>
                <w:rFonts w:ascii="Cambria Math" w:hAnsi="Cambria Math"/>
                <w:sz w:val="36"/>
                <w:szCs w:val="36"/>
              </w:rPr>
            </w:pPr>
            <w:r>
              <w:rPr>
                <w:rFonts w:ascii="Cambria Math" w:hAnsi="Cambria Math"/>
                <w:sz w:val="36"/>
                <w:szCs w:val="36"/>
              </w:rPr>
              <w:t>Additional Discussion</w:t>
            </w:r>
          </w:p>
          <w:p w14:paraId="546DCE3E" w14:textId="5D4B64CE" w:rsidR="001E3FE0" w:rsidRPr="003C6721" w:rsidRDefault="006829D1" w:rsidP="003C6721">
            <w:pPr>
              <w:ind w:left="360"/>
              <w:jc w:val="center"/>
              <w:rPr>
                <w:rFonts w:ascii="Cambria Math" w:hAnsi="Cambria Math"/>
                <w:sz w:val="36"/>
                <w:szCs w:val="36"/>
              </w:rPr>
            </w:pPr>
            <w:r>
              <w:rPr>
                <w:noProof/>
              </w:rPr>
              <w:drawing>
                <wp:inline distT="0" distB="0" distL="0" distR="0" wp14:anchorId="2A2EFD8A" wp14:editId="5B842C08">
                  <wp:extent cx="2234317" cy="15624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6758"/>
                          <a:stretch/>
                        </pic:blipFill>
                        <pic:spPr bwMode="auto">
                          <a:xfrm>
                            <a:off x="0" y="0"/>
                            <a:ext cx="2282601" cy="1596253"/>
                          </a:xfrm>
                          <a:prstGeom prst="rect">
                            <a:avLst/>
                          </a:prstGeom>
                          <a:noFill/>
                          <a:ln>
                            <a:noFill/>
                          </a:ln>
                          <a:extLst>
                            <a:ext uri="{53640926-AAD7-44D8-BBD7-CCE9431645EC}">
                              <a14:shadowObscured xmlns:a14="http://schemas.microsoft.com/office/drawing/2010/main"/>
                            </a:ext>
                          </a:extLst>
                        </pic:spPr>
                      </pic:pic>
                    </a:graphicData>
                  </a:graphic>
                </wp:inline>
              </w:drawing>
            </w:r>
            <w:r w:rsidR="003C6721">
              <w:rPr>
                <w:noProof/>
              </w:rPr>
              <w:drawing>
                <wp:inline distT="0" distB="0" distL="0" distR="0" wp14:anchorId="30671CDC" wp14:editId="265BEBD0">
                  <wp:extent cx="4306196" cy="15107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8238" cy="1557072"/>
                          </a:xfrm>
                          <a:prstGeom prst="rect">
                            <a:avLst/>
                          </a:prstGeom>
                        </pic:spPr>
                      </pic:pic>
                    </a:graphicData>
                  </a:graphic>
                </wp:inline>
              </w:drawing>
            </w:r>
          </w:p>
          <w:p w14:paraId="2D45CC99" w14:textId="653D1B58" w:rsidR="00CC664F" w:rsidRDefault="00CC664F" w:rsidP="00961EDD">
            <w:pPr>
              <w:pStyle w:val="ListParagraph"/>
              <w:numPr>
                <w:ilvl w:val="0"/>
                <w:numId w:val="10"/>
              </w:numPr>
              <w:jc w:val="both"/>
              <w:rPr>
                <w:rFonts w:ascii="Cambria Math" w:hAnsi="Cambria Math"/>
                <w:sz w:val="36"/>
                <w:szCs w:val="36"/>
              </w:rPr>
            </w:pPr>
            <w:r>
              <w:rPr>
                <w:rFonts w:ascii="Cambria Math" w:hAnsi="Cambria Math"/>
                <w:sz w:val="36"/>
                <w:szCs w:val="36"/>
              </w:rPr>
              <w:t xml:space="preserve">As we can observe, </w:t>
            </w:r>
            <w:r w:rsidR="008E4A6B">
              <w:rPr>
                <w:rFonts w:ascii="Cambria Math" w:hAnsi="Cambria Math"/>
                <w:sz w:val="36"/>
                <w:szCs w:val="36"/>
              </w:rPr>
              <w:t xml:space="preserve">it’s in our best interest to </w:t>
            </w:r>
            <w:r w:rsidR="000104D3">
              <w:rPr>
                <w:rFonts w:ascii="Cambria Math" w:hAnsi="Cambria Math"/>
                <w:sz w:val="36"/>
                <w:szCs w:val="36"/>
              </w:rPr>
              <w:t>heighten the response of our algorithm to corner</w:t>
            </w:r>
            <w:r w:rsidR="00E62099">
              <w:rPr>
                <w:rFonts w:ascii="Cambria Math" w:hAnsi="Cambria Math"/>
                <w:sz w:val="36"/>
                <w:szCs w:val="36"/>
              </w:rPr>
              <w:t>s</w:t>
            </w:r>
            <w:r w:rsidR="000104D3">
              <w:rPr>
                <w:rFonts w:ascii="Cambria Math" w:hAnsi="Cambria Math"/>
                <w:sz w:val="36"/>
                <w:szCs w:val="36"/>
              </w:rPr>
              <w:t xml:space="preserve"> by ensuring that </w:t>
            </w:r>
            <w:r w:rsidR="00D462D5">
              <w:rPr>
                <w:rFonts w:ascii="Cambria Math" w:hAnsi="Cambria Math"/>
                <w:sz w:val="36"/>
                <w:szCs w:val="36"/>
              </w:rPr>
              <w:t xml:space="preserve">we pinpoint area where the slightest move away result in massive variation in intensity. </w:t>
            </w:r>
            <w:r w:rsidR="00EE7D49">
              <w:rPr>
                <w:rFonts w:ascii="Cambria Math" w:hAnsi="Cambria Math"/>
                <w:sz w:val="36"/>
                <w:szCs w:val="36"/>
              </w:rPr>
              <w:t>This can be achieved by thresholding the minimum eigen</w:t>
            </w:r>
            <w:r w:rsidR="005B52FC">
              <w:rPr>
                <w:rFonts w:ascii="Cambria Math" w:hAnsi="Cambria Math"/>
                <w:sz w:val="36"/>
                <w:szCs w:val="36"/>
              </w:rPr>
              <w:t>value since it represents the direction of slowest change.</w:t>
            </w:r>
          </w:p>
          <w:p w14:paraId="744EE3D2" w14:textId="0C088B13" w:rsidR="00961EDD" w:rsidRPr="003F5DCA" w:rsidRDefault="00961EDD" w:rsidP="003F5DCA">
            <w:pPr>
              <w:pStyle w:val="ListParagraph"/>
              <w:numPr>
                <w:ilvl w:val="0"/>
                <w:numId w:val="10"/>
              </w:numPr>
              <w:jc w:val="both"/>
              <w:rPr>
                <w:rFonts w:ascii="Cambria Math" w:hAnsi="Cambria Math"/>
                <w:sz w:val="36"/>
                <w:szCs w:val="36"/>
              </w:rPr>
            </w:pPr>
            <w:r>
              <w:rPr>
                <w:rFonts w:ascii="Cambria Math" w:hAnsi="Cambria Math"/>
                <w:sz w:val="36"/>
                <w:szCs w:val="36"/>
              </w:rPr>
              <w:t>The threshold used is dependent</w:t>
            </w:r>
            <w:r w:rsidR="003F5DCA">
              <w:rPr>
                <w:rFonts w:ascii="Cambria Math" w:hAnsi="Cambria Math"/>
                <w:sz w:val="36"/>
                <w:szCs w:val="36"/>
              </w:rPr>
              <w:t xml:space="preserve"> both on</w:t>
            </w:r>
            <w:r>
              <w:rPr>
                <w:rFonts w:ascii="Cambria Math" w:hAnsi="Cambria Math"/>
                <w:sz w:val="36"/>
                <w:szCs w:val="36"/>
              </w:rPr>
              <w:t xml:space="preserve"> the image</w:t>
            </w:r>
            <w:r w:rsidR="003F5DCA">
              <w:rPr>
                <w:rFonts w:ascii="Cambria Math" w:hAnsi="Cambria Math"/>
                <w:sz w:val="36"/>
                <w:szCs w:val="36"/>
              </w:rPr>
              <w:t xml:space="preserve"> and the corner detector used</w:t>
            </w:r>
            <w:r>
              <w:rPr>
                <w:rFonts w:ascii="Cambria Math" w:hAnsi="Cambria Math"/>
                <w:sz w:val="36"/>
                <w:szCs w:val="36"/>
              </w:rPr>
              <w:t xml:space="preserve">. </w:t>
            </w:r>
          </w:p>
          <w:p w14:paraId="2D170E89" w14:textId="38234AB2" w:rsidR="002F78AC" w:rsidRDefault="002F78AC" w:rsidP="00E5488E">
            <w:pPr>
              <w:jc w:val="both"/>
              <w:rPr>
                <w:rFonts w:ascii="Cambria Math" w:hAnsi="Cambria Math"/>
                <w:sz w:val="36"/>
                <w:szCs w:val="36"/>
              </w:rPr>
            </w:pPr>
          </w:p>
          <w:p w14:paraId="3CF563B5" w14:textId="077A1CB2" w:rsidR="002E1CB8" w:rsidRDefault="002E1CB8" w:rsidP="00E5488E">
            <w:pPr>
              <w:jc w:val="both"/>
              <w:rPr>
                <w:rFonts w:ascii="Cambria Math" w:hAnsi="Cambria Math"/>
                <w:sz w:val="36"/>
                <w:szCs w:val="36"/>
              </w:rPr>
            </w:pPr>
            <w:r>
              <w:rPr>
                <w:rFonts w:ascii="Cambria Math" w:hAnsi="Cambria Math"/>
                <w:sz w:val="36"/>
                <w:szCs w:val="36"/>
              </w:rPr>
              <w:t>Generally,</w:t>
            </w:r>
          </w:p>
          <w:p w14:paraId="3826AA08" w14:textId="42BA167B" w:rsidR="002E1CB8" w:rsidRDefault="002E1CB8" w:rsidP="002E1CB8">
            <w:pPr>
              <w:pStyle w:val="ListParagraph"/>
              <w:numPr>
                <w:ilvl w:val="0"/>
                <w:numId w:val="10"/>
              </w:numPr>
              <w:jc w:val="both"/>
              <w:rPr>
                <w:rFonts w:ascii="Cambria Math" w:hAnsi="Cambria Math"/>
                <w:sz w:val="36"/>
                <w:szCs w:val="36"/>
              </w:rPr>
            </w:pPr>
            <w:r>
              <w:rPr>
                <w:rFonts w:ascii="Cambria Math" w:hAnsi="Cambria Math"/>
                <w:sz w:val="36"/>
                <w:szCs w:val="36"/>
              </w:rPr>
              <w:t xml:space="preserve">The Harris operator </w:t>
            </w:r>
            <w:r>
              <w:rPr>
                <w:rFonts w:ascii="Cambria Math" w:hAnsi="Cambria Math"/>
                <w:sz w:val="36"/>
                <w:szCs w:val="36"/>
              </w:rPr>
              <w:t xml:space="preserve">is </w:t>
            </w:r>
            <w:r>
              <w:rPr>
                <w:rFonts w:ascii="Cambria Math" w:hAnsi="Cambria Math"/>
                <w:sz w:val="36"/>
                <w:szCs w:val="36"/>
              </w:rPr>
              <w:t xml:space="preserve">computationally more advantageous than the </w:t>
            </w:r>
            <w:proofErr w:type="spellStart"/>
            <w:r>
              <w:rPr>
                <w:rFonts w:ascii="Cambria Math" w:hAnsi="Cambria Math"/>
                <w:sz w:val="36"/>
                <w:szCs w:val="36"/>
              </w:rPr>
              <w:t>Kanade-Tomasi</w:t>
            </w:r>
            <w:proofErr w:type="spellEnd"/>
            <w:r>
              <w:rPr>
                <w:rFonts w:ascii="Cambria Math" w:hAnsi="Cambria Math"/>
                <w:sz w:val="36"/>
                <w:szCs w:val="36"/>
              </w:rPr>
              <w:t xml:space="preserve"> method. This is predicated on the fact that in the calculation of f, there’s no need to find the square root of any parameter. This greatly reduces the complexity of problems and puts significantly less strain on computational resources. </w:t>
            </w:r>
          </w:p>
          <w:p w14:paraId="3E55B4F8" w14:textId="77777777" w:rsidR="002E1CB8" w:rsidRDefault="002E1CB8" w:rsidP="002E1CB8">
            <w:pPr>
              <w:pStyle w:val="ListParagraph"/>
              <w:jc w:val="center"/>
              <w:rPr>
                <w:rFonts w:ascii="Cambria Math" w:hAnsi="Cambria Math"/>
                <w:sz w:val="36"/>
                <w:szCs w:val="36"/>
              </w:rPr>
            </w:pPr>
            <w:r>
              <w:rPr>
                <w:noProof/>
              </w:rPr>
              <w:lastRenderedPageBreak/>
              <w:drawing>
                <wp:inline distT="0" distB="0" distL="0" distR="0" wp14:anchorId="0440B7A8" wp14:editId="41D26AA5">
                  <wp:extent cx="3737113" cy="4764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8613" cy="509817"/>
                          </a:xfrm>
                          <a:prstGeom prst="rect">
                            <a:avLst/>
                          </a:prstGeom>
                        </pic:spPr>
                      </pic:pic>
                    </a:graphicData>
                  </a:graphic>
                </wp:inline>
              </w:drawing>
            </w:r>
          </w:p>
          <w:p w14:paraId="790C738B" w14:textId="77777777" w:rsidR="002E1CB8" w:rsidRDefault="002E1CB8" w:rsidP="002E1CB8">
            <w:pPr>
              <w:pStyle w:val="ListParagraph"/>
              <w:numPr>
                <w:ilvl w:val="0"/>
                <w:numId w:val="10"/>
              </w:numPr>
              <w:jc w:val="both"/>
              <w:rPr>
                <w:rFonts w:ascii="Cambria Math" w:hAnsi="Cambria Math"/>
                <w:sz w:val="36"/>
                <w:szCs w:val="36"/>
              </w:rPr>
            </w:pPr>
            <w:r>
              <w:rPr>
                <w:rFonts w:ascii="Cambria Math" w:hAnsi="Cambria Math"/>
                <w:sz w:val="36"/>
                <w:szCs w:val="36"/>
              </w:rPr>
              <w:t xml:space="preserve">This was particularly important around the 80’s when computers with high computational power were particularly hard to come by. </w:t>
            </w:r>
          </w:p>
          <w:p w14:paraId="6DB99973" w14:textId="77777777" w:rsidR="002E1CB8" w:rsidRDefault="002E1CB8" w:rsidP="002E1CB8">
            <w:pPr>
              <w:pStyle w:val="ListParagraph"/>
              <w:numPr>
                <w:ilvl w:val="0"/>
                <w:numId w:val="10"/>
              </w:numPr>
              <w:jc w:val="both"/>
              <w:rPr>
                <w:rFonts w:ascii="Cambria Math" w:hAnsi="Cambria Math"/>
                <w:sz w:val="36"/>
                <w:szCs w:val="36"/>
              </w:rPr>
            </w:pPr>
            <w:r>
              <w:rPr>
                <w:rFonts w:ascii="Cambria Math" w:hAnsi="Cambria Math"/>
                <w:sz w:val="36"/>
                <w:szCs w:val="36"/>
              </w:rPr>
              <w:t xml:space="preserve">The threshold used is dependent both on the image and the corner detector used. </w:t>
            </w:r>
          </w:p>
          <w:p w14:paraId="7797D39B" w14:textId="379F0A5F" w:rsidR="006E3466" w:rsidRDefault="006E3466" w:rsidP="006E3466">
            <w:pPr>
              <w:rPr>
                <w:rFonts w:ascii="Cambria Math" w:hAnsi="Cambria Math"/>
                <w:sz w:val="36"/>
                <w:szCs w:val="36"/>
              </w:rPr>
            </w:pPr>
          </w:p>
          <w:p w14:paraId="6B5DA338" w14:textId="024B8AD7" w:rsidR="00E807FD" w:rsidRDefault="00E807FD" w:rsidP="006E3466">
            <w:pPr>
              <w:rPr>
                <w:rFonts w:ascii="Cambria Math" w:hAnsi="Cambria Math"/>
                <w:sz w:val="36"/>
                <w:szCs w:val="36"/>
              </w:rPr>
            </w:pPr>
          </w:p>
          <w:p w14:paraId="271A185F" w14:textId="2F25CC2E" w:rsidR="00E807FD" w:rsidRDefault="00E807FD" w:rsidP="006E3466">
            <w:pPr>
              <w:rPr>
                <w:rFonts w:ascii="Cambria Math" w:hAnsi="Cambria Math"/>
                <w:sz w:val="36"/>
                <w:szCs w:val="36"/>
              </w:rPr>
            </w:pPr>
          </w:p>
          <w:p w14:paraId="5816DF1F" w14:textId="007A7D03" w:rsidR="00E807FD" w:rsidRDefault="00E807FD" w:rsidP="006E3466">
            <w:pPr>
              <w:rPr>
                <w:rFonts w:ascii="Cambria Math" w:hAnsi="Cambria Math"/>
                <w:sz w:val="36"/>
                <w:szCs w:val="36"/>
              </w:rPr>
            </w:pPr>
          </w:p>
          <w:p w14:paraId="761A79E9" w14:textId="70C3C4B9" w:rsidR="00E807FD" w:rsidRDefault="00E807FD" w:rsidP="006E3466">
            <w:pPr>
              <w:rPr>
                <w:rFonts w:ascii="Cambria Math" w:hAnsi="Cambria Math"/>
                <w:sz w:val="36"/>
                <w:szCs w:val="36"/>
              </w:rPr>
            </w:pPr>
          </w:p>
          <w:p w14:paraId="215ED3F0" w14:textId="4DF552DD" w:rsidR="00E807FD" w:rsidRDefault="00E807FD" w:rsidP="006E3466">
            <w:pPr>
              <w:rPr>
                <w:rFonts w:ascii="Cambria Math" w:hAnsi="Cambria Math"/>
                <w:sz w:val="36"/>
                <w:szCs w:val="36"/>
              </w:rPr>
            </w:pPr>
          </w:p>
          <w:p w14:paraId="5778B65C" w14:textId="4CF8CB9A" w:rsidR="00E807FD" w:rsidRDefault="00E807FD" w:rsidP="006E3466">
            <w:pPr>
              <w:rPr>
                <w:rFonts w:ascii="Cambria Math" w:hAnsi="Cambria Math"/>
                <w:sz w:val="36"/>
                <w:szCs w:val="36"/>
              </w:rPr>
            </w:pPr>
          </w:p>
          <w:p w14:paraId="7FA7A729" w14:textId="5DC4D664" w:rsidR="00E807FD" w:rsidRDefault="00E807FD" w:rsidP="006E3466">
            <w:pPr>
              <w:rPr>
                <w:rFonts w:ascii="Cambria Math" w:hAnsi="Cambria Math"/>
                <w:sz w:val="36"/>
                <w:szCs w:val="36"/>
              </w:rPr>
            </w:pPr>
          </w:p>
          <w:p w14:paraId="636195F7" w14:textId="31C30431" w:rsidR="00E807FD" w:rsidRDefault="00E807FD" w:rsidP="006E3466">
            <w:pPr>
              <w:rPr>
                <w:rFonts w:ascii="Cambria Math" w:hAnsi="Cambria Math"/>
                <w:sz w:val="36"/>
                <w:szCs w:val="36"/>
              </w:rPr>
            </w:pPr>
          </w:p>
          <w:p w14:paraId="21848F03" w14:textId="756F3D4E" w:rsidR="00E807FD" w:rsidRDefault="00E807FD" w:rsidP="006E3466">
            <w:pPr>
              <w:rPr>
                <w:rFonts w:ascii="Cambria Math" w:hAnsi="Cambria Math"/>
                <w:sz w:val="36"/>
                <w:szCs w:val="36"/>
              </w:rPr>
            </w:pPr>
          </w:p>
          <w:p w14:paraId="478FC3A9" w14:textId="7151FAA4" w:rsidR="00E807FD" w:rsidRDefault="00E807FD" w:rsidP="006E3466">
            <w:pPr>
              <w:rPr>
                <w:rFonts w:ascii="Cambria Math" w:hAnsi="Cambria Math"/>
                <w:sz w:val="36"/>
                <w:szCs w:val="36"/>
              </w:rPr>
            </w:pPr>
          </w:p>
          <w:p w14:paraId="71095405" w14:textId="0DE93A22" w:rsidR="00E807FD" w:rsidRDefault="00E807FD" w:rsidP="006E3466">
            <w:pPr>
              <w:rPr>
                <w:rFonts w:ascii="Cambria Math" w:hAnsi="Cambria Math"/>
                <w:sz w:val="36"/>
                <w:szCs w:val="36"/>
              </w:rPr>
            </w:pPr>
          </w:p>
          <w:p w14:paraId="4767D6A2" w14:textId="75A1EC1A" w:rsidR="00E807FD" w:rsidRDefault="00E807FD" w:rsidP="006E3466">
            <w:pPr>
              <w:rPr>
                <w:rFonts w:ascii="Cambria Math" w:hAnsi="Cambria Math"/>
                <w:sz w:val="36"/>
                <w:szCs w:val="36"/>
              </w:rPr>
            </w:pPr>
          </w:p>
          <w:p w14:paraId="13DC3354" w14:textId="77777777" w:rsidR="00E807FD" w:rsidRPr="006E3466" w:rsidRDefault="00E807FD" w:rsidP="006E3466">
            <w:pPr>
              <w:rPr>
                <w:rFonts w:ascii="Cambria Math" w:hAnsi="Cambria Math"/>
                <w:sz w:val="36"/>
                <w:szCs w:val="36"/>
              </w:rPr>
            </w:pPr>
          </w:p>
          <w:p w14:paraId="449DC079" w14:textId="77777777" w:rsidR="00CA53B6" w:rsidRDefault="00CA53B6" w:rsidP="00CA53B6">
            <w:pPr>
              <w:rPr>
                <w:rFonts w:ascii="Cambria Math" w:hAnsi="Cambria Math"/>
                <w:sz w:val="36"/>
                <w:szCs w:val="36"/>
              </w:rPr>
            </w:pPr>
          </w:p>
          <w:p w14:paraId="590079A6" w14:textId="77777777" w:rsidR="00725079" w:rsidRDefault="00725079" w:rsidP="00F37330"/>
          <w:p w14:paraId="12A1156B" w14:textId="77777777" w:rsidR="00725079" w:rsidRDefault="00725079" w:rsidP="00F37330"/>
          <w:p w14:paraId="72AECE02" w14:textId="77777777" w:rsidR="00725079" w:rsidRDefault="00725079" w:rsidP="00F37330"/>
          <w:p w14:paraId="348E8B9B" w14:textId="77777777" w:rsidR="00725079" w:rsidRDefault="00725079" w:rsidP="00F37330"/>
          <w:p w14:paraId="0403F4C5" w14:textId="77777777" w:rsidR="00725079" w:rsidRDefault="00725079" w:rsidP="00F37330"/>
          <w:p w14:paraId="5CC35909" w14:textId="77777777" w:rsidR="00725079" w:rsidRDefault="00725079" w:rsidP="00F37330"/>
          <w:p w14:paraId="039EA0C8" w14:textId="77777777" w:rsidR="00725079" w:rsidRDefault="00725079" w:rsidP="00F37330"/>
          <w:p w14:paraId="240517AC" w14:textId="77777777" w:rsidR="00725079" w:rsidRDefault="00725079" w:rsidP="00F37330"/>
          <w:p w14:paraId="617D6EA4" w14:textId="77777777" w:rsidR="00725079" w:rsidRDefault="00725079" w:rsidP="00F37330"/>
          <w:p w14:paraId="3F833B4D" w14:textId="77777777" w:rsidR="00725079" w:rsidRDefault="00725079" w:rsidP="00F37330"/>
          <w:p w14:paraId="5483A791" w14:textId="77777777" w:rsidR="00725079" w:rsidRDefault="00725079" w:rsidP="00F37330"/>
          <w:p w14:paraId="3E6B86F9" w14:textId="77777777" w:rsidR="00725079" w:rsidRDefault="00725079" w:rsidP="00F37330"/>
          <w:p w14:paraId="4A8088F5" w14:textId="77777777" w:rsidR="00725079" w:rsidRDefault="00725079" w:rsidP="00F37330"/>
          <w:p w14:paraId="32BEC9B2" w14:textId="77777777" w:rsidR="00725079" w:rsidRDefault="00725079" w:rsidP="00F37330"/>
          <w:p w14:paraId="7B691562" w14:textId="77777777" w:rsidR="00725079" w:rsidRDefault="00725079" w:rsidP="00F37330"/>
          <w:p w14:paraId="33AFD22C" w14:textId="77777777" w:rsidR="00725079" w:rsidRDefault="00725079" w:rsidP="00F37330"/>
          <w:p w14:paraId="63D38DF0" w14:textId="77777777" w:rsidR="00725079" w:rsidRDefault="00725079" w:rsidP="00F37330"/>
          <w:p w14:paraId="7EC037AD" w14:textId="77777777" w:rsidR="00725079" w:rsidRDefault="00725079" w:rsidP="00F37330"/>
          <w:p w14:paraId="74A19545" w14:textId="77777777" w:rsidR="00725079" w:rsidRDefault="00725079" w:rsidP="00F37330"/>
          <w:tbl>
            <w:tblPr>
              <w:tblW w:w="11011" w:type="dxa"/>
              <w:shd w:val="clear" w:color="auto" w:fill="00C1C7" w:themeFill="accent2"/>
              <w:tblLayout w:type="fixed"/>
              <w:tblLook w:val="0600" w:firstRow="0" w:lastRow="0" w:firstColumn="0" w:lastColumn="0" w:noHBand="1" w:noVBand="1"/>
            </w:tblPr>
            <w:tblGrid>
              <w:gridCol w:w="993"/>
              <w:gridCol w:w="9023"/>
              <w:gridCol w:w="995"/>
            </w:tblGrid>
            <w:tr w:rsidR="00054780" w:rsidRPr="003A798E" w14:paraId="476D343C" w14:textId="77777777" w:rsidTr="00054780">
              <w:trPr>
                <w:trHeight w:val="3180"/>
              </w:trPr>
              <w:tc>
                <w:tcPr>
                  <w:tcW w:w="993" w:type="dxa"/>
                  <w:shd w:val="clear" w:color="auto" w:fill="00C1C7" w:themeFill="accent2"/>
                </w:tcPr>
                <w:p w14:paraId="40802285" w14:textId="77777777" w:rsidR="00054780" w:rsidRPr="003A798E" w:rsidRDefault="00054780" w:rsidP="004E5D3D">
                  <w:pPr>
                    <w:pStyle w:val="GraphicAnchor"/>
                  </w:pPr>
                  <w:r w:rsidRPr="003A798E">
                    <w:rPr>
                      <w:noProof/>
                      <w:lang w:eastAsia="en-AU"/>
                    </w:rPr>
                    <w:lastRenderedPageBreak/>
                    <mc:AlternateContent>
                      <mc:Choice Requires="wps">
                        <w:drawing>
                          <wp:anchor distT="0" distB="0" distL="114300" distR="114300" simplePos="0" relativeHeight="251749376" behindDoc="1" locked="0" layoutInCell="1" allowOverlap="1" wp14:anchorId="1B7F57BF" wp14:editId="7F5601B7">
                            <wp:simplePos x="0" y="0"/>
                            <wp:positionH relativeFrom="margin">
                              <wp:posOffset>-1022350</wp:posOffset>
                            </wp:positionH>
                            <wp:positionV relativeFrom="paragraph">
                              <wp:posOffset>-457200</wp:posOffset>
                            </wp:positionV>
                            <wp:extent cx="8228330" cy="9239250"/>
                            <wp:effectExtent l="0" t="0" r="1270" b="0"/>
                            <wp:wrapNone/>
                            <wp:docPr id="2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79468DD" id="Shape" o:spid="_x0000_s1026" alt="&quot;&quot;" style="position:absolute;margin-left:-80.5pt;margin-top:-36pt;width:647.9pt;height:727.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9023" w:type="dxa"/>
                  <w:tcBorders>
                    <w:bottom w:val="single" w:sz="36" w:space="0" w:color="123869" w:themeColor="accent1"/>
                  </w:tcBorders>
                  <w:shd w:val="clear" w:color="auto" w:fill="00C1C7" w:themeFill="accent2"/>
                </w:tcPr>
                <w:p w14:paraId="0EB924EE" w14:textId="77777777" w:rsidR="00054780" w:rsidRPr="003A798E" w:rsidRDefault="00054780" w:rsidP="004E5D3D"/>
              </w:tc>
              <w:tc>
                <w:tcPr>
                  <w:tcW w:w="995" w:type="dxa"/>
                  <w:shd w:val="clear" w:color="auto" w:fill="00C1C7" w:themeFill="accent2"/>
                </w:tcPr>
                <w:p w14:paraId="6FCA856A" w14:textId="77777777" w:rsidR="00054780" w:rsidRPr="003A798E" w:rsidRDefault="00054780" w:rsidP="004E5D3D"/>
              </w:tc>
            </w:tr>
            <w:tr w:rsidR="00054780" w:rsidRPr="003A798E" w14:paraId="77084445" w14:textId="77777777" w:rsidTr="00054780">
              <w:trPr>
                <w:trHeight w:val="5966"/>
              </w:trPr>
              <w:tc>
                <w:tcPr>
                  <w:tcW w:w="993" w:type="dxa"/>
                  <w:shd w:val="clear" w:color="auto" w:fill="00C1C7" w:themeFill="accent2"/>
                </w:tcPr>
                <w:p w14:paraId="4379BE09" w14:textId="77777777" w:rsidR="00054780" w:rsidRPr="003A798E" w:rsidRDefault="00054780" w:rsidP="004E5D3D"/>
              </w:tc>
              <w:tc>
                <w:tcPr>
                  <w:tcW w:w="9023" w:type="dxa"/>
                  <w:tcBorders>
                    <w:top w:val="single" w:sz="36" w:space="0" w:color="123869" w:themeColor="accent1"/>
                    <w:bottom w:val="single" w:sz="36" w:space="0" w:color="123869" w:themeColor="accent1"/>
                  </w:tcBorders>
                  <w:shd w:val="clear" w:color="auto" w:fill="FFFFFF" w:themeFill="background1"/>
                  <w:vAlign w:val="center"/>
                </w:tcPr>
                <w:p w14:paraId="307C29C0" w14:textId="6ECE17FB" w:rsidR="00054780" w:rsidRPr="003A798E" w:rsidRDefault="00054780" w:rsidP="004E5D3D">
                  <w:pPr>
                    <w:pStyle w:val="Quote"/>
                  </w:pPr>
                  <w:r>
                    <w:t>REFERENCES</w:t>
                  </w:r>
                </w:p>
              </w:tc>
              <w:tc>
                <w:tcPr>
                  <w:tcW w:w="995" w:type="dxa"/>
                  <w:shd w:val="clear" w:color="auto" w:fill="00C1C7" w:themeFill="accent2"/>
                </w:tcPr>
                <w:p w14:paraId="265A735B" w14:textId="77777777" w:rsidR="00054780" w:rsidRPr="003A798E" w:rsidRDefault="00054780" w:rsidP="004E5D3D"/>
              </w:tc>
            </w:tr>
            <w:tr w:rsidR="00054780" w:rsidRPr="003A798E" w14:paraId="308FE635" w14:textId="77777777" w:rsidTr="00054780">
              <w:trPr>
                <w:trHeight w:val="4074"/>
              </w:trPr>
              <w:tc>
                <w:tcPr>
                  <w:tcW w:w="993" w:type="dxa"/>
                  <w:shd w:val="clear" w:color="auto" w:fill="00C1C7" w:themeFill="accent2"/>
                </w:tcPr>
                <w:p w14:paraId="132FFF95" w14:textId="77777777" w:rsidR="00054780" w:rsidRPr="003A798E" w:rsidRDefault="00054780" w:rsidP="004E5D3D"/>
              </w:tc>
              <w:tc>
                <w:tcPr>
                  <w:tcW w:w="9023" w:type="dxa"/>
                  <w:tcBorders>
                    <w:top w:val="single" w:sz="36" w:space="0" w:color="123869" w:themeColor="accent1"/>
                  </w:tcBorders>
                  <w:shd w:val="clear" w:color="auto" w:fill="00C1C7" w:themeFill="accent2"/>
                </w:tcPr>
                <w:p w14:paraId="336CBBFD" w14:textId="77777777" w:rsidR="00054780" w:rsidRPr="003A798E" w:rsidRDefault="00054780" w:rsidP="004E5D3D"/>
              </w:tc>
              <w:tc>
                <w:tcPr>
                  <w:tcW w:w="995" w:type="dxa"/>
                  <w:shd w:val="clear" w:color="auto" w:fill="00C1C7" w:themeFill="accent2"/>
                </w:tcPr>
                <w:p w14:paraId="6D74AFF9" w14:textId="77777777" w:rsidR="00054780" w:rsidRPr="003A798E" w:rsidRDefault="00054780" w:rsidP="004E5D3D"/>
              </w:tc>
            </w:tr>
          </w:tbl>
          <w:p w14:paraId="3EA42193" w14:textId="61149041" w:rsidR="009E5540" w:rsidRPr="00031CE7" w:rsidRDefault="009E5540" w:rsidP="00723677">
            <w:pPr>
              <w:rPr>
                <w:sz w:val="60"/>
                <w:szCs w:val="60"/>
              </w:rPr>
            </w:pPr>
          </w:p>
        </w:tc>
      </w:tr>
    </w:tbl>
    <w:p w14:paraId="05A3E1FD" w14:textId="6E94BB7E" w:rsidR="008857C6" w:rsidRDefault="008857C6" w:rsidP="009E5540">
      <w:pPr>
        <w:rPr>
          <w:sz w:val="30"/>
          <w:szCs w:val="30"/>
        </w:rPr>
      </w:pPr>
      <w:r w:rsidRPr="008857C6">
        <w:rPr>
          <w:sz w:val="30"/>
          <w:szCs w:val="30"/>
        </w:rPr>
        <w:lastRenderedPageBreak/>
        <w:t xml:space="preserve">Reinhard </w:t>
      </w:r>
      <w:proofErr w:type="spellStart"/>
      <w:r w:rsidRPr="008857C6">
        <w:rPr>
          <w:sz w:val="30"/>
          <w:szCs w:val="30"/>
        </w:rPr>
        <w:t>Klette</w:t>
      </w:r>
      <w:proofErr w:type="spellEnd"/>
      <w:r w:rsidRPr="008857C6">
        <w:rPr>
          <w:sz w:val="30"/>
          <w:szCs w:val="30"/>
        </w:rPr>
        <w:t>. 2014. Concise Computer Vision: An Introduction into Theory and Algorithms. Springer Publishing Company, Incorporated.</w:t>
      </w:r>
    </w:p>
    <w:p w14:paraId="1C9A9FDF" w14:textId="6F1168E8" w:rsidR="00124656" w:rsidRDefault="00124656" w:rsidP="009E5540">
      <w:pPr>
        <w:rPr>
          <w:sz w:val="30"/>
          <w:szCs w:val="30"/>
        </w:rPr>
      </w:pPr>
    </w:p>
    <w:p w14:paraId="1D812C37" w14:textId="2833CA02" w:rsidR="00124656" w:rsidRDefault="00266DEF" w:rsidP="009E5540">
      <w:pPr>
        <w:rPr>
          <w:sz w:val="30"/>
          <w:szCs w:val="30"/>
        </w:rPr>
      </w:pPr>
      <w:hyperlink r:id="rId93" w:history="1">
        <w:r w:rsidR="00124656" w:rsidRPr="00D533BE">
          <w:rPr>
            <w:rStyle w:val="Hyperlink"/>
            <w:sz w:val="30"/>
            <w:szCs w:val="30"/>
          </w:rPr>
          <w:t>https://en.wikipedia.org/wiki/Harris_corner_detector</w:t>
        </w:r>
      </w:hyperlink>
    </w:p>
    <w:p w14:paraId="5E7C88C2" w14:textId="65D97ED3" w:rsidR="00124656" w:rsidRDefault="00124656" w:rsidP="009E5540">
      <w:pPr>
        <w:rPr>
          <w:sz w:val="30"/>
          <w:szCs w:val="30"/>
        </w:rPr>
      </w:pPr>
    </w:p>
    <w:p w14:paraId="358D8FCA" w14:textId="4A3BAE01" w:rsidR="00ED3DBB" w:rsidRDefault="00266DEF" w:rsidP="009E5540">
      <w:pPr>
        <w:rPr>
          <w:sz w:val="30"/>
          <w:szCs w:val="30"/>
        </w:rPr>
      </w:pPr>
      <w:hyperlink r:id="rId94" w:history="1">
        <w:r w:rsidR="005C71F3" w:rsidRPr="0015577F">
          <w:rPr>
            <w:rStyle w:val="Hyperlink"/>
            <w:sz w:val="30"/>
            <w:szCs w:val="30"/>
          </w:rPr>
          <w:t>https://3dwarehouse.sketchup.com/model/ue842f8d7-cf23-4cf5-8702-a7c917416363/6-Storey-Modern-Building?hl=tr</w:t>
        </w:r>
      </w:hyperlink>
    </w:p>
    <w:p w14:paraId="6E8F2C9C" w14:textId="77777777" w:rsidR="00A7344C" w:rsidRDefault="00A7344C" w:rsidP="009E5540">
      <w:pPr>
        <w:rPr>
          <w:sz w:val="30"/>
          <w:szCs w:val="30"/>
        </w:rPr>
      </w:pPr>
    </w:p>
    <w:p w14:paraId="2B10D889" w14:textId="4EAF9FB3" w:rsidR="00A7344C" w:rsidRDefault="00266DEF" w:rsidP="009E5540">
      <w:pPr>
        <w:rPr>
          <w:sz w:val="30"/>
          <w:szCs w:val="30"/>
        </w:rPr>
      </w:pPr>
      <w:hyperlink r:id="rId95" w:history="1">
        <w:r w:rsidR="00A7344C" w:rsidRPr="0015577F">
          <w:rPr>
            <w:rStyle w:val="Hyperlink"/>
            <w:sz w:val="30"/>
            <w:szCs w:val="30"/>
          </w:rPr>
          <w:t>https://www.worldatlas.com/articles/the-most-famous-structures-in-the-world.html</w:t>
        </w:r>
      </w:hyperlink>
    </w:p>
    <w:p w14:paraId="428E7F87" w14:textId="6FBF2E4A" w:rsidR="00A7344C" w:rsidRDefault="00A7344C" w:rsidP="009E5540">
      <w:pPr>
        <w:rPr>
          <w:sz w:val="30"/>
          <w:szCs w:val="30"/>
        </w:rPr>
      </w:pPr>
    </w:p>
    <w:p w14:paraId="4E3FB146" w14:textId="4CFAB48B" w:rsidR="00A7344C" w:rsidRDefault="00266DEF" w:rsidP="009E5540">
      <w:pPr>
        <w:rPr>
          <w:sz w:val="30"/>
          <w:szCs w:val="30"/>
        </w:rPr>
      </w:pPr>
      <w:hyperlink r:id="rId96" w:history="1">
        <w:r w:rsidR="00A7344C" w:rsidRPr="0015577F">
          <w:rPr>
            <w:rStyle w:val="Hyperlink"/>
            <w:sz w:val="30"/>
            <w:szCs w:val="30"/>
          </w:rPr>
          <w:t>https://www.huboo.com/blog/news/warehouse-the-latest-boom-in-the-real-estate-sector/</w:t>
        </w:r>
      </w:hyperlink>
    </w:p>
    <w:p w14:paraId="6C9C7B86" w14:textId="77777777" w:rsidR="00A7344C" w:rsidRDefault="00A7344C" w:rsidP="009E5540">
      <w:pPr>
        <w:rPr>
          <w:sz w:val="30"/>
          <w:szCs w:val="30"/>
        </w:rPr>
      </w:pPr>
    </w:p>
    <w:p w14:paraId="7A95B4FE" w14:textId="775ECE75" w:rsidR="00121F75" w:rsidRDefault="00266DEF" w:rsidP="009E5540">
      <w:pPr>
        <w:rPr>
          <w:rStyle w:val="Hyperlink"/>
          <w:sz w:val="30"/>
          <w:szCs w:val="30"/>
        </w:rPr>
      </w:pPr>
      <w:hyperlink r:id="rId97" w:history="1">
        <w:r w:rsidR="005651F2" w:rsidRPr="00D533BE">
          <w:rPr>
            <w:rStyle w:val="Hyperlink"/>
            <w:sz w:val="30"/>
            <w:szCs w:val="30"/>
          </w:rPr>
          <w:t>https://www.wallpaperbetter.com/en/search?q=Summer+Scenery</w:t>
        </w:r>
      </w:hyperlink>
    </w:p>
    <w:p w14:paraId="0B235545" w14:textId="658AE7CB" w:rsidR="00515191" w:rsidRDefault="00515191" w:rsidP="009E5540">
      <w:pPr>
        <w:rPr>
          <w:rStyle w:val="Hyperlink"/>
          <w:sz w:val="30"/>
          <w:szCs w:val="30"/>
        </w:rPr>
      </w:pPr>
    </w:p>
    <w:p w14:paraId="1CEB4BA3" w14:textId="28678FB1" w:rsidR="00515191" w:rsidRDefault="007A4D72" w:rsidP="009E5540">
      <w:pPr>
        <w:rPr>
          <w:rStyle w:val="Hyperlink"/>
          <w:sz w:val="30"/>
          <w:szCs w:val="30"/>
        </w:rPr>
      </w:pPr>
      <w:hyperlink r:id="rId98" w:history="1">
        <w:r w:rsidRPr="00543E05">
          <w:rPr>
            <w:rStyle w:val="Hyperlink"/>
            <w:sz w:val="30"/>
            <w:szCs w:val="30"/>
          </w:rPr>
          <w:t>https://www.quora.com/How-many-different-shapes-can-be-made-with-10-2x3-LEGO-bricks-and-no-rotation-of-bricks-is-possible-Mathematically-how-do-you-setup-this-problem</w:t>
        </w:r>
      </w:hyperlink>
    </w:p>
    <w:p w14:paraId="13A1C025" w14:textId="3C73DCC3" w:rsidR="007A4D72" w:rsidRDefault="007A4D72" w:rsidP="009E5540">
      <w:pPr>
        <w:rPr>
          <w:rStyle w:val="Hyperlink"/>
          <w:sz w:val="30"/>
          <w:szCs w:val="30"/>
        </w:rPr>
      </w:pPr>
    </w:p>
    <w:p w14:paraId="43E90C17" w14:textId="68876096" w:rsidR="007A4D72" w:rsidRDefault="00C83D28" w:rsidP="009E5540">
      <w:pPr>
        <w:rPr>
          <w:rStyle w:val="Hyperlink"/>
          <w:sz w:val="30"/>
          <w:szCs w:val="30"/>
        </w:rPr>
      </w:pPr>
      <w:hyperlink r:id="rId99" w:history="1">
        <w:r w:rsidRPr="00543E05">
          <w:rPr>
            <w:rStyle w:val="Hyperlink"/>
            <w:sz w:val="30"/>
            <w:szCs w:val="30"/>
          </w:rPr>
          <w:t>https://www.dreamstime.com/stock-illustration-d-illustration-black-white-library-bookshelf-background-image91430672</w:t>
        </w:r>
      </w:hyperlink>
    </w:p>
    <w:p w14:paraId="7E26D7CF" w14:textId="2C913B9A" w:rsidR="00C83D28" w:rsidRDefault="00C83D28" w:rsidP="009E5540">
      <w:pPr>
        <w:rPr>
          <w:rStyle w:val="Hyperlink"/>
          <w:sz w:val="30"/>
          <w:szCs w:val="30"/>
        </w:rPr>
      </w:pPr>
    </w:p>
    <w:p w14:paraId="5AA84601" w14:textId="5A0E47E2" w:rsidR="00C83D28" w:rsidRDefault="00536362" w:rsidP="009E5540">
      <w:pPr>
        <w:rPr>
          <w:rStyle w:val="Hyperlink"/>
          <w:sz w:val="30"/>
          <w:szCs w:val="30"/>
        </w:rPr>
      </w:pPr>
      <w:hyperlink r:id="rId100" w:history="1">
        <w:r w:rsidRPr="00543E05">
          <w:rPr>
            <w:rStyle w:val="Hyperlink"/>
            <w:sz w:val="30"/>
            <w:szCs w:val="30"/>
          </w:rPr>
          <w:t>https://www.dreamstime.com/stock-photo-modern-interior-empty-steps-low-angle-black-white-indoor-picture-image71505604</w:t>
        </w:r>
      </w:hyperlink>
    </w:p>
    <w:p w14:paraId="352DBB3C" w14:textId="70E89CB7" w:rsidR="00536362" w:rsidRDefault="00536362" w:rsidP="009E5540">
      <w:pPr>
        <w:rPr>
          <w:rStyle w:val="Hyperlink"/>
          <w:sz w:val="30"/>
          <w:szCs w:val="30"/>
        </w:rPr>
      </w:pPr>
    </w:p>
    <w:p w14:paraId="5F0B0192" w14:textId="444831DC" w:rsidR="009016EC" w:rsidRDefault="009016EC" w:rsidP="009E5540">
      <w:pPr>
        <w:rPr>
          <w:sz w:val="30"/>
          <w:szCs w:val="30"/>
        </w:rPr>
      </w:pPr>
    </w:p>
    <w:p w14:paraId="20AD9F96" w14:textId="3FD00F17" w:rsidR="009016EC" w:rsidRDefault="009016EC" w:rsidP="009E5540">
      <w:pPr>
        <w:rPr>
          <w:sz w:val="30"/>
          <w:szCs w:val="30"/>
        </w:rPr>
      </w:pPr>
    </w:p>
    <w:p w14:paraId="2BDFB7C7" w14:textId="409A1FA4" w:rsidR="009016EC" w:rsidRDefault="009016EC" w:rsidP="009E5540">
      <w:pPr>
        <w:rPr>
          <w:sz w:val="30"/>
          <w:szCs w:val="30"/>
        </w:rPr>
      </w:pPr>
    </w:p>
    <w:p w14:paraId="73BCA1F4" w14:textId="269E0381" w:rsidR="009016EC" w:rsidRDefault="009016EC" w:rsidP="009E5540">
      <w:pPr>
        <w:rPr>
          <w:sz w:val="30"/>
          <w:szCs w:val="30"/>
        </w:rPr>
      </w:pPr>
    </w:p>
    <w:p w14:paraId="16F93B11" w14:textId="725BAE6D" w:rsidR="009016EC" w:rsidRDefault="009016EC" w:rsidP="009E5540">
      <w:pPr>
        <w:rPr>
          <w:sz w:val="30"/>
          <w:szCs w:val="30"/>
        </w:rPr>
      </w:pPr>
    </w:p>
    <w:p w14:paraId="423F6EBA" w14:textId="1687BB67" w:rsidR="009016EC" w:rsidRDefault="009016EC" w:rsidP="009E5540">
      <w:pPr>
        <w:rPr>
          <w:sz w:val="30"/>
          <w:szCs w:val="30"/>
        </w:rPr>
      </w:pPr>
    </w:p>
    <w:p w14:paraId="702D0C1F" w14:textId="0B36F9D3" w:rsidR="009016EC" w:rsidRDefault="009016EC" w:rsidP="009E5540">
      <w:pPr>
        <w:rPr>
          <w:sz w:val="30"/>
          <w:szCs w:val="30"/>
        </w:rPr>
      </w:pPr>
    </w:p>
    <w:p w14:paraId="571AD12B" w14:textId="3AD73D55" w:rsidR="009016EC" w:rsidRDefault="009016EC" w:rsidP="009E5540">
      <w:pPr>
        <w:rPr>
          <w:sz w:val="30"/>
          <w:szCs w:val="30"/>
        </w:rPr>
      </w:pPr>
    </w:p>
    <w:p w14:paraId="6E58B021" w14:textId="5B69E26A" w:rsidR="009016EC" w:rsidRDefault="009016EC" w:rsidP="009E5540">
      <w:pPr>
        <w:rPr>
          <w:sz w:val="30"/>
          <w:szCs w:val="30"/>
        </w:rPr>
      </w:pPr>
    </w:p>
    <w:p w14:paraId="081FE33D" w14:textId="4A5D4FC2" w:rsidR="009016EC" w:rsidRDefault="009016EC" w:rsidP="009E5540">
      <w:pPr>
        <w:rPr>
          <w:sz w:val="30"/>
          <w:szCs w:val="30"/>
        </w:rPr>
      </w:pPr>
    </w:p>
    <w:p w14:paraId="78C9B2F2" w14:textId="6CE2D636" w:rsidR="009016EC" w:rsidRDefault="009016EC" w:rsidP="009E5540">
      <w:pPr>
        <w:rPr>
          <w:sz w:val="30"/>
          <w:szCs w:val="30"/>
        </w:rPr>
      </w:pPr>
    </w:p>
    <w:p w14:paraId="5540CFD3" w14:textId="3271B562" w:rsidR="009016EC" w:rsidRDefault="009016EC" w:rsidP="009E5540">
      <w:pPr>
        <w:rPr>
          <w:sz w:val="30"/>
          <w:szCs w:val="30"/>
        </w:rPr>
      </w:pPr>
    </w:p>
    <w:p w14:paraId="4F484160" w14:textId="2200D260" w:rsidR="009016EC" w:rsidRDefault="009016EC" w:rsidP="009E5540">
      <w:pPr>
        <w:rPr>
          <w:sz w:val="30"/>
          <w:szCs w:val="30"/>
        </w:rPr>
      </w:pPr>
    </w:p>
    <w:p w14:paraId="14935FD4" w14:textId="74D00F45" w:rsidR="009016EC" w:rsidRDefault="009016EC" w:rsidP="009E5540">
      <w:pPr>
        <w:rPr>
          <w:sz w:val="30"/>
          <w:szCs w:val="30"/>
        </w:rPr>
      </w:pPr>
    </w:p>
    <w:p w14:paraId="6CE6C04D" w14:textId="6B6C3C16" w:rsidR="009016EC" w:rsidRDefault="009016EC" w:rsidP="009E5540">
      <w:pPr>
        <w:rPr>
          <w:sz w:val="30"/>
          <w:szCs w:val="30"/>
        </w:rPr>
      </w:pPr>
    </w:p>
    <w:p w14:paraId="324A0A69" w14:textId="5D7E1FB5" w:rsidR="009016EC" w:rsidRDefault="009016EC" w:rsidP="009E5540">
      <w:pPr>
        <w:rPr>
          <w:sz w:val="30"/>
          <w:szCs w:val="30"/>
        </w:rPr>
      </w:pPr>
    </w:p>
    <w:tbl>
      <w:tblPr>
        <w:tblW w:w="11011" w:type="dxa"/>
        <w:shd w:val="clear" w:color="auto" w:fill="00C1C7" w:themeFill="accent2"/>
        <w:tblLayout w:type="fixed"/>
        <w:tblLook w:val="0600" w:firstRow="0" w:lastRow="0" w:firstColumn="0" w:lastColumn="0" w:noHBand="1" w:noVBand="1"/>
      </w:tblPr>
      <w:tblGrid>
        <w:gridCol w:w="993"/>
        <w:gridCol w:w="9026"/>
        <w:gridCol w:w="992"/>
      </w:tblGrid>
      <w:tr w:rsidR="00FB5983" w:rsidRPr="003A798E" w14:paraId="3F5C385D" w14:textId="77777777" w:rsidTr="00DD7476">
        <w:trPr>
          <w:trHeight w:val="3180"/>
        </w:trPr>
        <w:tc>
          <w:tcPr>
            <w:tcW w:w="993" w:type="dxa"/>
            <w:shd w:val="clear" w:color="auto" w:fill="00C1C7" w:themeFill="accent2"/>
          </w:tcPr>
          <w:p w14:paraId="6619332E" w14:textId="77777777" w:rsidR="00FB5983" w:rsidRPr="003A798E" w:rsidRDefault="00FB5983" w:rsidP="004E5D3D">
            <w:pPr>
              <w:pStyle w:val="GraphicAnchor"/>
            </w:pPr>
            <w:r w:rsidRPr="003A798E">
              <w:rPr>
                <w:noProof/>
                <w:lang w:eastAsia="en-AU"/>
              </w:rPr>
              <mc:AlternateContent>
                <mc:Choice Requires="wps">
                  <w:drawing>
                    <wp:anchor distT="0" distB="0" distL="114300" distR="114300" simplePos="0" relativeHeight="251747328" behindDoc="1" locked="0" layoutInCell="1" allowOverlap="1" wp14:anchorId="111C72B2" wp14:editId="0B68D1F0">
                      <wp:simplePos x="0" y="0"/>
                      <wp:positionH relativeFrom="margin">
                        <wp:posOffset>-1022350</wp:posOffset>
                      </wp:positionH>
                      <wp:positionV relativeFrom="paragraph">
                        <wp:posOffset>-457200</wp:posOffset>
                      </wp:positionV>
                      <wp:extent cx="8228330" cy="9239250"/>
                      <wp:effectExtent l="0" t="0" r="1270" b="0"/>
                      <wp:wrapNone/>
                      <wp:docPr id="2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A9162D6" id="Shape" o:spid="_x0000_s1026" alt="&quot;&quot;" style="position:absolute;margin-left:-80.5pt;margin-top:-36pt;width:647.9pt;height:727.5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9026" w:type="dxa"/>
            <w:tcBorders>
              <w:bottom w:val="single" w:sz="36" w:space="0" w:color="123869" w:themeColor="accent1"/>
            </w:tcBorders>
            <w:shd w:val="clear" w:color="auto" w:fill="00C1C7" w:themeFill="accent2"/>
          </w:tcPr>
          <w:p w14:paraId="6FCD56EE" w14:textId="77777777" w:rsidR="00FB5983" w:rsidRPr="003A798E" w:rsidRDefault="00FB5983" w:rsidP="004E5D3D"/>
        </w:tc>
        <w:tc>
          <w:tcPr>
            <w:tcW w:w="992" w:type="dxa"/>
            <w:shd w:val="clear" w:color="auto" w:fill="00C1C7" w:themeFill="accent2"/>
          </w:tcPr>
          <w:p w14:paraId="338CE5E4" w14:textId="77777777" w:rsidR="00FB5983" w:rsidRPr="003A798E" w:rsidRDefault="00FB5983" w:rsidP="004E5D3D"/>
        </w:tc>
      </w:tr>
      <w:tr w:rsidR="00FB5983" w:rsidRPr="003A798E" w14:paraId="75B23596" w14:textId="77777777" w:rsidTr="00DD7476">
        <w:trPr>
          <w:trHeight w:val="5966"/>
        </w:trPr>
        <w:tc>
          <w:tcPr>
            <w:tcW w:w="993" w:type="dxa"/>
            <w:shd w:val="clear" w:color="auto" w:fill="00C1C7" w:themeFill="accent2"/>
          </w:tcPr>
          <w:p w14:paraId="4FEB2E23" w14:textId="77777777" w:rsidR="00FB5983" w:rsidRPr="003A798E" w:rsidRDefault="00FB5983" w:rsidP="004E5D3D"/>
        </w:tc>
        <w:tc>
          <w:tcPr>
            <w:tcW w:w="9026" w:type="dxa"/>
            <w:tcBorders>
              <w:top w:val="single" w:sz="36" w:space="0" w:color="123869" w:themeColor="accent1"/>
              <w:bottom w:val="single" w:sz="36" w:space="0" w:color="123869" w:themeColor="accent1"/>
            </w:tcBorders>
            <w:shd w:val="clear" w:color="auto" w:fill="FFFFFF" w:themeFill="background1"/>
            <w:vAlign w:val="center"/>
          </w:tcPr>
          <w:p w14:paraId="0C55D334" w14:textId="5EA35645" w:rsidR="00FB5983" w:rsidRPr="003A798E" w:rsidRDefault="00FB5983" w:rsidP="004E5D3D">
            <w:pPr>
              <w:pStyle w:val="Quote"/>
            </w:pPr>
            <w:r>
              <w:t>APPENDIX</w:t>
            </w:r>
          </w:p>
        </w:tc>
        <w:tc>
          <w:tcPr>
            <w:tcW w:w="992" w:type="dxa"/>
            <w:shd w:val="clear" w:color="auto" w:fill="00C1C7" w:themeFill="accent2"/>
          </w:tcPr>
          <w:p w14:paraId="5394273D" w14:textId="77777777" w:rsidR="00FB5983" w:rsidRPr="003A798E" w:rsidRDefault="00FB5983" w:rsidP="004E5D3D"/>
        </w:tc>
      </w:tr>
      <w:tr w:rsidR="00FB5983" w:rsidRPr="003A798E" w14:paraId="3B60F179" w14:textId="77777777" w:rsidTr="00DD7476">
        <w:trPr>
          <w:trHeight w:val="4074"/>
        </w:trPr>
        <w:tc>
          <w:tcPr>
            <w:tcW w:w="993" w:type="dxa"/>
            <w:shd w:val="clear" w:color="auto" w:fill="00C1C7" w:themeFill="accent2"/>
          </w:tcPr>
          <w:p w14:paraId="50BEA0F2" w14:textId="77777777" w:rsidR="00FB5983" w:rsidRPr="003A798E" w:rsidRDefault="00FB5983" w:rsidP="004E5D3D"/>
        </w:tc>
        <w:tc>
          <w:tcPr>
            <w:tcW w:w="9026" w:type="dxa"/>
            <w:tcBorders>
              <w:top w:val="single" w:sz="36" w:space="0" w:color="123869" w:themeColor="accent1"/>
            </w:tcBorders>
            <w:shd w:val="clear" w:color="auto" w:fill="00C1C7" w:themeFill="accent2"/>
          </w:tcPr>
          <w:p w14:paraId="3C313BA8" w14:textId="77777777" w:rsidR="00FB5983" w:rsidRPr="003A798E" w:rsidRDefault="00FB5983" w:rsidP="004E5D3D"/>
        </w:tc>
        <w:tc>
          <w:tcPr>
            <w:tcW w:w="992" w:type="dxa"/>
            <w:shd w:val="clear" w:color="auto" w:fill="00C1C7" w:themeFill="accent2"/>
          </w:tcPr>
          <w:p w14:paraId="47CA6A68" w14:textId="77777777" w:rsidR="00FB5983" w:rsidRPr="003A798E" w:rsidRDefault="00FB5983" w:rsidP="004E5D3D"/>
        </w:tc>
      </w:tr>
    </w:tbl>
    <w:p w14:paraId="0E3A01F6" w14:textId="77777777" w:rsidR="00DD7476" w:rsidRPr="004A08DD" w:rsidRDefault="00DD7476" w:rsidP="00DD7476">
      <w:pPr>
        <w:pStyle w:val="Heading3"/>
        <w:jc w:val="center"/>
        <w:rPr>
          <w:rFonts w:ascii="Cambria Math" w:hAnsi="Cambria Math"/>
          <w:color w:val="002060"/>
          <w:sz w:val="50"/>
          <w:szCs w:val="50"/>
          <w:vertAlign w:val="subscript"/>
        </w:rPr>
      </w:pPr>
      <w:r>
        <w:rPr>
          <w:rFonts w:ascii="Cambria Math" w:hAnsi="Cambria Math"/>
          <w:color w:val="002060"/>
          <w:sz w:val="50"/>
          <w:szCs w:val="50"/>
        </w:rPr>
        <w:lastRenderedPageBreak/>
        <w:t>Edge Detection</w:t>
      </w:r>
    </w:p>
    <w:p w14:paraId="4A933A1F" w14:textId="071FE775" w:rsidR="009016EC" w:rsidRDefault="00DD7476" w:rsidP="009E5540">
      <w:pPr>
        <w:rPr>
          <w:sz w:val="30"/>
          <w:szCs w:val="30"/>
        </w:rPr>
      </w:pPr>
      <w:r>
        <w:rPr>
          <w:sz w:val="30"/>
          <w:szCs w:val="30"/>
        </w:rPr>
        <w:t>The single m-file for edge detection</w:t>
      </w:r>
      <w:r w:rsidR="00944B6B">
        <w:rPr>
          <w:sz w:val="30"/>
          <w:szCs w:val="30"/>
        </w:rPr>
        <w:t>:</w:t>
      </w:r>
    </w:p>
    <w:p w14:paraId="11616B5C" w14:textId="40BE04AC" w:rsidR="00DD7476" w:rsidRDefault="00DD7476" w:rsidP="009E5540">
      <w:pPr>
        <w:rPr>
          <w:sz w:val="30"/>
          <w:szCs w:val="30"/>
        </w:rPr>
      </w:pPr>
    </w:p>
    <w:p w14:paraId="13F7CEB1"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Edge Detection</w:t>
      </w:r>
    </w:p>
    <w:p w14:paraId="24C11FAA"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1FE87B8D"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clear </w:t>
      </w:r>
      <w:r>
        <w:rPr>
          <w:rFonts w:ascii="Courier New" w:hAnsi="Courier New" w:cs="Courier New"/>
          <w:color w:val="AA04F9"/>
          <w:sz w:val="30"/>
          <w:szCs w:val="30"/>
          <w:lang w:val="tr-TR"/>
        </w:rPr>
        <w:t>all</w:t>
      </w:r>
    </w:p>
    <w:p w14:paraId="34D88BF1"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clc</w:t>
      </w:r>
    </w:p>
    <w:p w14:paraId="727D6D78"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0DD9B64"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Read the images whose edges will be detected</w:t>
      </w:r>
    </w:p>
    <w:p w14:paraId="609F1C79"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img = imread(</w:t>
      </w:r>
      <w:r>
        <w:rPr>
          <w:rFonts w:ascii="Courier New" w:hAnsi="Courier New" w:cs="Courier New"/>
          <w:color w:val="AA04F9"/>
          <w:sz w:val="30"/>
          <w:szCs w:val="30"/>
          <w:lang w:val="tr-TR"/>
        </w:rPr>
        <w:t>'bridge.jpg'</w:t>
      </w:r>
      <w:r>
        <w:rPr>
          <w:rFonts w:ascii="Courier New" w:hAnsi="Courier New" w:cs="Courier New"/>
          <w:color w:val="000000"/>
          <w:sz w:val="30"/>
          <w:szCs w:val="30"/>
          <w:lang w:val="tr-TR"/>
        </w:rPr>
        <w:t>);</w:t>
      </w:r>
    </w:p>
    <w:p w14:paraId="5314434B"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4B667F51"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First of all, smoothen the image using MATLAB's inbuilt Gaussian filter.</w:t>
      </w:r>
    </w:p>
    <w:p w14:paraId="362F35EC"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In the discussion, some results were obtained with applying Gaussian</w:t>
      </w:r>
    </w:p>
    <w:p w14:paraId="4C345D00"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filtering first for the sake of comparison. </w:t>
      </w:r>
    </w:p>
    <w:p w14:paraId="0FE0A0AB"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 = imgaussfilt(img, 3);</w:t>
      </w:r>
    </w:p>
    <w:p w14:paraId="37808787"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8DC23DA"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The row, column, and channels of the image are obtained along with the </w:t>
      </w:r>
    </w:p>
    <w:p w14:paraId="10584BEC"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cardinality of the image. </w:t>
      </w:r>
    </w:p>
    <w:p w14:paraId="26655B87"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 c, ch] = size(I);</w:t>
      </w:r>
    </w:p>
    <w:p w14:paraId="197505C3"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Card = r*c;</w:t>
      </w:r>
    </w:p>
    <w:p w14:paraId="396ADAC3"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3574B46"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This is added in case the image introduced is an RGB image. </w:t>
      </w:r>
    </w:p>
    <w:p w14:paraId="56EF8D80"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It functions to convert it to a gray-scale image. </w:t>
      </w:r>
    </w:p>
    <w:p w14:paraId="3F1455DF"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if</w:t>
      </w:r>
      <w:r>
        <w:rPr>
          <w:rFonts w:ascii="Courier New" w:hAnsi="Courier New" w:cs="Courier New"/>
          <w:color w:val="000000"/>
          <w:sz w:val="30"/>
          <w:szCs w:val="30"/>
          <w:lang w:val="tr-TR"/>
        </w:rPr>
        <w:t xml:space="preserve"> (ch == 3)</w:t>
      </w:r>
    </w:p>
    <w:p w14:paraId="0A2F14D8"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 = rgb2gray(I);</w:t>
      </w:r>
    </w:p>
    <w:p w14:paraId="4B3F6B39"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5B0151DB"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5CAE2AD4"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Find the Edges using Prewitt, Roberts, Canny, and log</w:t>
      </w:r>
    </w:p>
    <w:p w14:paraId="20ADF2EA"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First Derivative Edge Detectors</w:t>
      </w:r>
    </w:p>
    <w:p w14:paraId="4C4CC410"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P = edge(I, </w:t>
      </w:r>
      <w:r>
        <w:rPr>
          <w:rFonts w:ascii="Courier New" w:hAnsi="Courier New" w:cs="Courier New"/>
          <w:color w:val="AA04F9"/>
          <w:sz w:val="30"/>
          <w:szCs w:val="30"/>
          <w:lang w:val="tr-TR"/>
        </w:rPr>
        <w:t>'Prewitt'</w:t>
      </w:r>
      <w:r>
        <w:rPr>
          <w:rFonts w:ascii="Courier New" w:hAnsi="Courier New" w:cs="Courier New"/>
          <w:color w:val="000000"/>
          <w:sz w:val="30"/>
          <w:szCs w:val="30"/>
          <w:lang w:val="tr-TR"/>
        </w:rPr>
        <w:t>);</w:t>
      </w:r>
    </w:p>
    <w:p w14:paraId="380A7779"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R = edge(I, </w:t>
      </w:r>
      <w:r>
        <w:rPr>
          <w:rFonts w:ascii="Courier New" w:hAnsi="Courier New" w:cs="Courier New"/>
          <w:color w:val="AA04F9"/>
          <w:sz w:val="30"/>
          <w:szCs w:val="30"/>
          <w:lang w:val="tr-TR"/>
        </w:rPr>
        <w:t>'Roberts'</w:t>
      </w:r>
      <w:r>
        <w:rPr>
          <w:rFonts w:ascii="Courier New" w:hAnsi="Courier New" w:cs="Courier New"/>
          <w:color w:val="000000"/>
          <w:sz w:val="30"/>
          <w:szCs w:val="30"/>
          <w:lang w:val="tr-TR"/>
        </w:rPr>
        <w:t>);</w:t>
      </w:r>
    </w:p>
    <w:p w14:paraId="049638C0"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 = edge(I, </w:t>
      </w:r>
      <w:r>
        <w:rPr>
          <w:rFonts w:ascii="Courier New" w:hAnsi="Courier New" w:cs="Courier New"/>
          <w:color w:val="AA04F9"/>
          <w:sz w:val="30"/>
          <w:szCs w:val="30"/>
          <w:lang w:val="tr-TR"/>
        </w:rPr>
        <w:t>'Canny'</w:t>
      </w:r>
      <w:r>
        <w:rPr>
          <w:rFonts w:ascii="Courier New" w:hAnsi="Courier New" w:cs="Courier New"/>
          <w:color w:val="000000"/>
          <w:sz w:val="30"/>
          <w:szCs w:val="30"/>
          <w:lang w:val="tr-TR"/>
        </w:rPr>
        <w:t>);</w:t>
      </w:r>
    </w:p>
    <w:p w14:paraId="120BBE6C"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Second Derivative Edge Detector</w:t>
      </w:r>
    </w:p>
    <w:p w14:paraId="6794F033"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L = edge(I, </w:t>
      </w:r>
      <w:r>
        <w:rPr>
          <w:rFonts w:ascii="Courier New" w:hAnsi="Courier New" w:cs="Courier New"/>
          <w:color w:val="AA04F9"/>
          <w:sz w:val="30"/>
          <w:szCs w:val="30"/>
          <w:lang w:val="tr-TR"/>
        </w:rPr>
        <w:t>'log'</w:t>
      </w:r>
      <w:r>
        <w:rPr>
          <w:rFonts w:ascii="Courier New" w:hAnsi="Courier New" w:cs="Courier New"/>
          <w:color w:val="000000"/>
          <w:sz w:val="30"/>
          <w:szCs w:val="30"/>
          <w:lang w:val="tr-TR"/>
        </w:rPr>
        <w:t>);</w:t>
      </w:r>
    </w:p>
    <w:p w14:paraId="57CFD2DB"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AD8FED6"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Plots - Each image will be in a different figure</w:t>
      </w:r>
    </w:p>
    <w:p w14:paraId="51B54B6E"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%1 - Original Image</w:t>
      </w:r>
    </w:p>
    <w:p w14:paraId="331BA62F"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imshow(img)</w:t>
      </w:r>
    </w:p>
    <w:p w14:paraId="46C33024"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'Original Image'</w:t>
      </w:r>
      <w:r>
        <w:rPr>
          <w:rFonts w:ascii="Courier New" w:hAnsi="Courier New" w:cs="Courier New"/>
          <w:color w:val="000000"/>
          <w:sz w:val="30"/>
          <w:szCs w:val="30"/>
          <w:lang w:val="tr-TR"/>
        </w:rPr>
        <w:t>)</w:t>
      </w:r>
    </w:p>
    <w:p w14:paraId="491AB177"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016FAA6"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%2</w:t>
      </w:r>
    </w:p>
    <w:p w14:paraId="2C9A72AB"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imshow(P)</w:t>
      </w:r>
    </w:p>
    <w:p w14:paraId="3C2DE516"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'Prewitt Edges'</w:t>
      </w:r>
      <w:r>
        <w:rPr>
          <w:rFonts w:ascii="Courier New" w:hAnsi="Courier New" w:cs="Courier New"/>
          <w:color w:val="000000"/>
          <w:sz w:val="30"/>
          <w:szCs w:val="30"/>
          <w:lang w:val="tr-TR"/>
        </w:rPr>
        <w:t>)</w:t>
      </w:r>
    </w:p>
    <w:p w14:paraId="47BA4419"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4FD35B62"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%3</w:t>
      </w:r>
    </w:p>
    <w:p w14:paraId="7A659271"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imshow(R)</w:t>
      </w:r>
    </w:p>
    <w:p w14:paraId="25B00312"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'Roberts Edges'</w:t>
      </w:r>
      <w:r>
        <w:rPr>
          <w:rFonts w:ascii="Courier New" w:hAnsi="Courier New" w:cs="Courier New"/>
          <w:color w:val="000000"/>
          <w:sz w:val="30"/>
          <w:szCs w:val="30"/>
          <w:lang w:val="tr-TR"/>
        </w:rPr>
        <w:t>)</w:t>
      </w:r>
    </w:p>
    <w:p w14:paraId="6C72937E"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2912D55"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%3</w:t>
      </w:r>
    </w:p>
    <w:p w14:paraId="1684C05E"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imshow(C)</w:t>
      </w:r>
    </w:p>
    <w:p w14:paraId="7DD48940"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'Canny Edges'</w:t>
      </w:r>
      <w:r>
        <w:rPr>
          <w:rFonts w:ascii="Courier New" w:hAnsi="Courier New" w:cs="Courier New"/>
          <w:color w:val="000000"/>
          <w:sz w:val="30"/>
          <w:szCs w:val="30"/>
          <w:lang w:val="tr-TR"/>
        </w:rPr>
        <w:t>)</w:t>
      </w:r>
    </w:p>
    <w:p w14:paraId="5DA24872"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5C22258"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%4</w:t>
      </w:r>
    </w:p>
    <w:p w14:paraId="73AC5724"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imshow(L)</w:t>
      </w:r>
    </w:p>
    <w:p w14:paraId="359803BA"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'Laplacian of Gaussian Edges'</w:t>
      </w:r>
      <w:r>
        <w:rPr>
          <w:rFonts w:ascii="Courier New" w:hAnsi="Courier New" w:cs="Courier New"/>
          <w:color w:val="000000"/>
          <w:sz w:val="30"/>
          <w:szCs w:val="30"/>
          <w:lang w:val="tr-TR"/>
        </w:rPr>
        <w:t>)</w:t>
      </w:r>
    </w:p>
    <w:p w14:paraId="23D3D5F5"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0C3D440"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Subplots are used to place the above results on the same figure for the</w:t>
      </w:r>
    </w:p>
    <w:p w14:paraId="43B25039"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sake of comparison.</w:t>
      </w:r>
    </w:p>
    <w:p w14:paraId="2ABC84A8"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%5</w:t>
      </w:r>
    </w:p>
    <w:p w14:paraId="1D39F4BB"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subplot(2,2,1)</w:t>
      </w:r>
    </w:p>
    <w:p w14:paraId="536E594A"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imshow(P)</w:t>
      </w:r>
    </w:p>
    <w:p w14:paraId="4B643DEE"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'Prewitt Edges'</w:t>
      </w:r>
      <w:r>
        <w:rPr>
          <w:rFonts w:ascii="Courier New" w:hAnsi="Courier New" w:cs="Courier New"/>
          <w:color w:val="000000"/>
          <w:sz w:val="30"/>
          <w:szCs w:val="30"/>
          <w:lang w:val="tr-TR"/>
        </w:rPr>
        <w:t>)</w:t>
      </w:r>
    </w:p>
    <w:p w14:paraId="5FA8A954"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474DB7F"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subplot(2,2,2)</w:t>
      </w:r>
    </w:p>
    <w:p w14:paraId="72158B1F"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imshow(R)</w:t>
      </w:r>
    </w:p>
    <w:p w14:paraId="3F872B5C"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'Roberts Edges'</w:t>
      </w:r>
      <w:r>
        <w:rPr>
          <w:rFonts w:ascii="Courier New" w:hAnsi="Courier New" w:cs="Courier New"/>
          <w:color w:val="000000"/>
          <w:sz w:val="30"/>
          <w:szCs w:val="30"/>
          <w:lang w:val="tr-TR"/>
        </w:rPr>
        <w:t>)</w:t>
      </w:r>
    </w:p>
    <w:p w14:paraId="3F972F14"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5F5F71F"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subplot(2,2,3)</w:t>
      </w:r>
    </w:p>
    <w:p w14:paraId="68162678"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imshow(C)</w:t>
      </w:r>
    </w:p>
    <w:p w14:paraId="34CEAB00"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'Canny Edges'</w:t>
      </w:r>
      <w:r>
        <w:rPr>
          <w:rFonts w:ascii="Courier New" w:hAnsi="Courier New" w:cs="Courier New"/>
          <w:color w:val="000000"/>
          <w:sz w:val="30"/>
          <w:szCs w:val="30"/>
          <w:lang w:val="tr-TR"/>
        </w:rPr>
        <w:t>)</w:t>
      </w:r>
    </w:p>
    <w:p w14:paraId="7782FDEE"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775498FB"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subplot(2,2,4)</w:t>
      </w:r>
    </w:p>
    <w:p w14:paraId="037DC967"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imshow(L)</w:t>
      </w:r>
    </w:p>
    <w:p w14:paraId="0BA41D68" w14:textId="77777777" w:rsidR="002D338B" w:rsidRDefault="002D338B" w:rsidP="002D338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'Laplacian of Gaussian Edges'</w:t>
      </w:r>
      <w:r>
        <w:rPr>
          <w:rFonts w:ascii="Courier New" w:hAnsi="Courier New" w:cs="Courier New"/>
          <w:color w:val="000000"/>
          <w:sz w:val="30"/>
          <w:szCs w:val="30"/>
          <w:lang w:val="tr-TR"/>
        </w:rPr>
        <w:t>)</w:t>
      </w:r>
    </w:p>
    <w:p w14:paraId="54C5FFCB" w14:textId="77777777" w:rsidR="00944B6B" w:rsidRDefault="00944B6B" w:rsidP="009E5540">
      <w:pPr>
        <w:rPr>
          <w:sz w:val="30"/>
          <w:szCs w:val="30"/>
        </w:rPr>
      </w:pPr>
    </w:p>
    <w:p w14:paraId="4C726D08" w14:textId="5CCDA9F1" w:rsidR="00DD7476" w:rsidRDefault="00DD7476" w:rsidP="009E5540">
      <w:pPr>
        <w:rPr>
          <w:sz w:val="30"/>
          <w:szCs w:val="30"/>
        </w:rPr>
      </w:pPr>
    </w:p>
    <w:p w14:paraId="4846FAB7" w14:textId="77777777" w:rsidR="003B51BB" w:rsidRDefault="003B51BB" w:rsidP="00DD7476">
      <w:pPr>
        <w:pStyle w:val="Heading3"/>
        <w:jc w:val="center"/>
        <w:rPr>
          <w:rFonts w:ascii="Cambria Math" w:hAnsi="Cambria Math"/>
          <w:color w:val="002060"/>
          <w:sz w:val="50"/>
          <w:szCs w:val="50"/>
        </w:rPr>
      </w:pPr>
    </w:p>
    <w:p w14:paraId="0A91DCB8" w14:textId="451B6D90" w:rsidR="00DD7476" w:rsidRPr="004A08DD" w:rsidRDefault="00944B6B" w:rsidP="00DD7476">
      <w:pPr>
        <w:pStyle w:val="Heading3"/>
        <w:jc w:val="center"/>
        <w:rPr>
          <w:rFonts w:ascii="Cambria Math" w:hAnsi="Cambria Math"/>
          <w:color w:val="002060"/>
          <w:sz w:val="50"/>
          <w:szCs w:val="50"/>
          <w:vertAlign w:val="subscript"/>
        </w:rPr>
      </w:pPr>
      <w:r>
        <w:rPr>
          <w:rFonts w:ascii="Cambria Math" w:hAnsi="Cambria Math"/>
          <w:color w:val="002060"/>
          <w:sz w:val="50"/>
          <w:szCs w:val="50"/>
        </w:rPr>
        <w:t>Corner</w:t>
      </w:r>
      <w:r w:rsidR="00DD7476">
        <w:rPr>
          <w:rFonts w:ascii="Cambria Math" w:hAnsi="Cambria Math"/>
          <w:color w:val="002060"/>
          <w:sz w:val="50"/>
          <w:szCs w:val="50"/>
        </w:rPr>
        <w:t xml:space="preserve"> Detection</w:t>
      </w:r>
    </w:p>
    <w:p w14:paraId="58FD5AD1" w14:textId="2C85AC86" w:rsidR="00DD7476" w:rsidRDefault="00DD7476" w:rsidP="009E5540">
      <w:pPr>
        <w:rPr>
          <w:sz w:val="30"/>
          <w:szCs w:val="30"/>
        </w:rPr>
      </w:pPr>
      <w:r>
        <w:rPr>
          <w:sz w:val="30"/>
          <w:szCs w:val="30"/>
        </w:rPr>
        <w:t>The single m-file for corner detection</w:t>
      </w:r>
      <w:r w:rsidR="00944B6B">
        <w:rPr>
          <w:sz w:val="30"/>
          <w:szCs w:val="30"/>
        </w:rPr>
        <w:t>:</w:t>
      </w:r>
    </w:p>
    <w:p w14:paraId="1F3850F8" w14:textId="4E870E16" w:rsidR="00944B6B" w:rsidRDefault="00944B6B" w:rsidP="009E5540">
      <w:pPr>
        <w:rPr>
          <w:sz w:val="30"/>
          <w:szCs w:val="30"/>
        </w:rPr>
      </w:pPr>
    </w:p>
    <w:p w14:paraId="0A3E333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Corner Detection</w:t>
      </w:r>
    </w:p>
    <w:p w14:paraId="0F3F24FD"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047AC240"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clear </w:t>
      </w:r>
      <w:r>
        <w:rPr>
          <w:rFonts w:ascii="Courier New" w:hAnsi="Courier New" w:cs="Courier New"/>
          <w:color w:val="AA04F9"/>
          <w:sz w:val="30"/>
          <w:szCs w:val="30"/>
          <w:lang w:val="tr-TR"/>
        </w:rPr>
        <w:t>all</w:t>
      </w:r>
    </w:p>
    <w:p w14:paraId="747AB789"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clc</w:t>
      </w:r>
    </w:p>
    <w:p w14:paraId="22DFFC01"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5D3884F"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Read the images whose edges will be detected</w:t>
      </w:r>
    </w:p>
    <w:p w14:paraId="1F20FF4A"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img = imread(</w:t>
      </w:r>
      <w:r>
        <w:rPr>
          <w:rFonts w:ascii="Courier New" w:hAnsi="Courier New" w:cs="Courier New"/>
          <w:color w:val="AA04F9"/>
          <w:sz w:val="30"/>
          <w:szCs w:val="30"/>
          <w:lang w:val="tr-TR"/>
        </w:rPr>
        <w:t>'bridge.jpg'</w:t>
      </w:r>
      <w:r>
        <w:rPr>
          <w:rFonts w:ascii="Courier New" w:hAnsi="Courier New" w:cs="Courier New"/>
          <w:color w:val="000000"/>
          <w:sz w:val="30"/>
          <w:szCs w:val="30"/>
          <w:lang w:val="tr-TR"/>
        </w:rPr>
        <w:t>);</w:t>
      </w:r>
    </w:p>
    <w:p w14:paraId="4FEE8363"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C334E13"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First of all, smoothen the image using MATLAB's inbuilt Gaussian filter.</w:t>
      </w:r>
    </w:p>
    <w:p w14:paraId="2746F1F7"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In the discussion, some results were obtained with applying Gaussian</w:t>
      </w:r>
    </w:p>
    <w:p w14:paraId="67BD5A02"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filtering first for the sake of comparison. </w:t>
      </w:r>
    </w:p>
    <w:p w14:paraId="6632F14A"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 = imgaussfilt(img, 3);</w:t>
      </w:r>
    </w:p>
    <w:p w14:paraId="4B5F99AB"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D9723A4"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The row, column, and channels of the image are obtained along with the </w:t>
      </w:r>
    </w:p>
    <w:p w14:paraId="1A3F2159"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cardinality of the image. </w:t>
      </w:r>
    </w:p>
    <w:p w14:paraId="02EF13D9"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 c, ch] = size(I);</w:t>
      </w:r>
    </w:p>
    <w:p w14:paraId="28D92E5F"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Card = r*c;</w:t>
      </w:r>
    </w:p>
    <w:p w14:paraId="2ED4B161"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0A5AFEE"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This is added in case the image introduced is an RGB image. </w:t>
      </w:r>
    </w:p>
    <w:p w14:paraId="5F5B0132"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It functions to convert it to a gray-scale image. </w:t>
      </w:r>
    </w:p>
    <w:p w14:paraId="4149BCCC"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if</w:t>
      </w:r>
      <w:r>
        <w:rPr>
          <w:rFonts w:ascii="Courier New" w:hAnsi="Courier New" w:cs="Courier New"/>
          <w:color w:val="000000"/>
          <w:sz w:val="30"/>
          <w:szCs w:val="30"/>
          <w:lang w:val="tr-TR"/>
        </w:rPr>
        <w:t xml:space="preserve"> (ch == 3)</w:t>
      </w:r>
    </w:p>
    <w:p w14:paraId="44DCAB96"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 = rgb2gray(I);</w:t>
      </w:r>
    </w:p>
    <w:p w14:paraId="60AF6C49"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44DA21B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7F4BF9E3"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Detect the Corners</w:t>
      </w:r>
    </w:p>
    <w:p w14:paraId="20BE7134"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Using Corner function</w:t>
      </w:r>
    </w:p>
    <w:p w14:paraId="4509958E"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C_H = corner(I, </w:t>
      </w:r>
      <w:r>
        <w:rPr>
          <w:rFonts w:ascii="Courier New" w:hAnsi="Courier New" w:cs="Courier New"/>
          <w:color w:val="AA04F9"/>
          <w:sz w:val="30"/>
          <w:szCs w:val="30"/>
          <w:lang w:val="tr-TR"/>
        </w:rPr>
        <w:t>'Harris'</w:t>
      </w:r>
      <w:r>
        <w:rPr>
          <w:rFonts w:ascii="Courier New" w:hAnsi="Courier New" w:cs="Courier New"/>
          <w:color w:val="000000"/>
          <w:sz w:val="30"/>
          <w:szCs w:val="30"/>
          <w:lang w:val="tr-TR"/>
        </w:rPr>
        <w:t>);</w:t>
      </w:r>
    </w:p>
    <w:p w14:paraId="1BBB553C"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C_M = corner(I, </w:t>
      </w:r>
      <w:r>
        <w:rPr>
          <w:rFonts w:ascii="Courier New" w:hAnsi="Courier New" w:cs="Courier New"/>
          <w:color w:val="AA04F9"/>
          <w:sz w:val="30"/>
          <w:szCs w:val="30"/>
          <w:lang w:val="tr-TR"/>
        </w:rPr>
        <w:t>'MinimumEigenvalue'</w:t>
      </w:r>
      <w:r>
        <w:rPr>
          <w:rFonts w:ascii="Courier New" w:hAnsi="Courier New" w:cs="Courier New"/>
          <w:color w:val="000000"/>
          <w:sz w:val="30"/>
          <w:szCs w:val="30"/>
          <w:lang w:val="tr-TR"/>
        </w:rPr>
        <w:t>);</w:t>
      </w:r>
    </w:p>
    <w:p w14:paraId="7CC1A0CE"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Using Functions from the Computer Vision Toolbox</w:t>
      </w:r>
    </w:p>
    <w:p w14:paraId="2B430004"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H = detectHarrisFeatures(I);</w:t>
      </w:r>
    </w:p>
    <w:p w14:paraId="446452A0"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ME = detectMinEigenFeatures(I);</w:t>
      </w:r>
    </w:p>
    <w:p w14:paraId="57C28E4E"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DDA196E"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Plots - Each image will be in a different figure</w:t>
      </w:r>
    </w:p>
    <w:p w14:paraId="130E7BA9"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 xml:space="preserve">figure </w:t>
      </w:r>
      <w:r>
        <w:rPr>
          <w:rFonts w:ascii="Courier New" w:hAnsi="Courier New" w:cs="Courier New"/>
          <w:color w:val="028009"/>
          <w:sz w:val="30"/>
          <w:szCs w:val="30"/>
          <w:lang w:val="tr-TR"/>
        </w:rPr>
        <w:t>%1 - Original Image</w:t>
      </w:r>
    </w:p>
    <w:p w14:paraId="2DAACF0C"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0CD5D23C"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'Original Image'</w:t>
      </w:r>
      <w:r>
        <w:rPr>
          <w:rFonts w:ascii="Courier New" w:hAnsi="Courier New" w:cs="Courier New"/>
          <w:color w:val="000000"/>
          <w:sz w:val="30"/>
          <w:szCs w:val="30"/>
          <w:lang w:val="tr-TR"/>
        </w:rPr>
        <w:t>)</w:t>
      </w:r>
    </w:p>
    <w:p w14:paraId="01EEF73B"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478F4516"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%2</w:t>
      </w:r>
    </w:p>
    <w:p w14:paraId="5E5A2EBD"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44C0000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p>
    <w:p w14:paraId="14CDA738"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plot(C_H(:,1),C_H(:,2),</w:t>
      </w:r>
      <w:r>
        <w:rPr>
          <w:rFonts w:ascii="Courier New" w:hAnsi="Courier New" w:cs="Courier New"/>
          <w:color w:val="AA04F9"/>
          <w:sz w:val="30"/>
          <w:szCs w:val="30"/>
          <w:lang w:val="tr-TR"/>
        </w:rPr>
        <w:t>'r*'</w:t>
      </w:r>
      <w:r>
        <w:rPr>
          <w:rFonts w:ascii="Courier New" w:hAnsi="Courier New" w:cs="Courier New"/>
          <w:color w:val="000000"/>
          <w:sz w:val="30"/>
          <w:szCs w:val="30"/>
          <w:lang w:val="tr-TR"/>
        </w:rPr>
        <w:t>);</w:t>
      </w:r>
    </w:p>
    <w:p w14:paraId="3094DC4C"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'Corner Detection Using Corner Function'</w:t>
      </w:r>
      <w:r>
        <w:rPr>
          <w:rFonts w:ascii="Courier New" w:hAnsi="Courier New" w:cs="Courier New"/>
          <w:color w:val="000000"/>
          <w:sz w:val="30"/>
          <w:szCs w:val="30"/>
          <w:lang w:val="tr-TR"/>
        </w:rPr>
        <w:t>)</w:t>
      </w:r>
    </w:p>
    <w:p w14:paraId="59D417FD"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xlabel(</w:t>
      </w:r>
      <w:r>
        <w:rPr>
          <w:rFonts w:ascii="Courier New" w:hAnsi="Courier New" w:cs="Courier New"/>
          <w:color w:val="AA04F9"/>
          <w:sz w:val="30"/>
          <w:szCs w:val="30"/>
          <w:lang w:val="tr-TR"/>
        </w:rPr>
        <w:t>'Method - Harris'</w:t>
      </w:r>
      <w:r>
        <w:rPr>
          <w:rFonts w:ascii="Courier New" w:hAnsi="Courier New" w:cs="Courier New"/>
          <w:color w:val="000000"/>
          <w:sz w:val="30"/>
          <w:szCs w:val="30"/>
          <w:lang w:val="tr-TR"/>
        </w:rPr>
        <w:t>)</w:t>
      </w:r>
    </w:p>
    <w:p w14:paraId="38A9309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4DB99EA4"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%3</w:t>
      </w:r>
    </w:p>
    <w:p w14:paraId="6507E39A"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7AB3659B"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p>
    <w:p w14:paraId="4F4DE34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plot(C_M(:,1),C_M(:,2),</w:t>
      </w:r>
      <w:r>
        <w:rPr>
          <w:rFonts w:ascii="Courier New" w:hAnsi="Courier New" w:cs="Courier New"/>
          <w:color w:val="AA04F9"/>
          <w:sz w:val="30"/>
          <w:szCs w:val="30"/>
          <w:lang w:val="tr-TR"/>
        </w:rPr>
        <w:t>'r*'</w:t>
      </w:r>
      <w:r>
        <w:rPr>
          <w:rFonts w:ascii="Courier New" w:hAnsi="Courier New" w:cs="Courier New"/>
          <w:color w:val="000000"/>
          <w:sz w:val="30"/>
          <w:szCs w:val="30"/>
          <w:lang w:val="tr-TR"/>
        </w:rPr>
        <w:t>);</w:t>
      </w:r>
    </w:p>
    <w:p w14:paraId="7A14A08F"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'Corner Detection Using Corner Function'</w:t>
      </w:r>
      <w:r>
        <w:rPr>
          <w:rFonts w:ascii="Courier New" w:hAnsi="Courier New" w:cs="Courier New"/>
          <w:color w:val="000000"/>
          <w:sz w:val="30"/>
          <w:szCs w:val="30"/>
          <w:lang w:val="tr-TR"/>
        </w:rPr>
        <w:t>);</w:t>
      </w:r>
    </w:p>
    <w:p w14:paraId="04608DA2"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xlabel(</w:t>
      </w:r>
      <w:r>
        <w:rPr>
          <w:rFonts w:ascii="Courier New" w:hAnsi="Courier New" w:cs="Courier New"/>
          <w:color w:val="AA04F9"/>
          <w:sz w:val="30"/>
          <w:szCs w:val="30"/>
          <w:lang w:val="tr-TR"/>
        </w:rPr>
        <w:t>'Method - MinimumEigenvalues'</w:t>
      </w:r>
      <w:r>
        <w:rPr>
          <w:rFonts w:ascii="Courier New" w:hAnsi="Courier New" w:cs="Courier New"/>
          <w:color w:val="000000"/>
          <w:sz w:val="30"/>
          <w:szCs w:val="30"/>
          <w:lang w:val="tr-TR"/>
        </w:rPr>
        <w:t>)</w:t>
      </w:r>
    </w:p>
    <w:p w14:paraId="072620C0"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CC30F42"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%3</w:t>
      </w:r>
    </w:p>
    <w:p w14:paraId="422D48F1"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5E5429F4"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r>
        <w:rPr>
          <w:rFonts w:ascii="Courier New" w:hAnsi="Courier New" w:cs="Courier New"/>
          <w:color w:val="000000"/>
          <w:sz w:val="30"/>
          <w:szCs w:val="30"/>
          <w:lang w:val="tr-TR"/>
        </w:rPr>
        <w:t>;</w:t>
      </w:r>
    </w:p>
    <w:p w14:paraId="5DDA5EC3"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plot(H.selectStrongest(50));</w:t>
      </w:r>
    </w:p>
    <w:p w14:paraId="1D7258FA"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'Harris Corner Detection Using detectHarrisFeatures'</w:t>
      </w:r>
      <w:r>
        <w:rPr>
          <w:rFonts w:ascii="Courier New" w:hAnsi="Courier New" w:cs="Courier New"/>
          <w:color w:val="000000"/>
          <w:sz w:val="30"/>
          <w:szCs w:val="30"/>
          <w:lang w:val="tr-TR"/>
        </w:rPr>
        <w:t>)</w:t>
      </w:r>
    </w:p>
    <w:p w14:paraId="46CC252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0B9CA5E"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%4</w:t>
      </w:r>
    </w:p>
    <w:p w14:paraId="12954E6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04ED2ECB"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r>
        <w:rPr>
          <w:rFonts w:ascii="Courier New" w:hAnsi="Courier New" w:cs="Courier New"/>
          <w:color w:val="000000"/>
          <w:sz w:val="30"/>
          <w:szCs w:val="30"/>
          <w:lang w:val="tr-TR"/>
        </w:rPr>
        <w:t>;</w:t>
      </w:r>
    </w:p>
    <w:p w14:paraId="1A28DAC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plot(ME.selectStrongest(50));</w:t>
      </w:r>
    </w:p>
    <w:p w14:paraId="2C5D73CF"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'Kanade-Tomasi Corner Detection Using MinEigenFeatures'</w:t>
      </w:r>
      <w:r>
        <w:rPr>
          <w:rFonts w:ascii="Courier New" w:hAnsi="Courier New" w:cs="Courier New"/>
          <w:color w:val="000000"/>
          <w:sz w:val="30"/>
          <w:szCs w:val="30"/>
          <w:lang w:val="tr-TR"/>
        </w:rPr>
        <w:t>)</w:t>
      </w:r>
    </w:p>
    <w:p w14:paraId="1830A78A"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D981CB8"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Subplots are used to place the above results on the same figure for the</w:t>
      </w:r>
    </w:p>
    <w:p w14:paraId="6F929289"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sake of comparison.</w:t>
      </w:r>
    </w:p>
    <w:p w14:paraId="650C8DD9"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figure </w:t>
      </w:r>
      <w:r>
        <w:rPr>
          <w:rFonts w:ascii="Courier New" w:hAnsi="Courier New" w:cs="Courier New"/>
          <w:color w:val="028009"/>
          <w:sz w:val="30"/>
          <w:szCs w:val="30"/>
          <w:lang w:val="tr-TR"/>
        </w:rPr>
        <w:t>%6</w:t>
      </w:r>
    </w:p>
    <w:p w14:paraId="2DAAB63E"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subplot(2,2,1)</w:t>
      </w:r>
    </w:p>
    <w:p w14:paraId="091E3E6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684C624F"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p>
    <w:p w14:paraId="556464B0"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plot(C_H(:,1),C_H(:,2),</w:t>
      </w:r>
      <w:r>
        <w:rPr>
          <w:rFonts w:ascii="Courier New" w:hAnsi="Courier New" w:cs="Courier New"/>
          <w:color w:val="AA04F9"/>
          <w:sz w:val="30"/>
          <w:szCs w:val="30"/>
          <w:lang w:val="tr-TR"/>
        </w:rPr>
        <w:t>'r*'</w:t>
      </w:r>
      <w:r>
        <w:rPr>
          <w:rFonts w:ascii="Courier New" w:hAnsi="Courier New" w:cs="Courier New"/>
          <w:color w:val="000000"/>
          <w:sz w:val="30"/>
          <w:szCs w:val="30"/>
          <w:lang w:val="tr-TR"/>
        </w:rPr>
        <w:t>);</w:t>
      </w:r>
    </w:p>
    <w:p w14:paraId="077794AC"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'Corner Detection Using Corner Function (Method - Harris)'</w:t>
      </w:r>
      <w:r>
        <w:rPr>
          <w:rFonts w:ascii="Courier New" w:hAnsi="Courier New" w:cs="Courier New"/>
          <w:color w:val="000000"/>
          <w:sz w:val="30"/>
          <w:szCs w:val="30"/>
          <w:lang w:val="tr-TR"/>
        </w:rPr>
        <w:t>)</w:t>
      </w:r>
    </w:p>
    <w:p w14:paraId="118F5112"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4225D710"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subplot(2,2,2)</w:t>
      </w:r>
    </w:p>
    <w:p w14:paraId="40B84B24"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7927851B"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p>
    <w:p w14:paraId="7C2A65A0"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plot(C_M(:,1),C_M(:,2),</w:t>
      </w:r>
      <w:r>
        <w:rPr>
          <w:rFonts w:ascii="Courier New" w:hAnsi="Courier New" w:cs="Courier New"/>
          <w:color w:val="AA04F9"/>
          <w:sz w:val="30"/>
          <w:szCs w:val="30"/>
          <w:lang w:val="tr-TR"/>
        </w:rPr>
        <w:t>'r*'</w:t>
      </w:r>
      <w:r>
        <w:rPr>
          <w:rFonts w:ascii="Courier New" w:hAnsi="Courier New" w:cs="Courier New"/>
          <w:color w:val="000000"/>
          <w:sz w:val="30"/>
          <w:szCs w:val="30"/>
          <w:lang w:val="tr-TR"/>
        </w:rPr>
        <w:t>);</w:t>
      </w:r>
    </w:p>
    <w:p w14:paraId="01899F0B"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'Corner Detection Using Corner Function (Method - MinimumEigenvalues)'</w:t>
      </w:r>
      <w:r>
        <w:rPr>
          <w:rFonts w:ascii="Courier New" w:hAnsi="Courier New" w:cs="Courier New"/>
          <w:color w:val="000000"/>
          <w:sz w:val="30"/>
          <w:szCs w:val="30"/>
          <w:lang w:val="tr-TR"/>
        </w:rPr>
        <w:t>);</w:t>
      </w:r>
    </w:p>
    <w:p w14:paraId="17A71C7A"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00FC1FA2"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subplot(2,2,3)</w:t>
      </w:r>
    </w:p>
    <w:p w14:paraId="63564861"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00238E1E"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r>
        <w:rPr>
          <w:rFonts w:ascii="Courier New" w:hAnsi="Courier New" w:cs="Courier New"/>
          <w:color w:val="000000"/>
          <w:sz w:val="30"/>
          <w:szCs w:val="30"/>
          <w:lang w:val="tr-TR"/>
        </w:rPr>
        <w:t>;</w:t>
      </w:r>
    </w:p>
    <w:p w14:paraId="6F0FC633"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plot(H.selectStrongest(100));</w:t>
      </w:r>
    </w:p>
    <w:p w14:paraId="4B33804C"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'Harris Corner Detection Using detectHarrisFeatures'</w:t>
      </w:r>
      <w:r>
        <w:rPr>
          <w:rFonts w:ascii="Courier New" w:hAnsi="Courier New" w:cs="Courier New"/>
          <w:color w:val="000000"/>
          <w:sz w:val="30"/>
          <w:szCs w:val="30"/>
          <w:lang w:val="tr-TR"/>
        </w:rPr>
        <w:t>)</w:t>
      </w:r>
    </w:p>
    <w:p w14:paraId="11CDCFE2"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FACD6A3"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subplot(2,2,4)</w:t>
      </w:r>
    </w:p>
    <w:p w14:paraId="44B2F445"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2051D8BB"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r>
        <w:rPr>
          <w:rFonts w:ascii="Courier New" w:hAnsi="Courier New" w:cs="Courier New"/>
          <w:color w:val="000000"/>
          <w:sz w:val="30"/>
          <w:szCs w:val="30"/>
          <w:lang w:val="tr-TR"/>
        </w:rPr>
        <w:t>;</w:t>
      </w:r>
    </w:p>
    <w:p w14:paraId="7EF4335B"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plot(ME.selectStrongest(100));</w:t>
      </w:r>
    </w:p>
    <w:p w14:paraId="79631773" w14:textId="77777777" w:rsidR="00944B6B" w:rsidRDefault="00944B6B" w:rsidP="00944B6B">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'Kanade-Tomasi Corner Detection Using MinEigenFeatures'</w:t>
      </w:r>
      <w:r>
        <w:rPr>
          <w:rFonts w:ascii="Courier New" w:hAnsi="Courier New" w:cs="Courier New"/>
          <w:color w:val="000000"/>
          <w:sz w:val="30"/>
          <w:szCs w:val="30"/>
          <w:lang w:val="tr-TR"/>
        </w:rPr>
        <w:t>)</w:t>
      </w:r>
    </w:p>
    <w:p w14:paraId="69879E78" w14:textId="77777777" w:rsidR="00944B6B" w:rsidRDefault="00944B6B" w:rsidP="00944B6B">
      <w:pPr>
        <w:autoSpaceDE w:val="0"/>
        <w:autoSpaceDN w:val="0"/>
        <w:adjustRightInd w:val="0"/>
        <w:rPr>
          <w:rFonts w:ascii="Courier New" w:hAnsi="Courier New" w:cs="Courier New"/>
          <w:lang w:val="tr-TR"/>
        </w:rPr>
      </w:pPr>
    </w:p>
    <w:p w14:paraId="2E345396" w14:textId="77777777" w:rsidR="00944B6B" w:rsidRDefault="00944B6B" w:rsidP="009E5540">
      <w:pPr>
        <w:rPr>
          <w:sz w:val="30"/>
          <w:szCs w:val="30"/>
        </w:rPr>
      </w:pPr>
    </w:p>
    <w:p w14:paraId="35FA10FA" w14:textId="77777777" w:rsidR="00FB5983" w:rsidRDefault="00FB5983" w:rsidP="009E5540">
      <w:pPr>
        <w:rPr>
          <w:sz w:val="30"/>
          <w:szCs w:val="30"/>
        </w:rPr>
      </w:pPr>
    </w:p>
    <w:sectPr w:rsidR="00FB5983" w:rsidSect="0014712C">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A7946" w14:textId="77777777" w:rsidR="00E63C35" w:rsidRDefault="00E63C35" w:rsidP="001205A1">
      <w:r>
        <w:separator/>
      </w:r>
    </w:p>
  </w:endnote>
  <w:endnote w:type="continuationSeparator" w:id="0">
    <w:p w14:paraId="03DCC5B8" w14:textId="77777777" w:rsidR="00E63C35" w:rsidRDefault="00E63C35"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EndPr>
      <w:rPr>
        <w:rStyle w:val="PageNumber"/>
      </w:rPr>
    </w:sdtEndPr>
    <w:sdtContent>
      <w:p w14:paraId="7EE5316F" w14:textId="77777777" w:rsidR="00D253A5" w:rsidRDefault="00D253A5" w:rsidP="00975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9A679CB" w14:textId="77777777" w:rsidR="00D253A5" w:rsidRDefault="00D253A5"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1358343"/>
      <w:docPartObj>
        <w:docPartGallery w:val="Page Numbers (Bottom of Page)"/>
        <w:docPartUnique/>
      </w:docPartObj>
    </w:sdtPr>
    <w:sdtEndPr>
      <w:rPr>
        <w:rStyle w:val="PageNumber"/>
      </w:rPr>
    </w:sdtEndPr>
    <w:sdtContent>
      <w:p w14:paraId="564073E4" w14:textId="77777777" w:rsidR="00D253A5" w:rsidRDefault="00D253A5" w:rsidP="00975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D253A5" w14:paraId="49D4272B" w14:textId="77777777" w:rsidTr="005F4F46">
      <w:tc>
        <w:tcPr>
          <w:tcW w:w="5395" w:type="dxa"/>
        </w:tcPr>
        <w:p w14:paraId="01AACD05" w14:textId="4F516AFB" w:rsidR="00D253A5" w:rsidRPr="00BF37FC" w:rsidRDefault="00FF39C1" w:rsidP="00C66528">
          <w:pPr>
            <w:pStyle w:val="Footer"/>
            <w:rPr>
              <w:sz w:val="12"/>
              <w:szCs w:val="12"/>
            </w:rPr>
          </w:pPr>
          <w:r>
            <w:rPr>
              <w:sz w:val="12"/>
              <w:szCs w:val="12"/>
            </w:rPr>
            <w:t>CORNER DETECTION</w:t>
          </w:r>
        </w:p>
      </w:tc>
      <w:tc>
        <w:tcPr>
          <w:tcW w:w="5395" w:type="dxa"/>
        </w:tcPr>
        <w:p w14:paraId="1087EE78" w14:textId="77777777" w:rsidR="00D253A5" w:rsidRPr="001205A1" w:rsidRDefault="00D253A5" w:rsidP="001205A1">
          <w:pPr>
            <w:pStyle w:val="Footer"/>
          </w:pPr>
          <w:r w:rsidRPr="001205A1">
            <w:t xml:space="preserve">   </w:t>
          </w:r>
        </w:p>
      </w:tc>
    </w:tr>
  </w:tbl>
  <w:p w14:paraId="6AEF8897" w14:textId="77777777" w:rsidR="00D253A5" w:rsidRDefault="00D25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24419" w14:textId="77777777" w:rsidR="00E63C35" w:rsidRDefault="00E63C35" w:rsidP="001205A1">
      <w:r>
        <w:separator/>
      </w:r>
    </w:p>
  </w:footnote>
  <w:footnote w:type="continuationSeparator" w:id="0">
    <w:p w14:paraId="32938206" w14:textId="77777777" w:rsidR="00E63C35" w:rsidRDefault="00E63C35"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1367"/>
    <w:multiLevelType w:val="hybridMultilevel"/>
    <w:tmpl w:val="B5F4D576"/>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1FA6772"/>
    <w:multiLevelType w:val="hybridMultilevel"/>
    <w:tmpl w:val="0BECA4E0"/>
    <w:lvl w:ilvl="0" w:tplc="2C02958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97E79"/>
    <w:multiLevelType w:val="hybridMultilevel"/>
    <w:tmpl w:val="0D04B848"/>
    <w:lvl w:ilvl="0" w:tplc="39142CB2">
      <w:start w:val="1"/>
      <w:numFmt w:val="bullet"/>
      <w:lvlText w:val="-"/>
      <w:lvlJc w:val="left"/>
      <w:pPr>
        <w:ind w:left="720" w:hanging="360"/>
      </w:pPr>
      <w:rPr>
        <w:rFonts w:ascii="Cambria Math" w:eastAsiaTheme="minorHAnsi"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B35A52"/>
    <w:multiLevelType w:val="hybridMultilevel"/>
    <w:tmpl w:val="9D04351A"/>
    <w:lvl w:ilvl="0" w:tplc="0616F18E">
      <w:numFmt w:val="bullet"/>
      <w:lvlText w:val="-"/>
      <w:lvlJc w:val="left"/>
      <w:pPr>
        <w:ind w:left="720" w:hanging="360"/>
      </w:pPr>
      <w:rPr>
        <w:rFonts w:ascii="Cambria Math" w:eastAsiaTheme="minorHAnsi" w:hAnsi="Cambria Math"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C38260D"/>
    <w:multiLevelType w:val="hybridMultilevel"/>
    <w:tmpl w:val="7A823C72"/>
    <w:lvl w:ilvl="0" w:tplc="8A42A2C8">
      <w:start w:val="16"/>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E762645"/>
    <w:multiLevelType w:val="hybridMultilevel"/>
    <w:tmpl w:val="0E483C8C"/>
    <w:lvl w:ilvl="0" w:tplc="0DC23134">
      <w:start w:val="16"/>
      <w:numFmt w:val="bullet"/>
      <w:lvlText w:val="-"/>
      <w:lvlJc w:val="left"/>
      <w:pPr>
        <w:ind w:left="720" w:hanging="360"/>
      </w:pPr>
      <w:rPr>
        <w:rFonts w:ascii="Cambria Math" w:eastAsiaTheme="minorHAnsi" w:hAnsi="Cambria Math"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3FC77F6"/>
    <w:multiLevelType w:val="hybridMultilevel"/>
    <w:tmpl w:val="2BF004BA"/>
    <w:lvl w:ilvl="0" w:tplc="4DDC483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E71017"/>
    <w:multiLevelType w:val="hybridMultilevel"/>
    <w:tmpl w:val="E12AA6A8"/>
    <w:lvl w:ilvl="0" w:tplc="95D20C9A">
      <w:start w:val="2"/>
      <w:numFmt w:val="bullet"/>
      <w:lvlText w:val="-"/>
      <w:lvlJc w:val="left"/>
      <w:pPr>
        <w:ind w:left="720" w:hanging="360"/>
      </w:pPr>
      <w:rPr>
        <w:rFonts w:ascii="Cambria Math" w:eastAsiaTheme="minorHAnsi" w:hAnsi="Cambria Math"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917144E"/>
    <w:multiLevelType w:val="hybridMultilevel"/>
    <w:tmpl w:val="6A4A3A1A"/>
    <w:lvl w:ilvl="0" w:tplc="099E4206">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6C664DD7"/>
    <w:multiLevelType w:val="hybridMultilevel"/>
    <w:tmpl w:val="83C21012"/>
    <w:lvl w:ilvl="0" w:tplc="F0C8B05E">
      <w:start w:val="1"/>
      <w:numFmt w:val="bullet"/>
      <w:lvlText w:val="-"/>
      <w:lvlJc w:val="left"/>
      <w:pPr>
        <w:ind w:left="720" w:hanging="360"/>
      </w:pPr>
      <w:rPr>
        <w:rFonts w:ascii="Cambria Math" w:eastAsiaTheme="minorHAnsi"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E6683F"/>
    <w:multiLevelType w:val="hybridMultilevel"/>
    <w:tmpl w:val="1CAC37A4"/>
    <w:lvl w:ilvl="0" w:tplc="2DF432D2">
      <w:start w:val="2"/>
      <w:numFmt w:val="bullet"/>
      <w:lvlText w:val=""/>
      <w:lvlJc w:val="left"/>
      <w:pPr>
        <w:ind w:left="720" w:hanging="360"/>
      </w:pPr>
      <w:rPr>
        <w:rFonts w:ascii="Symbol" w:eastAsiaTheme="minorEastAsia"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BAC4821"/>
    <w:multiLevelType w:val="hybridMultilevel"/>
    <w:tmpl w:val="901AAB12"/>
    <w:lvl w:ilvl="0" w:tplc="7960CA0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2"/>
  </w:num>
  <w:num w:numId="4">
    <w:abstractNumId w:val="6"/>
  </w:num>
  <w:num w:numId="5">
    <w:abstractNumId w:val="5"/>
  </w:num>
  <w:num w:numId="6">
    <w:abstractNumId w:val="4"/>
  </w:num>
  <w:num w:numId="7">
    <w:abstractNumId w:val="11"/>
  </w:num>
  <w:num w:numId="8">
    <w:abstractNumId w:val="3"/>
  </w:num>
  <w:num w:numId="9">
    <w:abstractNumId w:val="0"/>
  </w:num>
  <w:num w:numId="10">
    <w:abstractNumId w:val="8"/>
  </w:num>
  <w:num w:numId="11">
    <w:abstractNumId w:val="10"/>
  </w:num>
  <w:num w:numId="12">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displayBackgroundShap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4CE"/>
    <w:rsid w:val="000010F7"/>
    <w:rsid w:val="00001CE5"/>
    <w:rsid w:val="0000346E"/>
    <w:rsid w:val="00003E34"/>
    <w:rsid w:val="000043F1"/>
    <w:rsid w:val="0000533B"/>
    <w:rsid w:val="00005AEB"/>
    <w:rsid w:val="00005CD2"/>
    <w:rsid w:val="00007A77"/>
    <w:rsid w:val="00007A9D"/>
    <w:rsid w:val="000104D3"/>
    <w:rsid w:val="00013405"/>
    <w:rsid w:val="0001465F"/>
    <w:rsid w:val="00015356"/>
    <w:rsid w:val="00021CCD"/>
    <w:rsid w:val="00022CE0"/>
    <w:rsid w:val="000233AF"/>
    <w:rsid w:val="00023590"/>
    <w:rsid w:val="00023705"/>
    <w:rsid w:val="00023EF8"/>
    <w:rsid w:val="00025463"/>
    <w:rsid w:val="000259EB"/>
    <w:rsid w:val="0002675E"/>
    <w:rsid w:val="00027755"/>
    <w:rsid w:val="00030432"/>
    <w:rsid w:val="00030DA9"/>
    <w:rsid w:val="0003187D"/>
    <w:rsid w:val="00031A99"/>
    <w:rsid w:val="00031CE7"/>
    <w:rsid w:val="00031D33"/>
    <w:rsid w:val="00033F58"/>
    <w:rsid w:val="000363F2"/>
    <w:rsid w:val="00036568"/>
    <w:rsid w:val="0003666A"/>
    <w:rsid w:val="000409D8"/>
    <w:rsid w:val="00040AA3"/>
    <w:rsid w:val="00041027"/>
    <w:rsid w:val="00041115"/>
    <w:rsid w:val="00043DAE"/>
    <w:rsid w:val="00044574"/>
    <w:rsid w:val="00044977"/>
    <w:rsid w:val="000457A6"/>
    <w:rsid w:val="00046430"/>
    <w:rsid w:val="000472D9"/>
    <w:rsid w:val="00047A58"/>
    <w:rsid w:val="0005123E"/>
    <w:rsid w:val="00051868"/>
    <w:rsid w:val="00051E83"/>
    <w:rsid w:val="000522EE"/>
    <w:rsid w:val="000529D1"/>
    <w:rsid w:val="00053287"/>
    <w:rsid w:val="00053AA2"/>
    <w:rsid w:val="00053BAC"/>
    <w:rsid w:val="00053E7A"/>
    <w:rsid w:val="000545F6"/>
    <w:rsid w:val="00054780"/>
    <w:rsid w:val="00055E94"/>
    <w:rsid w:val="000565C7"/>
    <w:rsid w:val="0005672A"/>
    <w:rsid w:val="00056951"/>
    <w:rsid w:val="00060748"/>
    <w:rsid w:val="00060ABA"/>
    <w:rsid w:val="00071897"/>
    <w:rsid w:val="00072800"/>
    <w:rsid w:val="000736AA"/>
    <w:rsid w:val="00073D41"/>
    <w:rsid w:val="00075E26"/>
    <w:rsid w:val="000769AC"/>
    <w:rsid w:val="00076CDE"/>
    <w:rsid w:val="00077D5B"/>
    <w:rsid w:val="00081012"/>
    <w:rsid w:val="000822DD"/>
    <w:rsid w:val="00083990"/>
    <w:rsid w:val="00083CBA"/>
    <w:rsid w:val="00084108"/>
    <w:rsid w:val="00084283"/>
    <w:rsid w:val="00084B01"/>
    <w:rsid w:val="000875CC"/>
    <w:rsid w:val="000911A8"/>
    <w:rsid w:val="00091568"/>
    <w:rsid w:val="00091780"/>
    <w:rsid w:val="00091AC4"/>
    <w:rsid w:val="00094678"/>
    <w:rsid w:val="00095C8C"/>
    <w:rsid w:val="000960D7"/>
    <w:rsid w:val="00096FCC"/>
    <w:rsid w:val="00097A7E"/>
    <w:rsid w:val="000A089B"/>
    <w:rsid w:val="000A24F9"/>
    <w:rsid w:val="000A3029"/>
    <w:rsid w:val="000A762E"/>
    <w:rsid w:val="000A7ACA"/>
    <w:rsid w:val="000B07CE"/>
    <w:rsid w:val="000B129F"/>
    <w:rsid w:val="000B1310"/>
    <w:rsid w:val="000B1712"/>
    <w:rsid w:val="000B1956"/>
    <w:rsid w:val="000B217E"/>
    <w:rsid w:val="000B6112"/>
    <w:rsid w:val="000B6D75"/>
    <w:rsid w:val="000B7A95"/>
    <w:rsid w:val="000C15A6"/>
    <w:rsid w:val="000C2711"/>
    <w:rsid w:val="000C4ED1"/>
    <w:rsid w:val="000C4F81"/>
    <w:rsid w:val="000C5DB4"/>
    <w:rsid w:val="000C63FE"/>
    <w:rsid w:val="000C6BB1"/>
    <w:rsid w:val="000C7922"/>
    <w:rsid w:val="000C7B44"/>
    <w:rsid w:val="000D01B0"/>
    <w:rsid w:val="000D0FFC"/>
    <w:rsid w:val="000D3254"/>
    <w:rsid w:val="000D3940"/>
    <w:rsid w:val="000D4CF3"/>
    <w:rsid w:val="000D58EB"/>
    <w:rsid w:val="000E0005"/>
    <w:rsid w:val="000E0BB0"/>
    <w:rsid w:val="000E187E"/>
    <w:rsid w:val="000E38E3"/>
    <w:rsid w:val="000E58F1"/>
    <w:rsid w:val="000E75A5"/>
    <w:rsid w:val="000F042E"/>
    <w:rsid w:val="000F1F4C"/>
    <w:rsid w:val="000F1FB1"/>
    <w:rsid w:val="000F3255"/>
    <w:rsid w:val="000F400D"/>
    <w:rsid w:val="000F41E0"/>
    <w:rsid w:val="000F47DF"/>
    <w:rsid w:val="000F4F1E"/>
    <w:rsid w:val="000F50F7"/>
    <w:rsid w:val="000F601A"/>
    <w:rsid w:val="000F700C"/>
    <w:rsid w:val="000F72CF"/>
    <w:rsid w:val="001006BC"/>
    <w:rsid w:val="0010129D"/>
    <w:rsid w:val="0010189E"/>
    <w:rsid w:val="00102718"/>
    <w:rsid w:val="00102F36"/>
    <w:rsid w:val="00103B4D"/>
    <w:rsid w:val="00104FA7"/>
    <w:rsid w:val="00105D32"/>
    <w:rsid w:val="00106400"/>
    <w:rsid w:val="00107233"/>
    <w:rsid w:val="00110E42"/>
    <w:rsid w:val="001132BA"/>
    <w:rsid w:val="00113AEF"/>
    <w:rsid w:val="00116BAD"/>
    <w:rsid w:val="0011786D"/>
    <w:rsid w:val="00117CB8"/>
    <w:rsid w:val="001205A1"/>
    <w:rsid w:val="0012092A"/>
    <w:rsid w:val="00120D90"/>
    <w:rsid w:val="00121F75"/>
    <w:rsid w:val="001226E3"/>
    <w:rsid w:val="0012300C"/>
    <w:rsid w:val="00124429"/>
    <w:rsid w:val="00124656"/>
    <w:rsid w:val="00124882"/>
    <w:rsid w:val="00124B11"/>
    <w:rsid w:val="0012521D"/>
    <w:rsid w:val="00125F71"/>
    <w:rsid w:val="001301E6"/>
    <w:rsid w:val="0013046B"/>
    <w:rsid w:val="001317D2"/>
    <w:rsid w:val="00133A97"/>
    <w:rsid w:val="00136BFB"/>
    <w:rsid w:val="00136FFB"/>
    <w:rsid w:val="001374C1"/>
    <w:rsid w:val="00137BEE"/>
    <w:rsid w:val="001406D7"/>
    <w:rsid w:val="0014092C"/>
    <w:rsid w:val="001411FD"/>
    <w:rsid w:val="001417B5"/>
    <w:rsid w:val="00141EAC"/>
    <w:rsid w:val="00141FBF"/>
    <w:rsid w:val="00143F28"/>
    <w:rsid w:val="00144D1C"/>
    <w:rsid w:val="00144DA7"/>
    <w:rsid w:val="00144EF2"/>
    <w:rsid w:val="00146359"/>
    <w:rsid w:val="001469AE"/>
    <w:rsid w:val="00146ED7"/>
    <w:rsid w:val="0014712C"/>
    <w:rsid w:val="001504EE"/>
    <w:rsid w:val="001515F5"/>
    <w:rsid w:val="001517E8"/>
    <w:rsid w:val="0015363A"/>
    <w:rsid w:val="0015480E"/>
    <w:rsid w:val="00155FC2"/>
    <w:rsid w:val="00156066"/>
    <w:rsid w:val="001564E9"/>
    <w:rsid w:val="001574A8"/>
    <w:rsid w:val="00160384"/>
    <w:rsid w:val="00161285"/>
    <w:rsid w:val="00162579"/>
    <w:rsid w:val="0016426D"/>
    <w:rsid w:val="001652E3"/>
    <w:rsid w:val="00165CFD"/>
    <w:rsid w:val="001674F7"/>
    <w:rsid w:val="0016766A"/>
    <w:rsid w:val="00167702"/>
    <w:rsid w:val="001678EF"/>
    <w:rsid w:val="00167A99"/>
    <w:rsid w:val="00170A42"/>
    <w:rsid w:val="00171D57"/>
    <w:rsid w:val="00173316"/>
    <w:rsid w:val="00174231"/>
    <w:rsid w:val="0017599A"/>
    <w:rsid w:val="00176682"/>
    <w:rsid w:val="00177BF6"/>
    <w:rsid w:val="00177DB8"/>
    <w:rsid w:val="00180C80"/>
    <w:rsid w:val="0018137B"/>
    <w:rsid w:val="001846C4"/>
    <w:rsid w:val="00186F4A"/>
    <w:rsid w:val="00187F42"/>
    <w:rsid w:val="001908E0"/>
    <w:rsid w:val="00190C8A"/>
    <w:rsid w:val="00191FC2"/>
    <w:rsid w:val="00193196"/>
    <w:rsid w:val="001941F0"/>
    <w:rsid w:val="0019468D"/>
    <w:rsid w:val="00195D29"/>
    <w:rsid w:val="001A01CB"/>
    <w:rsid w:val="001A0492"/>
    <w:rsid w:val="001A0FF2"/>
    <w:rsid w:val="001A2339"/>
    <w:rsid w:val="001A2FC2"/>
    <w:rsid w:val="001A33B0"/>
    <w:rsid w:val="001A364D"/>
    <w:rsid w:val="001A4012"/>
    <w:rsid w:val="001A4627"/>
    <w:rsid w:val="001A58DF"/>
    <w:rsid w:val="001B1C70"/>
    <w:rsid w:val="001B2F94"/>
    <w:rsid w:val="001B2FDD"/>
    <w:rsid w:val="001B785D"/>
    <w:rsid w:val="001B7ED5"/>
    <w:rsid w:val="001C0F11"/>
    <w:rsid w:val="001C145A"/>
    <w:rsid w:val="001C1A13"/>
    <w:rsid w:val="001C2439"/>
    <w:rsid w:val="001C604E"/>
    <w:rsid w:val="001C6788"/>
    <w:rsid w:val="001D11BF"/>
    <w:rsid w:val="001D1A46"/>
    <w:rsid w:val="001D1D74"/>
    <w:rsid w:val="001D2A51"/>
    <w:rsid w:val="001D341F"/>
    <w:rsid w:val="001D41F1"/>
    <w:rsid w:val="001D4D00"/>
    <w:rsid w:val="001D4EC1"/>
    <w:rsid w:val="001D7A2E"/>
    <w:rsid w:val="001E3A3E"/>
    <w:rsid w:val="001E3FE0"/>
    <w:rsid w:val="001E40B2"/>
    <w:rsid w:val="001E6820"/>
    <w:rsid w:val="001E6B9E"/>
    <w:rsid w:val="001F312F"/>
    <w:rsid w:val="001F4057"/>
    <w:rsid w:val="001F5524"/>
    <w:rsid w:val="001F6C3D"/>
    <w:rsid w:val="001F7F48"/>
    <w:rsid w:val="002005CE"/>
    <w:rsid w:val="002008EF"/>
    <w:rsid w:val="002019B9"/>
    <w:rsid w:val="00202F6D"/>
    <w:rsid w:val="00203003"/>
    <w:rsid w:val="002034E6"/>
    <w:rsid w:val="002036FE"/>
    <w:rsid w:val="00205157"/>
    <w:rsid w:val="00205F5C"/>
    <w:rsid w:val="002060FB"/>
    <w:rsid w:val="002067A2"/>
    <w:rsid w:val="00210E98"/>
    <w:rsid w:val="002110C0"/>
    <w:rsid w:val="00212BCA"/>
    <w:rsid w:val="00214824"/>
    <w:rsid w:val="0021519E"/>
    <w:rsid w:val="00215EF4"/>
    <w:rsid w:val="002163B2"/>
    <w:rsid w:val="00216D95"/>
    <w:rsid w:val="00216EB7"/>
    <w:rsid w:val="00217482"/>
    <w:rsid w:val="00217C55"/>
    <w:rsid w:val="0022042C"/>
    <w:rsid w:val="00220E06"/>
    <w:rsid w:val="0022195A"/>
    <w:rsid w:val="00224BE8"/>
    <w:rsid w:val="00224FF7"/>
    <w:rsid w:val="0022553C"/>
    <w:rsid w:val="00226F39"/>
    <w:rsid w:val="00227D22"/>
    <w:rsid w:val="00231B19"/>
    <w:rsid w:val="00232EBA"/>
    <w:rsid w:val="00233ADF"/>
    <w:rsid w:val="00233B57"/>
    <w:rsid w:val="002340E8"/>
    <w:rsid w:val="002355F0"/>
    <w:rsid w:val="00237EB7"/>
    <w:rsid w:val="00240B45"/>
    <w:rsid w:val="00241717"/>
    <w:rsid w:val="00241CF2"/>
    <w:rsid w:val="00244FAB"/>
    <w:rsid w:val="00245C05"/>
    <w:rsid w:val="002468E3"/>
    <w:rsid w:val="00246B6B"/>
    <w:rsid w:val="00247460"/>
    <w:rsid w:val="00247D2B"/>
    <w:rsid w:val="00250903"/>
    <w:rsid w:val="002510E5"/>
    <w:rsid w:val="002512F3"/>
    <w:rsid w:val="0025149B"/>
    <w:rsid w:val="002516C2"/>
    <w:rsid w:val="002523FB"/>
    <w:rsid w:val="00252B4F"/>
    <w:rsid w:val="00256A92"/>
    <w:rsid w:val="00256F64"/>
    <w:rsid w:val="00260E3F"/>
    <w:rsid w:val="00261EAA"/>
    <w:rsid w:val="002624B2"/>
    <w:rsid w:val="00266DEF"/>
    <w:rsid w:val="0026769C"/>
    <w:rsid w:val="0027068F"/>
    <w:rsid w:val="00270823"/>
    <w:rsid w:val="00272747"/>
    <w:rsid w:val="00272A9A"/>
    <w:rsid w:val="002730E8"/>
    <w:rsid w:val="002763E3"/>
    <w:rsid w:val="00276873"/>
    <w:rsid w:val="002769FF"/>
    <w:rsid w:val="00282827"/>
    <w:rsid w:val="00283BF4"/>
    <w:rsid w:val="00283FB1"/>
    <w:rsid w:val="00286390"/>
    <w:rsid w:val="002877E8"/>
    <w:rsid w:val="0029104F"/>
    <w:rsid w:val="002955FB"/>
    <w:rsid w:val="00295B82"/>
    <w:rsid w:val="0029700C"/>
    <w:rsid w:val="002971E2"/>
    <w:rsid w:val="00297D43"/>
    <w:rsid w:val="00297FEE"/>
    <w:rsid w:val="002A189A"/>
    <w:rsid w:val="002A24E2"/>
    <w:rsid w:val="002A33B2"/>
    <w:rsid w:val="002A3F35"/>
    <w:rsid w:val="002A44EC"/>
    <w:rsid w:val="002A46C0"/>
    <w:rsid w:val="002A7010"/>
    <w:rsid w:val="002B0E55"/>
    <w:rsid w:val="002B1772"/>
    <w:rsid w:val="002B26CF"/>
    <w:rsid w:val="002B2D42"/>
    <w:rsid w:val="002B3F30"/>
    <w:rsid w:val="002B47A0"/>
    <w:rsid w:val="002B5405"/>
    <w:rsid w:val="002B5A20"/>
    <w:rsid w:val="002B63C3"/>
    <w:rsid w:val="002B7D62"/>
    <w:rsid w:val="002B7F21"/>
    <w:rsid w:val="002C0396"/>
    <w:rsid w:val="002C06E5"/>
    <w:rsid w:val="002C1302"/>
    <w:rsid w:val="002C1DB2"/>
    <w:rsid w:val="002C2BCB"/>
    <w:rsid w:val="002C34AD"/>
    <w:rsid w:val="002C3DC0"/>
    <w:rsid w:val="002C46BE"/>
    <w:rsid w:val="002C4957"/>
    <w:rsid w:val="002C4C83"/>
    <w:rsid w:val="002C5C00"/>
    <w:rsid w:val="002C6400"/>
    <w:rsid w:val="002D1A85"/>
    <w:rsid w:val="002D22D6"/>
    <w:rsid w:val="002D2A4B"/>
    <w:rsid w:val="002D338B"/>
    <w:rsid w:val="002E0ACE"/>
    <w:rsid w:val="002E12A5"/>
    <w:rsid w:val="002E1B35"/>
    <w:rsid w:val="002E1CB8"/>
    <w:rsid w:val="002E2E36"/>
    <w:rsid w:val="002E2EDE"/>
    <w:rsid w:val="002E305D"/>
    <w:rsid w:val="002E6258"/>
    <w:rsid w:val="002E6E52"/>
    <w:rsid w:val="002E74AF"/>
    <w:rsid w:val="002E7C4E"/>
    <w:rsid w:val="002F0105"/>
    <w:rsid w:val="002F1164"/>
    <w:rsid w:val="002F33BF"/>
    <w:rsid w:val="002F37AB"/>
    <w:rsid w:val="002F3AB3"/>
    <w:rsid w:val="002F684E"/>
    <w:rsid w:val="002F7761"/>
    <w:rsid w:val="002F78AC"/>
    <w:rsid w:val="00302727"/>
    <w:rsid w:val="00304DCD"/>
    <w:rsid w:val="00307943"/>
    <w:rsid w:val="0031055C"/>
    <w:rsid w:val="0031092C"/>
    <w:rsid w:val="0031103A"/>
    <w:rsid w:val="00311991"/>
    <w:rsid w:val="003128C8"/>
    <w:rsid w:val="00312F24"/>
    <w:rsid w:val="00315921"/>
    <w:rsid w:val="00315FDE"/>
    <w:rsid w:val="00316794"/>
    <w:rsid w:val="00316991"/>
    <w:rsid w:val="00316F59"/>
    <w:rsid w:val="00317724"/>
    <w:rsid w:val="003200D6"/>
    <w:rsid w:val="003208A9"/>
    <w:rsid w:val="003234C6"/>
    <w:rsid w:val="00324A76"/>
    <w:rsid w:val="003261AB"/>
    <w:rsid w:val="00326505"/>
    <w:rsid w:val="00327979"/>
    <w:rsid w:val="00327A5F"/>
    <w:rsid w:val="00332079"/>
    <w:rsid w:val="00332CC8"/>
    <w:rsid w:val="00333449"/>
    <w:rsid w:val="00334F1E"/>
    <w:rsid w:val="00335D01"/>
    <w:rsid w:val="00337A37"/>
    <w:rsid w:val="00337F5E"/>
    <w:rsid w:val="00340419"/>
    <w:rsid w:val="00342682"/>
    <w:rsid w:val="00342B52"/>
    <w:rsid w:val="0034489D"/>
    <w:rsid w:val="003459AA"/>
    <w:rsid w:val="00345AF1"/>
    <w:rsid w:val="00345E5B"/>
    <w:rsid w:val="00346157"/>
    <w:rsid w:val="00350EA2"/>
    <w:rsid w:val="003510F9"/>
    <w:rsid w:val="00351447"/>
    <w:rsid w:val="00351CFD"/>
    <w:rsid w:val="00352118"/>
    <w:rsid w:val="003543E3"/>
    <w:rsid w:val="00355145"/>
    <w:rsid w:val="00356967"/>
    <w:rsid w:val="0035781B"/>
    <w:rsid w:val="003604E9"/>
    <w:rsid w:val="0036156C"/>
    <w:rsid w:val="00362A24"/>
    <w:rsid w:val="00362EEF"/>
    <w:rsid w:val="00365029"/>
    <w:rsid w:val="00365954"/>
    <w:rsid w:val="00366056"/>
    <w:rsid w:val="00366211"/>
    <w:rsid w:val="003676BC"/>
    <w:rsid w:val="00367F98"/>
    <w:rsid w:val="00371109"/>
    <w:rsid w:val="00371EE1"/>
    <w:rsid w:val="003731E6"/>
    <w:rsid w:val="0037457B"/>
    <w:rsid w:val="00376616"/>
    <w:rsid w:val="003766FF"/>
    <w:rsid w:val="00376A63"/>
    <w:rsid w:val="00377830"/>
    <w:rsid w:val="00381A43"/>
    <w:rsid w:val="00381DEC"/>
    <w:rsid w:val="00381F19"/>
    <w:rsid w:val="003824FA"/>
    <w:rsid w:val="0038267D"/>
    <w:rsid w:val="00382D3C"/>
    <w:rsid w:val="0038327C"/>
    <w:rsid w:val="00383967"/>
    <w:rsid w:val="00383FB3"/>
    <w:rsid w:val="00385481"/>
    <w:rsid w:val="00385C37"/>
    <w:rsid w:val="00385EA4"/>
    <w:rsid w:val="00385EF8"/>
    <w:rsid w:val="0038764E"/>
    <w:rsid w:val="00391092"/>
    <w:rsid w:val="00392195"/>
    <w:rsid w:val="003923DF"/>
    <w:rsid w:val="003926A8"/>
    <w:rsid w:val="003933FB"/>
    <w:rsid w:val="00393C3F"/>
    <w:rsid w:val="003943B1"/>
    <w:rsid w:val="00396A25"/>
    <w:rsid w:val="0039791B"/>
    <w:rsid w:val="0039799C"/>
    <w:rsid w:val="003A1008"/>
    <w:rsid w:val="003A1521"/>
    <w:rsid w:val="003A37AE"/>
    <w:rsid w:val="003A3C8C"/>
    <w:rsid w:val="003A46B9"/>
    <w:rsid w:val="003A48D8"/>
    <w:rsid w:val="003A5B48"/>
    <w:rsid w:val="003A642F"/>
    <w:rsid w:val="003A6514"/>
    <w:rsid w:val="003A798E"/>
    <w:rsid w:val="003B087C"/>
    <w:rsid w:val="003B1F0D"/>
    <w:rsid w:val="003B2246"/>
    <w:rsid w:val="003B27C5"/>
    <w:rsid w:val="003B3BA9"/>
    <w:rsid w:val="003B4F1B"/>
    <w:rsid w:val="003B51BB"/>
    <w:rsid w:val="003B53B0"/>
    <w:rsid w:val="003B70DA"/>
    <w:rsid w:val="003C0589"/>
    <w:rsid w:val="003C2A6A"/>
    <w:rsid w:val="003C2AD2"/>
    <w:rsid w:val="003C3394"/>
    <w:rsid w:val="003C62AB"/>
    <w:rsid w:val="003C6721"/>
    <w:rsid w:val="003C6AE0"/>
    <w:rsid w:val="003D338A"/>
    <w:rsid w:val="003D35F2"/>
    <w:rsid w:val="003D47E6"/>
    <w:rsid w:val="003D7012"/>
    <w:rsid w:val="003D734E"/>
    <w:rsid w:val="003E118F"/>
    <w:rsid w:val="003E1471"/>
    <w:rsid w:val="003E1CD4"/>
    <w:rsid w:val="003E2CBC"/>
    <w:rsid w:val="003E4284"/>
    <w:rsid w:val="003E6C2A"/>
    <w:rsid w:val="003F0553"/>
    <w:rsid w:val="003F0FCF"/>
    <w:rsid w:val="003F5D6C"/>
    <w:rsid w:val="003F5DCA"/>
    <w:rsid w:val="003F7863"/>
    <w:rsid w:val="0040011C"/>
    <w:rsid w:val="004011E8"/>
    <w:rsid w:val="00404206"/>
    <w:rsid w:val="0040481E"/>
    <w:rsid w:val="00405C5A"/>
    <w:rsid w:val="004063E1"/>
    <w:rsid w:val="00406450"/>
    <w:rsid w:val="004073BA"/>
    <w:rsid w:val="0040755B"/>
    <w:rsid w:val="004110E7"/>
    <w:rsid w:val="00411835"/>
    <w:rsid w:val="00412E8B"/>
    <w:rsid w:val="00413957"/>
    <w:rsid w:val="00414C8F"/>
    <w:rsid w:val="0041534C"/>
    <w:rsid w:val="00416A52"/>
    <w:rsid w:val="00416E22"/>
    <w:rsid w:val="00416EAC"/>
    <w:rsid w:val="004175F1"/>
    <w:rsid w:val="00420938"/>
    <w:rsid w:val="0042103B"/>
    <w:rsid w:val="004214F1"/>
    <w:rsid w:val="00421952"/>
    <w:rsid w:val="00422BBE"/>
    <w:rsid w:val="00423595"/>
    <w:rsid w:val="0042416E"/>
    <w:rsid w:val="00425A99"/>
    <w:rsid w:val="004305A5"/>
    <w:rsid w:val="00430623"/>
    <w:rsid w:val="00431175"/>
    <w:rsid w:val="00432803"/>
    <w:rsid w:val="004337AC"/>
    <w:rsid w:val="00433A20"/>
    <w:rsid w:val="00433A56"/>
    <w:rsid w:val="00435485"/>
    <w:rsid w:val="004357DF"/>
    <w:rsid w:val="00435CDF"/>
    <w:rsid w:val="0043775C"/>
    <w:rsid w:val="00442DA5"/>
    <w:rsid w:val="004437B5"/>
    <w:rsid w:val="004453A3"/>
    <w:rsid w:val="004455C7"/>
    <w:rsid w:val="00445C23"/>
    <w:rsid w:val="00445F22"/>
    <w:rsid w:val="00446F14"/>
    <w:rsid w:val="0044761C"/>
    <w:rsid w:val="004477FB"/>
    <w:rsid w:val="00447814"/>
    <w:rsid w:val="0045037E"/>
    <w:rsid w:val="00450EDD"/>
    <w:rsid w:val="004510FD"/>
    <w:rsid w:val="00453332"/>
    <w:rsid w:val="00454ACC"/>
    <w:rsid w:val="0045588B"/>
    <w:rsid w:val="0045620F"/>
    <w:rsid w:val="00457698"/>
    <w:rsid w:val="004603DD"/>
    <w:rsid w:val="00461346"/>
    <w:rsid w:val="00461555"/>
    <w:rsid w:val="0046194A"/>
    <w:rsid w:val="004624C7"/>
    <w:rsid w:val="00464650"/>
    <w:rsid w:val="00465034"/>
    <w:rsid w:val="00467E01"/>
    <w:rsid w:val="00471598"/>
    <w:rsid w:val="00472DF5"/>
    <w:rsid w:val="0047310D"/>
    <w:rsid w:val="004736DC"/>
    <w:rsid w:val="00475082"/>
    <w:rsid w:val="004756DD"/>
    <w:rsid w:val="004836EF"/>
    <w:rsid w:val="004839B2"/>
    <w:rsid w:val="00486635"/>
    <w:rsid w:val="004874B2"/>
    <w:rsid w:val="00487572"/>
    <w:rsid w:val="00487B00"/>
    <w:rsid w:val="004901F5"/>
    <w:rsid w:val="004904F6"/>
    <w:rsid w:val="0049190D"/>
    <w:rsid w:val="004933B9"/>
    <w:rsid w:val="0049665B"/>
    <w:rsid w:val="004971A5"/>
    <w:rsid w:val="004A08DD"/>
    <w:rsid w:val="004A298D"/>
    <w:rsid w:val="004A2CD7"/>
    <w:rsid w:val="004A534B"/>
    <w:rsid w:val="004A53DC"/>
    <w:rsid w:val="004A73DF"/>
    <w:rsid w:val="004B0216"/>
    <w:rsid w:val="004B04B8"/>
    <w:rsid w:val="004B0C15"/>
    <w:rsid w:val="004B123B"/>
    <w:rsid w:val="004B2FA5"/>
    <w:rsid w:val="004B3F21"/>
    <w:rsid w:val="004B5771"/>
    <w:rsid w:val="004B64B7"/>
    <w:rsid w:val="004B67E4"/>
    <w:rsid w:val="004B6DFE"/>
    <w:rsid w:val="004B7665"/>
    <w:rsid w:val="004C0036"/>
    <w:rsid w:val="004C190D"/>
    <w:rsid w:val="004C2B33"/>
    <w:rsid w:val="004C3216"/>
    <w:rsid w:val="004C3E7D"/>
    <w:rsid w:val="004C7452"/>
    <w:rsid w:val="004D0942"/>
    <w:rsid w:val="004D13F7"/>
    <w:rsid w:val="004D26E3"/>
    <w:rsid w:val="004D3152"/>
    <w:rsid w:val="004D568C"/>
    <w:rsid w:val="004D5772"/>
    <w:rsid w:val="004D583B"/>
    <w:rsid w:val="004D5AF7"/>
    <w:rsid w:val="004D6B58"/>
    <w:rsid w:val="004D73E7"/>
    <w:rsid w:val="004D75CC"/>
    <w:rsid w:val="004D77D2"/>
    <w:rsid w:val="004D7CEF"/>
    <w:rsid w:val="004E0084"/>
    <w:rsid w:val="004E0333"/>
    <w:rsid w:val="004E1297"/>
    <w:rsid w:val="004E1D3B"/>
    <w:rsid w:val="004E38BB"/>
    <w:rsid w:val="004E434E"/>
    <w:rsid w:val="004E46E3"/>
    <w:rsid w:val="004F05FA"/>
    <w:rsid w:val="004F1EAC"/>
    <w:rsid w:val="004F3FB0"/>
    <w:rsid w:val="004F44E1"/>
    <w:rsid w:val="004F4DF4"/>
    <w:rsid w:val="004F6F07"/>
    <w:rsid w:val="004F78CB"/>
    <w:rsid w:val="005000FD"/>
    <w:rsid w:val="00500109"/>
    <w:rsid w:val="0050108C"/>
    <w:rsid w:val="00501646"/>
    <w:rsid w:val="005016E4"/>
    <w:rsid w:val="0050285C"/>
    <w:rsid w:val="005032D0"/>
    <w:rsid w:val="0050365D"/>
    <w:rsid w:val="005047C7"/>
    <w:rsid w:val="00506942"/>
    <w:rsid w:val="005077E8"/>
    <w:rsid w:val="0051013E"/>
    <w:rsid w:val="0051110E"/>
    <w:rsid w:val="00513BFE"/>
    <w:rsid w:val="00514062"/>
    <w:rsid w:val="00514378"/>
    <w:rsid w:val="005143C8"/>
    <w:rsid w:val="00515191"/>
    <w:rsid w:val="00516FB8"/>
    <w:rsid w:val="00517234"/>
    <w:rsid w:val="00517AF6"/>
    <w:rsid w:val="00521771"/>
    <w:rsid w:val="00522489"/>
    <w:rsid w:val="0052252C"/>
    <w:rsid w:val="00523956"/>
    <w:rsid w:val="00527BAF"/>
    <w:rsid w:val="005313B2"/>
    <w:rsid w:val="005315ED"/>
    <w:rsid w:val="005316DC"/>
    <w:rsid w:val="005329AC"/>
    <w:rsid w:val="00533A66"/>
    <w:rsid w:val="00533AF3"/>
    <w:rsid w:val="005354C1"/>
    <w:rsid w:val="005355F5"/>
    <w:rsid w:val="00536362"/>
    <w:rsid w:val="005409BC"/>
    <w:rsid w:val="00540DFD"/>
    <w:rsid w:val="00540F47"/>
    <w:rsid w:val="005410B8"/>
    <w:rsid w:val="00541DBF"/>
    <w:rsid w:val="00543862"/>
    <w:rsid w:val="00543BE7"/>
    <w:rsid w:val="00545FE9"/>
    <w:rsid w:val="00547364"/>
    <w:rsid w:val="00547B9B"/>
    <w:rsid w:val="00550669"/>
    <w:rsid w:val="0055093E"/>
    <w:rsid w:val="00551444"/>
    <w:rsid w:val="00551CDE"/>
    <w:rsid w:val="0055445B"/>
    <w:rsid w:val="00554751"/>
    <w:rsid w:val="005559E2"/>
    <w:rsid w:val="00556B0D"/>
    <w:rsid w:val="0055766F"/>
    <w:rsid w:val="005604FD"/>
    <w:rsid w:val="0056190B"/>
    <w:rsid w:val="005647E0"/>
    <w:rsid w:val="005648AB"/>
    <w:rsid w:val="00564FB0"/>
    <w:rsid w:val="005651F2"/>
    <w:rsid w:val="00565300"/>
    <w:rsid w:val="005668E5"/>
    <w:rsid w:val="0056708C"/>
    <w:rsid w:val="00570CC4"/>
    <w:rsid w:val="00572602"/>
    <w:rsid w:val="00573EBA"/>
    <w:rsid w:val="0057536D"/>
    <w:rsid w:val="00575ECA"/>
    <w:rsid w:val="005762D5"/>
    <w:rsid w:val="00577DD8"/>
    <w:rsid w:val="00577EC3"/>
    <w:rsid w:val="00580A50"/>
    <w:rsid w:val="00581209"/>
    <w:rsid w:val="00582378"/>
    <w:rsid w:val="00582BF8"/>
    <w:rsid w:val="0058395D"/>
    <w:rsid w:val="00583DE0"/>
    <w:rsid w:val="0058407D"/>
    <w:rsid w:val="0058413A"/>
    <w:rsid w:val="005859DC"/>
    <w:rsid w:val="00591B6A"/>
    <w:rsid w:val="005924B2"/>
    <w:rsid w:val="005A01A4"/>
    <w:rsid w:val="005A1ECC"/>
    <w:rsid w:val="005A1FEB"/>
    <w:rsid w:val="005A2F17"/>
    <w:rsid w:val="005A4A23"/>
    <w:rsid w:val="005A5F93"/>
    <w:rsid w:val="005A72B5"/>
    <w:rsid w:val="005B0D60"/>
    <w:rsid w:val="005B2E68"/>
    <w:rsid w:val="005B52FC"/>
    <w:rsid w:val="005B5C36"/>
    <w:rsid w:val="005B6AFE"/>
    <w:rsid w:val="005C082D"/>
    <w:rsid w:val="005C10CE"/>
    <w:rsid w:val="005C34C5"/>
    <w:rsid w:val="005C3949"/>
    <w:rsid w:val="005C4790"/>
    <w:rsid w:val="005C4FD2"/>
    <w:rsid w:val="005C6C91"/>
    <w:rsid w:val="005C71F3"/>
    <w:rsid w:val="005D132E"/>
    <w:rsid w:val="005D3EE6"/>
    <w:rsid w:val="005D42FD"/>
    <w:rsid w:val="005D50AA"/>
    <w:rsid w:val="005D5742"/>
    <w:rsid w:val="005D6330"/>
    <w:rsid w:val="005D6DB1"/>
    <w:rsid w:val="005D740D"/>
    <w:rsid w:val="005E0FE9"/>
    <w:rsid w:val="005E21E0"/>
    <w:rsid w:val="005E6B25"/>
    <w:rsid w:val="005E7DFC"/>
    <w:rsid w:val="005F3936"/>
    <w:rsid w:val="005F425D"/>
    <w:rsid w:val="005F4EE5"/>
    <w:rsid w:val="005F4F46"/>
    <w:rsid w:val="00600BD5"/>
    <w:rsid w:val="00601EA0"/>
    <w:rsid w:val="006020CB"/>
    <w:rsid w:val="006023F4"/>
    <w:rsid w:val="006050CF"/>
    <w:rsid w:val="00606848"/>
    <w:rsid w:val="00607267"/>
    <w:rsid w:val="00610922"/>
    <w:rsid w:val="0061288E"/>
    <w:rsid w:val="006148B0"/>
    <w:rsid w:val="006155D1"/>
    <w:rsid w:val="006170B3"/>
    <w:rsid w:val="006171AB"/>
    <w:rsid w:val="00617929"/>
    <w:rsid w:val="00622214"/>
    <w:rsid w:val="0062236A"/>
    <w:rsid w:val="0062466D"/>
    <w:rsid w:val="006246AD"/>
    <w:rsid w:val="00626353"/>
    <w:rsid w:val="0062793F"/>
    <w:rsid w:val="00633DEC"/>
    <w:rsid w:val="0063422E"/>
    <w:rsid w:val="00634A6B"/>
    <w:rsid w:val="0063616F"/>
    <w:rsid w:val="00636885"/>
    <w:rsid w:val="00636A7F"/>
    <w:rsid w:val="00642731"/>
    <w:rsid w:val="00642EB1"/>
    <w:rsid w:val="00643E8E"/>
    <w:rsid w:val="00644632"/>
    <w:rsid w:val="0064577C"/>
    <w:rsid w:val="00645F2E"/>
    <w:rsid w:val="00645F70"/>
    <w:rsid w:val="0064645B"/>
    <w:rsid w:val="00646E18"/>
    <w:rsid w:val="00646F34"/>
    <w:rsid w:val="0065064B"/>
    <w:rsid w:val="00651DAE"/>
    <w:rsid w:val="006535C4"/>
    <w:rsid w:val="00653BBE"/>
    <w:rsid w:val="00653C07"/>
    <w:rsid w:val="00654E4A"/>
    <w:rsid w:val="006551F9"/>
    <w:rsid w:val="006562BF"/>
    <w:rsid w:val="00656624"/>
    <w:rsid w:val="00657192"/>
    <w:rsid w:val="006629F1"/>
    <w:rsid w:val="00662AAD"/>
    <w:rsid w:val="00662E07"/>
    <w:rsid w:val="00664B70"/>
    <w:rsid w:val="0066588C"/>
    <w:rsid w:val="00665BA6"/>
    <w:rsid w:val="00666504"/>
    <w:rsid w:val="0066665D"/>
    <w:rsid w:val="0067057E"/>
    <w:rsid w:val="00671332"/>
    <w:rsid w:val="0067174F"/>
    <w:rsid w:val="0067178E"/>
    <w:rsid w:val="006757AD"/>
    <w:rsid w:val="0067739C"/>
    <w:rsid w:val="0068163D"/>
    <w:rsid w:val="006817BE"/>
    <w:rsid w:val="006826F4"/>
    <w:rsid w:val="006829D1"/>
    <w:rsid w:val="0068457A"/>
    <w:rsid w:val="00685C42"/>
    <w:rsid w:val="006869AA"/>
    <w:rsid w:val="006900C9"/>
    <w:rsid w:val="00690A2E"/>
    <w:rsid w:val="00691266"/>
    <w:rsid w:val="0069224F"/>
    <w:rsid w:val="00692635"/>
    <w:rsid w:val="00693922"/>
    <w:rsid w:val="00693C69"/>
    <w:rsid w:val="0069424E"/>
    <w:rsid w:val="00697424"/>
    <w:rsid w:val="006978C3"/>
    <w:rsid w:val="006A0256"/>
    <w:rsid w:val="006A2DE6"/>
    <w:rsid w:val="006A3D18"/>
    <w:rsid w:val="006A600B"/>
    <w:rsid w:val="006A67EB"/>
    <w:rsid w:val="006B13D1"/>
    <w:rsid w:val="006B16E0"/>
    <w:rsid w:val="006B3914"/>
    <w:rsid w:val="006B5220"/>
    <w:rsid w:val="006B5D79"/>
    <w:rsid w:val="006B5D98"/>
    <w:rsid w:val="006B6843"/>
    <w:rsid w:val="006C138A"/>
    <w:rsid w:val="006C4496"/>
    <w:rsid w:val="006C4676"/>
    <w:rsid w:val="006C5181"/>
    <w:rsid w:val="006C60E6"/>
    <w:rsid w:val="006C63A3"/>
    <w:rsid w:val="006D0630"/>
    <w:rsid w:val="006D0F0A"/>
    <w:rsid w:val="006D4A03"/>
    <w:rsid w:val="006D4C71"/>
    <w:rsid w:val="006D60AA"/>
    <w:rsid w:val="006D6E45"/>
    <w:rsid w:val="006E0EA4"/>
    <w:rsid w:val="006E104D"/>
    <w:rsid w:val="006E1426"/>
    <w:rsid w:val="006E2922"/>
    <w:rsid w:val="006E3466"/>
    <w:rsid w:val="006E4DB5"/>
    <w:rsid w:val="006E6440"/>
    <w:rsid w:val="006F3FED"/>
    <w:rsid w:val="006F4504"/>
    <w:rsid w:val="006F4BD7"/>
    <w:rsid w:val="006F4EED"/>
    <w:rsid w:val="006F4F20"/>
    <w:rsid w:val="007005BC"/>
    <w:rsid w:val="0070072E"/>
    <w:rsid w:val="007009C3"/>
    <w:rsid w:val="007041A8"/>
    <w:rsid w:val="00710003"/>
    <w:rsid w:val="007100A0"/>
    <w:rsid w:val="00711BBB"/>
    <w:rsid w:val="00712B99"/>
    <w:rsid w:val="00714D2C"/>
    <w:rsid w:val="0071575F"/>
    <w:rsid w:val="00716485"/>
    <w:rsid w:val="00717C0A"/>
    <w:rsid w:val="007204B4"/>
    <w:rsid w:val="00720E11"/>
    <w:rsid w:val="00722102"/>
    <w:rsid w:val="0072219F"/>
    <w:rsid w:val="007225DE"/>
    <w:rsid w:val="007232EA"/>
    <w:rsid w:val="00723E3C"/>
    <w:rsid w:val="00725079"/>
    <w:rsid w:val="00726C4B"/>
    <w:rsid w:val="00727103"/>
    <w:rsid w:val="00731A50"/>
    <w:rsid w:val="007332BE"/>
    <w:rsid w:val="007344EB"/>
    <w:rsid w:val="00734EFE"/>
    <w:rsid w:val="007353A2"/>
    <w:rsid w:val="00735F22"/>
    <w:rsid w:val="0074083C"/>
    <w:rsid w:val="00743770"/>
    <w:rsid w:val="00743AA3"/>
    <w:rsid w:val="0075175C"/>
    <w:rsid w:val="007539B7"/>
    <w:rsid w:val="00756193"/>
    <w:rsid w:val="007577AC"/>
    <w:rsid w:val="00760A92"/>
    <w:rsid w:val="00762E7F"/>
    <w:rsid w:val="00763268"/>
    <w:rsid w:val="007634BA"/>
    <w:rsid w:val="00763910"/>
    <w:rsid w:val="00763EFC"/>
    <w:rsid w:val="00764EC1"/>
    <w:rsid w:val="007650B0"/>
    <w:rsid w:val="007670F3"/>
    <w:rsid w:val="00767588"/>
    <w:rsid w:val="00770654"/>
    <w:rsid w:val="0077090E"/>
    <w:rsid w:val="00770EB6"/>
    <w:rsid w:val="0077383F"/>
    <w:rsid w:val="00774131"/>
    <w:rsid w:val="0077518A"/>
    <w:rsid w:val="007752B3"/>
    <w:rsid w:val="007804AB"/>
    <w:rsid w:val="00780BBF"/>
    <w:rsid w:val="00780F28"/>
    <w:rsid w:val="00781519"/>
    <w:rsid w:val="0078252F"/>
    <w:rsid w:val="00783056"/>
    <w:rsid w:val="0078425C"/>
    <w:rsid w:val="00784EAE"/>
    <w:rsid w:val="00786336"/>
    <w:rsid w:val="00786F2B"/>
    <w:rsid w:val="007911BC"/>
    <w:rsid w:val="00791779"/>
    <w:rsid w:val="0079244A"/>
    <w:rsid w:val="0079293F"/>
    <w:rsid w:val="00792BE3"/>
    <w:rsid w:val="00793C9F"/>
    <w:rsid w:val="0079428E"/>
    <w:rsid w:val="00794F10"/>
    <w:rsid w:val="007950AA"/>
    <w:rsid w:val="00796967"/>
    <w:rsid w:val="00796CF0"/>
    <w:rsid w:val="007972A3"/>
    <w:rsid w:val="007A2664"/>
    <w:rsid w:val="007A2F54"/>
    <w:rsid w:val="007A38B9"/>
    <w:rsid w:val="007A3AC7"/>
    <w:rsid w:val="007A4D72"/>
    <w:rsid w:val="007A5A05"/>
    <w:rsid w:val="007A666C"/>
    <w:rsid w:val="007B0740"/>
    <w:rsid w:val="007B0B49"/>
    <w:rsid w:val="007B1940"/>
    <w:rsid w:val="007B359C"/>
    <w:rsid w:val="007B40A7"/>
    <w:rsid w:val="007B4B86"/>
    <w:rsid w:val="007B778D"/>
    <w:rsid w:val="007C0C38"/>
    <w:rsid w:val="007C0EB5"/>
    <w:rsid w:val="007C144E"/>
    <w:rsid w:val="007C1BAB"/>
    <w:rsid w:val="007C1C87"/>
    <w:rsid w:val="007C2F27"/>
    <w:rsid w:val="007D31A8"/>
    <w:rsid w:val="007D360A"/>
    <w:rsid w:val="007D3AC5"/>
    <w:rsid w:val="007D3DD4"/>
    <w:rsid w:val="007D4831"/>
    <w:rsid w:val="007D5635"/>
    <w:rsid w:val="007D63B3"/>
    <w:rsid w:val="007D6958"/>
    <w:rsid w:val="007D7BB2"/>
    <w:rsid w:val="007E0071"/>
    <w:rsid w:val="007E0787"/>
    <w:rsid w:val="007E07EB"/>
    <w:rsid w:val="007E2CAB"/>
    <w:rsid w:val="007E594C"/>
    <w:rsid w:val="007F038A"/>
    <w:rsid w:val="007F10E4"/>
    <w:rsid w:val="007F1375"/>
    <w:rsid w:val="007F1B2B"/>
    <w:rsid w:val="007F227C"/>
    <w:rsid w:val="007F3777"/>
    <w:rsid w:val="007F43E1"/>
    <w:rsid w:val="007F51F7"/>
    <w:rsid w:val="007F62F9"/>
    <w:rsid w:val="007F7974"/>
    <w:rsid w:val="007F7DD2"/>
    <w:rsid w:val="007F7EC4"/>
    <w:rsid w:val="008008DB"/>
    <w:rsid w:val="00802B4B"/>
    <w:rsid w:val="00802D91"/>
    <w:rsid w:val="008055E7"/>
    <w:rsid w:val="00805B57"/>
    <w:rsid w:val="00806578"/>
    <w:rsid w:val="0081000B"/>
    <w:rsid w:val="00810016"/>
    <w:rsid w:val="0081050B"/>
    <w:rsid w:val="008109D6"/>
    <w:rsid w:val="008111DC"/>
    <w:rsid w:val="0081415B"/>
    <w:rsid w:val="008152E4"/>
    <w:rsid w:val="008159DA"/>
    <w:rsid w:val="00815DAD"/>
    <w:rsid w:val="00817156"/>
    <w:rsid w:val="008222DA"/>
    <w:rsid w:val="008223AE"/>
    <w:rsid w:val="00823A14"/>
    <w:rsid w:val="00827394"/>
    <w:rsid w:val="00827641"/>
    <w:rsid w:val="00827B4E"/>
    <w:rsid w:val="00827C95"/>
    <w:rsid w:val="00827DDC"/>
    <w:rsid w:val="0083028F"/>
    <w:rsid w:val="00832E57"/>
    <w:rsid w:val="00833806"/>
    <w:rsid w:val="00833B11"/>
    <w:rsid w:val="00835775"/>
    <w:rsid w:val="00836615"/>
    <w:rsid w:val="00836ED0"/>
    <w:rsid w:val="00837474"/>
    <w:rsid w:val="00837FC9"/>
    <w:rsid w:val="008414CE"/>
    <w:rsid w:val="00841AA0"/>
    <w:rsid w:val="0084252C"/>
    <w:rsid w:val="008428F3"/>
    <w:rsid w:val="00844062"/>
    <w:rsid w:val="00845A54"/>
    <w:rsid w:val="00845B85"/>
    <w:rsid w:val="008465F9"/>
    <w:rsid w:val="008479A4"/>
    <w:rsid w:val="00851856"/>
    <w:rsid w:val="00851996"/>
    <w:rsid w:val="0085209C"/>
    <w:rsid w:val="0085228C"/>
    <w:rsid w:val="008604AD"/>
    <w:rsid w:val="00861705"/>
    <w:rsid w:val="00862732"/>
    <w:rsid w:val="00863C61"/>
    <w:rsid w:val="00863EDF"/>
    <w:rsid w:val="008650F1"/>
    <w:rsid w:val="00867351"/>
    <w:rsid w:val="008705BE"/>
    <w:rsid w:val="008707ED"/>
    <w:rsid w:val="00871843"/>
    <w:rsid w:val="00872F51"/>
    <w:rsid w:val="00874888"/>
    <w:rsid w:val="00875767"/>
    <w:rsid w:val="0088000B"/>
    <w:rsid w:val="00881A0B"/>
    <w:rsid w:val="00881FCB"/>
    <w:rsid w:val="008830AE"/>
    <w:rsid w:val="0088504B"/>
    <w:rsid w:val="00885137"/>
    <w:rsid w:val="00885404"/>
    <w:rsid w:val="008857C6"/>
    <w:rsid w:val="0089014D"/>
    <w:rsid w:val="008918C4"/>
    <w:rsid w:val="0089351B"/>
    <w:rsid w:val="00893C81"/>
    <w:rsid w:val="00894F8B"/>
    <w:rsid w:val="00896742"/>
    <w:rsid w:val="008A04A6"/>
    <w:rsid w:val="008A4515"/>
    <w:rsid w:val="008A54E3"/>
    <w:rsid w:val="008A649A"/>
    <w:rsid w:val="008A65E1"/>
    <w:rsid w:val="008A66A9"/>
    <w:rsid w:val="008A6997"/>
    <w:rsid w:val="008A7EBE"/>
    <w:rsid w:val="008B0423"/>
    <w:rsid w:val="008B0A89"/>
    <w:rsid w:val="008B14EC"/>
    <w:rsid w:val="008B30B8"/>
    <w:rsid w:val="008B3562"/>
    <w:rsid w:val="008B3752"/>
    <w:rsid w:val="008B3A20"/>
    <w:rsid w:val="008B443D"/>
    <w:rsid w:val="008B4A18"/>
    <w:rsid w:val="008B5AD0"/>
    <w:rsid w:val="008B6041"/>
    <w:rsid w:val="008C1165"/>
    <w:rsid w:val="008C157D"/>
    <w:rsid w:val="008C4AC2"/>
    <w:rsid w:val="008C4C64"/>
    <w:rsid w:val="008C5422"/>
    <w:rsid w:val="008C5A1A"/>
    <w:rsid w:val="008C6DF5"/>
    <w:rsid w:val="008C7BB8"/>
    <w:rsid w:val="008D00AF"/>
    <w:rsid w:val="008D0D27"/>
    <w:rsid w:val="008D1D19"/>
    <w:rsid w:val="008D25A4"/>
    <w:rsid w:val="008D4658"/>
    <w:rsid w:val="008D4752"/>
    <w:rsid w:val="008D54C1"/>
    <w:rsid w:val="008D5E6B"/>
    <w:rsid w:val="008D709A"/>
    <w:rsid w:val="008E00ED"/>
    <w:rsid w:val="008E0519"/>
    <w:rsid w:val="008E2377"/>
    <w:rsid w:val="008E2490"/>
    <w:rsid w:val="008E2E78"/>
    <w:rsid w:val="008E301F"/>
    <w:rsid w:val="008E3A01"/>
    <w:rsid w:val="008E3A2E"/>
    <w:rsid w:val="008E410F"/>
    <w:rsid w:val="008E4759"/>
    <w:rsid w:val="008E4A6B"/>
    <w:rsid w:val="008E4C33"/>
    <w:rsid w:val="008E593D"/>
    <w:rsid w:val="008E5E84"/>
    <w:rsid w:val="008E7565"/>
    <w:rsid w:val="008E7A68"/>
    <w:rsid w:val="008F04C8"/>
    <w:rsid w:val="008F14F1"/>
    <w:rsid w:val="008F1EEA"/>
    <w:rsid w:val="008F2958"/>
    <w:rsid w:val="008F47A9"/>
    <w:rsid w:val="008F725A"/>
    <w:rsid w:val="008F74D3"/>
    <w:rsid w:val="008F79E4"/>
    <w:rsid w:val="008F7F38"/>
    <w:rsid w:val="00900687"/>
    <w:rsid w:val="00900822"/>
    <w:rsid w:val="009016EC"/>
    <w:rsid w:val="00902E57"/>
    <w:rsid w:val="00902F04"/>
    <w:rsid w:val="00903578"/>
    <w:rsid w:val="00904F56"/>
    <w:rsid w:val="009068BE"/>
    <w:rsid w:val="009102B4"/>
    <w:rsid w:val="00913DA9"/>
    <w:rsid w:val="00914671"/>
    <w:rsid w:val="00915BA3"/>
    <w:rsid w:val="009165B6"/>
    <w:rsid w:val="009165F3"/>
    <w:rsid w:val="0091764E"/>
    <w:rsid w:val="00921135"/>
    <w:rsid w:val="009219E9"/>
    <w:rsid w:val="00921BB2"/>
    <w:rsid w:val="00922BEE"/>
    <w:rsid w:val="00924D7B"/>
    <w:rsid w:val="009265A0"/>
    <w:rsid w:val="00926621"/>
    <w:rsid w:val="00926AB7"/>
    <w:rsid w:val="00931840"/>
    <w:rsid w:val="0093297D"/>
    <w:rsid w:val="00934ED3"/>
    <w:rsid w:val="00937183"/>
    <w:rsid w:val="00944B6B"/>
    <w:rsid w:val="009454D5"/>
    <w:rsid w:val="00955435"/>
    <w:rsid w:val="009570D7"/>
    <w:rsid w:val="00960746"/>
    <w:rsid w:val="00960874"/>
    <w:rsid w:val="00960AE0"/>
    <w:rsid w:val="00961EDD"/>
    <w:rsid w:val="009629A0"/>
    <w:rsid w:val="00964536"/>
    <w:rsid w:val="00964E9E"/>
    <w:rsid w:val="00966862"/>
    <w:rsid w:val="009749CF"/>
    <w:rsid w:val="00975342"/>
    <w:rsid w:val="00975655"/>
    <w:rsid w:val="0097789C"/>
    <w:rsid w:val="00980EFC"/>
    <w:rsid w:val="0098201E"/>
    <w:rsid w:val="00982DD8"/>
    <w:rsid w:val="00983F33"/>
    <w:rsid w:val="00985A42"/>
    <w:rsid w:val="00985B16"/>
    <w:rsid w:val="009906A6"/>
    <w:rsid w:val="00995387"/>
    <w:rsid w:val="0099719F"/>
    <w:rsid w:val="00997726"/>
    <w:rsid w:val="009A0D85"/>
    <w:rsid w:val="009A1174"/>
    <w:rsid w:val="009A15FE"/>
    <w:rsid w:val="009A22BF"/>
    <w:rsid w:val="009A2E0C"/>
    <w:rsid w:val="009A47A4"/>
    <w:rsid w:val="009A4DED"/>
    <w:rsid w:val="009A5CE8"/>
    <w:rsid w:val="009A71E1"/>
    <w:rsid w:val="009B032A"/>
    <w:rsid w:val="009B1E8D"/>
    <w:rsid w:val="009B4FE7"/>
    <w:rsid w:val="009B5BFE"/>
    <w:rsid w:val="009C0256"/>
    <w:rsid w:val="009C251D"/>
    <w:rsid w:val="009C416F"/>
    <w:rsid w:val="009C4390"/>
    <w:rsid w:val="009C4CA4"/>
    <w:rsid w:val="009C6652"/>
    <w:rsid w:val="009C6A6E"/>
    <w:rsid w:val="009C7C8B"/>
    <w:rsid w:val="009C7CA0"/>
    <w:rsid w:val="009D040E"/>
    <w:rsid w:val="009D3562"/>
    <w:rsid w:val="009D618D"/>
    <w:rsid w:val="009D6854"/>
    <w:rsid w:val="009D7970"/>
    <w:rsid w:val="009E1829"/>
    <w:rsid w:val="009E333E"/>
    <w:rsid w:val="009E364B"/>
    <w:rsid w:val="009E43EE"/>
    <w:rsid w:val="009E5540"/>
    <w:rsid w:val="009E5B77"/>
    <w:rsid w:val="009E5FB8"/>
    <w:rsid w:val="009E7471"/>
    <w:rsid w:val="009E7817"/>
    <w:rsid w:val="009F273A"/>
    <w:rsid w:val="009F27C2"/>
    <w:rsid w:val="009F2CFC"/>
    <w:rsid w:val="009F316C"/>
    <w:rsid w:val="009F3B8C"/>
    <w:rsid w:val="009F3E53"/>
    <w:rsid w:val="009F543E"/>
    <w:rsid w:val="009F549B"/>
    <w:rsid w:val="009F5528"/>
    <w:rsid w:val="009F5FCA"/>
    <w:rsid w:val="009F6125"/>
    <w:rsid w:val="009F627C"/>
    <w:rsid w:val="009F6660"/>
    <w:rsid w:val="00A067A8"/>
    <w:rsid w:val="00A06996"/>
    <w:rsid w:val="00A07081"/>
    <w:rsid w:val="00A07C47"/>
    <w:rsid w:val="00A12C94"/>
    <w:rsid w:val="00A13106"/>
    <w:rsid w:val="00A15CF7"/>
    <w:rsid w:val="00A16F48"/>
    <w:rsid w:val="00A20585"/>
    <w:rsid w:val="00A214AF"/>
    <w:rsid w:val="00A223D9"/>
    <w:rsid w:val="00A22460"/>
    <w:rsid w:val="00A2285B"/>
    <w:rsid w:val="00A24793"/>
    <w:rsid w:val="00A24FD0"/>
    <w:rsid w:val="00A25FD1"/>
    <w:rsid w:val="00A30E11"/>
    <w:rsid w:val="00A31637"/>
    <w:rsid w:val="00A34190"/>
    <w:rsid w:val="00A357CD"/>
    <w:rsid w:val="00A35D35"/>
    <w:rsid w:val="00A40BAA"/>
    <w:rsid w:val="00A40E70"/>
    <w:rsid w:val="00A42C9B"/>
    <w:rsid w:val="00A4463A"/>
    <w:rsid w:val="00A44F7F"/>
    <w:rsid w:val="00A46657"/>
    <w:rsid w:val="00A46DEE"/>
    <w:rsid w:val="00A46E29"/>
    <w:rsid w:val="00A47353"/>
    <w:rsid w:val="00A50216"/>
    <w:rsid w:val="00A5460D"/>
    <w:rsid w:val="00A559EC"/>
    <w:rsid w:val="00A55C56"/>
    <w:rsid w:val="00A561CA"/>
    <w:rsid w:val="00A57FF4"/>
    <w:rsid w:val="00A60727"/>
    <w:rsid w:val="00A635C1"/>
    <w:rsid w:val="00A63A23"/>
    <w:rsid w:val="00A65D7D"/>
    <w:rsid w:val="00A667EC"/>
    <w:rsid w:val="00A7007F"/>
    <w:rsid w:val="00A70490"/>
    <w:rsid w:val="00A70C6C"/>
    <w:rsid w:val="00A70C9C"/>
    <w:rsid w:val="00A71B18"/>
    <w:rsid w:val="00A721B6"/>
    <w:rsid w:val="00A72A73"/>
    <w:rsid w:val="00A72B5C"/>
    <w:rsid w:val="00A72D85"/>
    <w:rsid w:val="00A7344C"/>
    <w:rsid w:val="00A75CFD"/>
    <w:rsid w:val="00A80E23"/>
    <w:rsid w:val="00A81248"/>
    <w:rsid w:val="00A816E4"/>
    <w:rsid w:val="00A828BF"/>
    <w:rsid w:val="00A83B67"/>
    <w:rsid w:val="00A83FB3"/>
    <w:rsid w:val="00A842ED"/>
    <w:rsid w:val="00A84545"/>
    <w:rsid w:val="00A861E0"/>
    <w:rsid w:val="00A86B48"/>
    <w:rsid w:val="00A91EC9"/>
    <w:rsid w:val="00A92C62"/>
    <w:rsid w:val="00A93D1B"/>
    <w:rsid w:val="00A94AB7"/>
    <w:rsid w:val="00A94B15"/>
    <w:rsid w:val="00A96B91"/>
    <w:rsid w:val="00A973F7"/>
    <w:rsid w:val="00A974E3"/>
    <w:rsid w:val="00A97514"/>
    <w:rsid w:val="00A97C63"/>
    <w:rsid w:val="00AA190E"/>
    <w:rsid w:val="00AA2A04"/>
    <w:rsid w:val="00AA3CF0"/>
    <w:rsid w:val="00AA44A7"/>
    <w:rsid w:val="00AA53CD"/>
    <w:rsid w:val="00AB08A4"/>
    <w:rsid w:val="00AB0995"/>
    <w:rsid w:val="00AB0A90"/>
    <w:rsid w:val="00AB1E75"/>
    <w:rsid w:val="00AB2C77"/>
    <w:rsid w:val="00AB32CC"/>
    <w:rsid w:val="00AB3CCD"/>
    <w:rsid w:val="00AB4418"/>
    <w:rsid w:val="00AC1D49"/>
    <w:rsid w:val="00AC1E16"/>
    <w:rsid w:val="00AC33F0"/>
    <w:rsid w:val="00AC47F8"/>
    <w:rsid w:val="00AC505B"/>
    <w:rsid w:val="00AC5B1F"/>
    <w:rsid w:val="00AC5D67"/>
    <w:rsid w:val="00AD0014"/>
    <w:rsid w:val="00AD0D12"/>
    <w:rsid w:val="00AD1168"/>
    <w:rsid w:val="00AD1BB7"/>
    <w:rsid w:val="00AD281C"/>
    <w:rsid w:val="00AD31D2"/>
    <w:rsid w:val="00AD5CCF"/>
    <w:rsid w:val="00AD625E"/>
    <w:rsid w:val="00AE1462"/>
    <w:rsid w:val="00AE353B"/>
    <w:rsid w:val="00AE5E58"/>
    <w:rsid w:val="00AE7638"/>
    <w:rsid w:val="00AF1C72"/>
    <w:rsid w:val="00AF24E0"/>
    <w:rsid w:val="00AF2E8B"/>
    <w:rsid w:val="00AF45E7"/>
    <w:rsid w:val="00AF466F"/>
    <w:rsid w:val="00AF53F4"/>
    <w:rsid w:val="00AF61FD"/>
    <w:rsid w:val="00AF687A"/>
    <w:rsid w:val="00AF6B27"/>
    <w:rsid w:val="00B00528"/>
    <w:rsid w:val="00B00A6A"/>
    <w:rsid w:val="00B0498C"/>
    <w:rsid w:val="00B056A7"/>
    <w:rsid w:val="00B05831"/>
    <w:rsid w:val="00B07706"/>
    <w:rsid w:val="00B12EAC"/>
    <w:rsid w:val="00B13B02"/>
    <w:rsid w:val="00B155C4"/>
    <w:rsid w:val="00B15B1F"/>
    <w:rsid w:val="00B174A6"/>
    <w:rsid w:val="00B178AD"/>
    <w:rsid w:val="00B20942"/>
    <w:rsid w:val="00B21580"/>
    <w:rsid w:val="00B2327F"/>
    <w:rsid w:val="00B24207"/>
    <w:rsid w:val="00B246CE"/>
    <w:rsid w:val="00B25721"/>
    <w:rsid w:val="00B26F7F"/>
    <w:rsid w:val="00B317E7"/>
    <w:rsid w:val="00B31B00"/>
    <w:rsid w:val="00B321D3"/>
    <w:rsid w:val="00B32978"/>
    <w:rsid w:val="00B40F5B"/>
    <w:rsid w:val="00B41558"/>
    <w:rsid w:val="00B418A4"/>
    <w:rsid w:val="00B42E72"/>
    <w:rsid w:val="00B4489A"/>
    <w:rsid w:val="00B46B7F"/>
    <w:rsid w:val="00B47F8F"/>
    <w:rsid w:val="00B47FDD"/>
    <w:rsid w:val="00B500FE"/>
    <w:rsid w:val="00B563AF"/>
    <w:rsid w:val="00B600F9"/>
    <w:rsid w:val="00B601BE"/>
    <w:rsid w:val="00B62B49"/>
    <w:rsid w:val="00B63F18"/>
    <w:rsid w:val="00B64E19"/>
    <w:rsid w:val="00B65775"/>
    <w:rsid w:val="00B661DC"/>
    <w:rsid w:val="00B702B3"/>
    <w:rsid w:val="00B70DA4"/>
    <w:rsid w:val="00B71C8A"/>
    <w:rsid w:val="00B72861"/>
    <w:rsid w:val="00B74FBB"/>
    <w:rsid w:val="00B768E9"/>
    <w:rsid w:val="00B7709D"/>
    <w:rsid w:val="00B77A56"/>
    <w:rsid w:val="00B82253"/>
    <w:rsid w:val="00B82880"/>
    <w:rsid w:val="00B82AE0"/>
    <w:rsid w:val="00B90C66"/>
    <w:rsid w:val="00B9151B"/>
    <w:rsid w:val="00B91A01"/>
    <w:rsid w:val="00B936D3"/>
    <w:rsid w:val="00B93D64"/>
    <w:rsid w:val="00B954D3"/>
    <w:rsid w:val="00B95ABB"/>
    <w:rsid w:val="00BA044E"/>
    <w:rsid w:val="00BA05CB"/>
    <w:rsid w:val="00BA07BA"/>
    <w:rsid w:val="00BA18F3"/>
    <w:rsid w:val="00BA21F3"/>
    <w:rsid w:val="00BA359C"/>
    <w:rsid w:val="00BA4998"/>
    <w:rsid w:val="00BA56EC"/>
    <w:rsid w:val="00BA68FA"/>
    <w:rsid w:val="00BA7094"/>
    <w:rsid w:val="00BA71EB"/>
    <w:rsid w:val="00BA730E"/>
    <w:rsid w:val="00BB01A4"/>
    <w:rsid w:val="00BB2D88"/>
    <w:rsid w:val="00BB3217"/>
    <w:rsid w:val="00BB3F9B"/>
    <w:rsid w:val="00BB427B"/>
    <w:rsid w:val="00BB4CDF"/>
    <w:rsid w:val="00BB528A"/>
    <w:rsid w:val="00BB6015"/>
    <w:rsid w:val="00BC2E1D"/>
    <w:rsid w:val="00BC3ED5"/>
    <w:rsid w:val="00BC46B4"/>
    <w:rsid w:val="00BC4799"/>
    <w:rsid w:val="00BC53F8"/>
    <w:rsid w:val="00BC5696"/>
    <w:rsid w:val="00BC7D2D"/>
    <w:rsid w:val="00BD0E6F"/>
    <w:rsid w:val="00BD1EE8"/>
    <w:rsid w:val="00BD342E"/>
    <w:rsid w:val="00BD40D0"/>
    <w:rsid w:val="00BD53C0"/>
    <w:rsid w:val="00BD53D2"/>
    <w:rsid w:val="00BD7CAC"/>
    <w:rsid w:val="00BE17C5"/>
    <w:rsid w:val="00BE4ACA"/>
    <w:rsid w:val="00BE4B30"/>
    <w:rsid w:val="00BE6093"/>
    <w:rsid w:val="00BE6BC2"/>
    <w:rsid w:val="00BF1F1A"/>
    <w:rsid w:val="00BF37FC"/>
    <w:rsid w:val="00BF4212"/>
    <w:rsid w:val="00BF44FB"/>
    <w:rsid w:val="00BF5555"/>
    <w:rsid w:val="00BF5647"/>
    <w:rsid w:val="00BF6765"/>
    <w:rsid w:val="00BF6CDB"/>
    <w:rsid w:val="00BF6F47"/>
    <w:rsid w:val="00BF7F67"/>
    <w:rsid w:val="00C00916"/>
    <w:rsid w:val="00C02496"/>
    <w:rsid w:val="00C0431B"/>
    <w:rsid w:val="00C04E1D"/>
    <w:rsid w:val="00C0681A"/>
    <w:rsid w:val="00C07845"/>
    <w:rsid w:val="00C11F30"/>
    <w:rsid w:val="00C12974"/>
    <w:rsid w:val="00C12F03"/>
    <w:rsid w:val="00C14D0A"/>
    <w:rsid w:val="00C14DF8"/>
    <w:rsid w:val="00C16C85"/>
    <w:rsid w:val="00C16F91"/>
    <w:rsid w:val="00C175C6"/>
    <w:rsid w:val="00C204CB"/>
    <w:rsid w:val="00C21B4F"/>
    <w:rsid w:val="00C260E8"/>
    <w:rsid w:val="00C32BA4"/>
    <w:rsid w:val="00C3323D"/>
    <w:rsid w:val="00C333DC"/>
    <w:rsid w:val="00C336BE"/>
    <w:rsid w:val="00C336FE"/>
    <w:rsid w:val="00C40336"/>
    <w:rsid w:val="00C40BC2"/>
    <w:rsid w:val="00C4124D"/>
    <w:rsid w:val="00C4211E"/>
    <w:rsid w:val="00C43CCB"/>
    <w:rsid w:val="00C448A3"/>
    <w:rsid w:val="00C45775"/>
    <w:rsid w:val="00C45AE9"/>
    <w:rsid w:val="00C47499"/>
    <w:rsid w:val="00C47645"/>
    <w:rsid w:val="00C500C2"/>
    <w:rsid w:val="00C5233F"/>
    <w:rsid w:val="00C54285"/>
    <w:rsid w:val="00C55662"/>
    <w:rsid w:val="00C604D6"/>
    <w:rsid w:val="00C61963"/>
    <w:rsid w:val="00C6378C"/>
    <w:rsid w:val="00C6501B"/>
    <w:rsid w:val="00C65433"/>
    <w:rsid w:val="00C66528"/>
    <w:rsid w:val="00C71446"/>
    <w:rsid w:val="00C72F00"/>
    <w:rsid w:val="00C73BCA"/>
    <w:rsid w:val="00C75636"/>
    <w:rsid w:val="00C75B59"/>
    <w:rsid w:val="00C75E32"/>
    <w:rsid w:val="00C764BF"/>
    <w:rsid w:val="00C77A4A"/>
    <w:rsid w:val="00C77E9C"/>
    <w:rsid w:val="00C80E5D"/>
    <w:rsid w:val="00C80F8A"/>
    <w:rsid w:val="00C81D59"/>
    <w:rsid w:val="00C82F7B"/>
    <w:rsid w:val="00C8313C"/>
    <w:rsid w:val="00C83225"/>
    <w:rsid w:val="00C83A88"/>
    <w:rsid w:val="00C83C43"/>
    <w:rsid w:val="00C83D28"/>
    <w:rsid w:val="00C83FC7"/>
    <w:rsid w:val="00C84336"/>
    <w:rsid w:val="00C8707D"/>
    <w:rsid w:val="00C9037C"/>
    <w:rsid w:val="00C90554"/>
    <w:rsid w:val="00C915F0"/>
    <w:rsid w:val="00C91F4B"/>
    <w:rsid w:val="00C945D4"/>
    <w:rsid w:val="00C956AB"/>
    <w:rsid w:val="00C9659F"/>
    <w:rsid w:val="00C96CC5"/>
    <w:rsid w:val="00CA1879"/>
    <w:rsid w:val="00CA1EC4"/>
    <w:rsid w:val="00CA3127"/>
    <w:rsid w:val="00CA4B00"/>
    <w:rsid w:val="00CA53B6"/>
    <w:rsid w:val="00CA5B8B"/>
    <w:rsid w:val="00CA6D88"/>
    <w:rsid w:val="00CA749C"/>
    <w:rsid w:val="00CA775F"/>
    <w:rsid w:val="00CA7EE2"/>
    <w:rsid w:val="00CB17EC"/>
    <w:rsid w:val="00CB3CB2"/>
    <w:rsid w:val="00CB447F"/>
    <w:rsid w:val="00CB60A4"/>
    <w:rsid w:val="00CB746E"/>
    <w:rsid w:val="00CC16F7"/>
    <w:rsid w:val="00CC25BA"/>
    <w:rsid w:val="00CC664F"/>
    <w:rsid w:val="00CD04F1"/>
    <w:rsid w:val="00CD1765"/>
    <w:rsid w:val="00CD1C95"/>
    <w:rsid w:val="00CD23FA"/>
    <w:rsid w:val="00CD2A04"/>
    <w:rsid w:val="00CD3823"/>
    <w:rsid w:val="00CD5F6C"/>
    <w:rsid w:val="00CD62C9"/>
    <w:rsid w:val="00CD6969"/>
    <w:rsid w:val="00CD6F9F"/>
    <w:rsid w:val="00CE1D2B"/>
    <w:rsid w:val="00CE2B86"/>
    <w:rsid w:val="00CE3823"/>
    <w:rsid w:val="00CE390B"/>
    <w:rsid w:val="00CE3C06"/>
    <w:rsid w:val="00CE3CEF"/>
    <w:rsid w:val="00CE422E"/>
    <w:rsid w:val="00CE539B"/>
    <w:rsid w:val="00CE5886"/>
    <w:rsid w:val="00CE6D45"/>
    <w:rsid w:val="00CE6DDC"/>
    <w:rsid w:val="00CE6FFD"/>
    <w:rsid w:val="00CE74D2"/>
    <w:rsid w:val="00CE76BA"/>
    <w:rsid w:val="00CF0431"/>
    <w:rsid w:val="00CF1EE3"/>
    <w:rsid w:val="00CF2D71"/>
    <w:rsid w:val="00CF3D47"/>
    <w:rsid w:val="00CF420E"/>
    <w:rsid w:val="00CF6FE3"/>
    <w:rsid w:val="00CF7AB2"/>
    <w:rsid w:val="00D00C4F"/>
    <w:rsid w:val="00D02547"/>
    <w:rsid w:val="00D03098"/>
    <w:rsid w:val="00D04448"/>
    <w:rsid w:val="00D04682"/>
    <w:rsid w:val="00D072C3"/>
    <w:rsid w:val="00D074FE"/>
    <w:rsid w:val="00D07DA5"/>
    <w:rsid w:val="00D10ECA"/>
    <w:rsid w:val="00D12A90"/>
    <w:rsid w:val="00D12E66"/>
    <w:rsid w:val="00D144D5"/>
    <w:rsid w:val="00D15981"/>
    <w:rsid w:val="00D1652E"/>
    <w:rsid w:val="00D171C4"/>
    <w:rsid w:val="00D2158C"/>
    <w:rsid w:val="00D2299C"/>
    <w:rsid w:val="00D23627"/>
    <w:rsid w:val="00D241B7"/>
    <w:rsid w:val="00D24F7E"/>
    <w:rsid w:val="00D2515F"/>
    <w:rsid w:val="00D253A5"/>
    <w:rsid w:val="00D310FD"/>
    <w:rsid w:val="00D32966"/>
    <w:rsid w:val="00D33C24"/>
    <w:rsid w:val="00D33CD7"/>
    <w:rsid w:val="00D36D3B"/>
    <w:rsid w:val="00D377FA"/>
    <w:rsid w:val="00D3795F"/>
    <w:rsid w:val="00D42DB2"/>
    <w:rsid w:val="00D44A76"/>
    <w:rsid w:val="00D45ACF"/>
    <w:rsid w:val="00D462D5"/>
    <w:rsid w:val="00D464C9"/>
    <w:rsid w:val="00D47912"/>
    <w:rsid w:val="00D47DC3"/>
    <w:rsid w:val="00D539E6"/>
    <w:rsid w:val="00D54343"/>
    <w:rsid w:val="00D546D0"/>
    <w:rsid w:val="00D57EBB"/>
    <w:rsid w:val="00D619DA"/>
    <w:rsid w:val="00D63D9C"/>
    <w:rsid w:val="00D6415F"/>
    <w:rsid w:val="00D64331"/>
    <w:rsid w:val="00D6496B"/>
    <w:rsid w:val="00D67148"/>
    <w:rsid w:val="00D6722A"/>
    <w:rsid w:val="00D67E77"/>
    <w:rsid w:val="00D714C8"/>
    <w:rsid w:val="00D7469E"/>
    <w:rsid w:val="00D77B24"/>
    <w:rsid w:val="00D77D76"/>
    <w:rsid w:val="00D8071F"/>
    <w:rsid w:val="00D80E21"/>
    <w:rsid w:val="00D8266C"/>
    <w:rsid w:val="00D830F1"/>
    <w:rsid w:val="00D83638"/>
    <w:rsid w:val="00D83929"/>
    <w:rsid w:val="00D86D06"/>
    <w:rsid w:val="00D90A84"/>
    <w:rsid w:val="00D97644"/>
    <w:rsid w:val="00D97F10"/>
    <w:rsid w:val="00DA00C1"/>
    <w:rsid w:val="00DA0387"/>
    <w:rsid w:val="00DA0665"/>
    <w:rsid w:val="00DA15E4"/>
    <w:rsid w:val="00DA1B87"/>
    <w:rsid w:val="00DA2391"/>
    <w:rsid w:val="00DA25F6"/>
    <w:rsid w:val="00DA3FAD"/>
    <w:rsid w:val="00DA53BA"/>
    <w:rsid w:val="00DA6523"/>
    <w:rsid w:val="00DB0AE8"/>
    <w:rsid w:val="00DB1180"/>
    <w:rsid w:val="00DB1797"/>
    <w:rsid w:val="00DB19B1"/>
    <w:rsid w:val="00DB243E"/>
    <w:rsid w:val="00DB2C86"/>
    <w:rsid w:val="00DB3E3F"/>
    <w:rsid w:val="00DB53F0"/>
    <w:rsid w:val="00DB5D60"/>
    <w:rsid w:val="00DC1B5F"/>
    <w:rsid w:val="00DC22D4"/>
    <w:rsid w:val="00DC2433"/>
    <w:rsid w:val="00DC7851"/>
    <w:rsid w:val="00DD0016"/>
    <w:rsid w:val="00DD1F72"/>
    <w:rsid w:val="00DD3EAB"/>
    <w:rsid w:val="00DD5645"/>
    <w:rsid w:val="00DD746B"/>
    <w:rsid w:val="00DD7476"/>
    <w:rsid w:val="00DD7BD8"/>
    <w:rsid w:val="00DE203D"/>
    <w:rsid w:val="00DE2ACE"/>
    <w:rsid w:val="00DE336F"/>
    <w:rsid w:val="00DE6C0D"/>
    <w:rsid w:val="00DE7931"/>
    <w:rsid w:val="00DE7E9A"/>
    <w:rsid w:val="00DF01AD"/>
    <w:rsid w:val="00DF08C4"/>
    <w:rsid w:val="00DF0E78"/>
    <w:rsid w:val="00DF1799"/>
    <w:rsid w:val="00DF2156"/>
    <w:rsid w:val="00DF24E0"/>
    <w:rsid w:val="00E00521"/>
    <w:rsid w:val="00E01078"/>
    <w:rsid w:val="00E02A4B"/>
    <w:rsid w:val="00E02C95"/>
    <w:rsid w:val="00E043D4"/>
    <w:rsid w:val="00E04AAF"/>
    <w:rsid w:val="00E04B6F"/>
    <w:rsid w:val="00E069F6"/>
    <w:rsid w:val="00E06DD4"/>
    <w:rsid w:val="00E14064"/>
    <w:rsid w:val="00E14967"/>
    <w:rsid w:val="00E14B63"/>
    <w:rsid w:val="00E169D1"/>
    <w:rsid w:val="00E16E57"/>
    <w:rsid w:val="00E176F1"/>
    <w:rsid w:val="00E2003D"/>
    <w:rsid w:val="00E21ABF"/>
    <w:rsid w:val="00E24539"/>
    <w:rsid w:val="00E25D7F"/>
    <w:rsid w:val="00E2681E"/>
    <w:rsid w:val="00E326AF"/>
    <w:rsid w:val="00E3283A"/>
    <w:rsid w:val="00E3399E"/>
    <w:rsid w:val="00E36F0B"/>
    <w:rsid w:val="00E40782"/>
    <w:rsid w:val="00E4129E"/>
    <w:rsid w:val="00E4178A"/>
    <w:rsid w:val="00E42774"/>
    <w:rsid w:val="00E43041"/>
    <w:rsid w:val="00E4430F"/>
    <w:rsid w:val="00E444CF"/>
    <w:rsid w:val="00E44D6C"/>
    <w:rsid w:val="00E44E45"/>
    <w:rsid w:val="00E451F9"/>
    <w:rsid w:val="00E46A81"/>
    <w:rsid w:val="00E476C0"/>
    <w:rsid w:val="00E47DBD"/>
    <w:rsid w:val="00E5009F"/>
    <w:rsid w:val="00E51137"/>
    <w:rsid w:val="00E5165C"/>
    <w:rsid w:val="00E51986"/>
    <w:rsid w:val="00E52157"/>
    <w:rsid w:val="00E53C2A"/>
    <w:rsid w:val="00E542BC"/>
    <w:rsid w:val="00E54762"/>
    <w:rsid w:val="00E5488E"/>
    <w:rsid w:val="00E55A2F"/>
    <w:rsid w:val="00E5772C"/>
    <w:rsid w:val="00E579B0"/>
    <w:rsid w:val="00E604E3"/>
    <w:rsid w:val="00E62099"/>
    <w:rsid w:val="00E62738"/>
    <w:rsid w:val="00E63223"/>
    <w:rsid w:val="00E63C35"/>
    <w:rsid w:val="00E64F2E"/>
    <w:rsid w:val="00E65660"/>
    <w:rsid w:val="00E65D2F"/>
    <w:rsid w:val="00E6635E"/>
    <w:rsid w:val="00E67981"/>
    <w:rsid w:val="00E67FBF"/>
    <w:rsid w:val="00E703D8"/>
    <w:rsid w:val="00E71EE6"/>
    <w:rsid w:val="00E72EFD"/>
    <w:rsid w:val="00E807FD"/>
    <w:rsid w:val="00E80A6F"/>
    <w:rsid w:val="00E83A07"/>
    <w:rsid w:val="00E83D01"/>
    <w:rsid w:val="00E85700"/>
    <w:rsid w:val="00E86AC7"/>
    <w:rsid w:val="00E87097"/>
    <w:rsid w:val="00E878FE"/>
    <w:rsid w:val="00E87A37"/>
    <w:rsid w:val="00E908A1"/>
    <w:rsid w:val="00E90B94"/>
    <w:rsid w:val="00E949C3"/>
    <w:rsid w:val="00E951EF"/>
    <w:rsid w:val="00E9596E"/>
    <w:rsid w:val="00E96777"/>
    <w:rsid w:val="00EA03A8"/>
    <w:rsid w:val="00EA055F"/>
    <w:rsid w:val="00EA0D8F"/>
    <w:rsid w:val="00EA267B"/>
    <w:rsid w:val="00EA4397"/>
    <w:rsid w:val="00EA5352"/>
    <w:rsid w:val="00EA53E4"/>
    <w:rsid w:val="00EA66E8"/>
    <w:rsid w:val="00EA7D88"/>
    <w:rsid w:val="00EB2C6C"/>
    <w:rsid w:val="00EB36CB"/>
    <w:rsid w:val="00EB41C9"/>
    <w:rsid w:val="00EC07D3"/>
    <w:rsid w:val="00EC0AAF"/>
    <w:rsid w:val="00EC2D74"/>
    <w:rsid w:val="00EC373C"/>
    <w:rsid w:val="00EC48B6"/>
    <w:rsid w:val="00ED0E1C"/>
    <w:rsid w:val="00ED2529"/>
    <w:rsid w:val="00ED25C8"/>
    <w:rsid w:val="00ED2D27"/>
    <w:rsid w:val="00ED3109"/>
    <w:rsid w:val="00ED39AA"/>
    <w:rsid w:val="00ED3DBB"/>
    <w:rsid w:val="00ED4A1F"/>
    <w:rsid w:val="00ED6067"/>
    <w:rsid w:val="00ED77B8"/>
    <w:rsid w:val="00EE0ADC"/>
    <w:rsid w:val="00EE1349"/>
    <w:rsid w:val="00EE2F5B"/>
    <w:rsid w:val="00EE3873"/>
    <w:rsid w:val="00EE42C9"/>
    <w:rsid w:val="00EE5139"/>
    <w:rsid w:val="00EE52E7"/>
    <w:rsid w:val="00EE6856"/>
    <w:rsid w:val="00EE6E0B"/>
    <w:rsid w:val="00EE7D0B"/>
    <w:rsid w:val="00EE7D49"/>
    <w:rsid w:val="00EF01F9"/>
    <w:rsid w:val="00EF1BA0"/>
    <w:rsid w:val="00EF379D"/>
    <w:rsid w:val="00EF3BB9"/>
    <w:rsid w:val="00EF3F65"/>
    <w:rsid w:val="00EF3FBF"/>
    <w:rsid w:val="00EF496F"/>
    <w:rsid w:val="00EF4C0D"/>
    <w:rsid w:val="00EF6B61"/>
    <w:rsid w:val="00EF7C0E"/>
    <w:rsid w:val="00F006AC"/>
    <w:rsid w:val="00F017F7"/>
    <w:rsid w:val="00F0217A"/>
    <w:rsid w:val="00F021AF"/>
    <w:rsid w:val="00F02956"/>
    <w:rsid w:val="00F02DC4"/>
    <w:rsid w:val="00F03E1E"/>
    <w:rsid w:val="00F052ED"/>
    <w:rsid w:val="00F059A7"/>
    <w:rsid w:val="00F06005"/>
    <w:rsid w:val="00F06CE2"/>
    <w:rsid w:val="00F06F9B"/>
    <w:rsid w:val="00F103C8"/>
    <w:rsid w:val="00F1239B"/>
    <w:rsid w:val="00F1515B"/>
    <w:rsid w:val="00F17247"/>
    <w:rsid w:val="00F17AEF"/>
    <w:rsid w:val="00F20ED6"/>
    <w:rsid w:val="00F2135C"/>
    <w:rsid w:val="00F21B30"/>
    <w:rsid w:val="00F21CE0"/>
    <w:rsid w:val="00F234CD"/>
    <w:rsid w:val="00F24A94"/>
    <w:rsid w:val="00F24F75"/>
    <w:rsid w:val="00F27313"/>
    <w:rsid w:val="00F2740E"/>
    <w:rsid w:val="00F27792"/>
    <w:rsid w:val="00F30598"/>
    <w:rsid w:val="00F31C91"/>
    <w:rsid w:val="00F337E4"/>
    <w:rsid w:val="00F3443C"/>
    <w:rsid w:val="00F34514"/>
    <w:rsid w:val="00F35629"/>
    <w:rsid w:val="00F356EB"/>
    <w:rsid w:val="00F35830"/>
    <w:rsid w:val="00F3647D"/>
    <w:rsid w:val="00F369E6"/>
    <w:rsid w:val="00F3732B"/>
    <w:rsid w:val="00F37330"/>
    <w:rsid w:val="00F42D8C"/>
    <w:rsid w:val="00F43CE3"/>
    <w:rsid w:val="00F43E41"/>
    <w:rsid w:val="00F44840"/>
    <w:rsid w:val="00F45916"/>
    <w:rsid w:val="00F5056C"/>
    <w:rsid w:val="00F509B3"/>
    <w:rsid w:val="00F528CF"/>
    <w:rsid w:val="00F53214"/>
    <w:rsid w:val="00F5341E"/>
    <w:rsid w:val="00F53A58"/>
    <w:rsid w:val="00F55631"/>
    <w:rsid w:val="00F56103"/>
    <w:rsid w:val="00F569D2"/>
    <w:rsid w:val="00F56E52"/>
    <w:rsid w:val="00F5760B"/>
    <w:rsid w:val="00F60023"/>
    <w:rsid w:val="00F60FAB"/>
    <w:rsid w:val="00F62F86"/>
    <w:rsid w:val="00F65F71"/>
    <w:rsid w:val="00F66AA1"/>
    <w:rsid w:val="00F67297"/>
    <w:rsid w:val="00F7044B"/>
    <w:rsid w:val="00F70610"/>
    <w:rsid w:val="00F70E86"/>
    <w:rsid w:val="00F720FB"/>
    <w:rsid w:val="00F74CC9"/>
    <w:rsid w:val="00F77532"/>
    <w:rsid w:val="00F802A7"/>
    <w:rsid w:val="00F807BC"/>
    <w:rsid w:val="00F80B35"/>
    <w:rsid w:val="00F81528"/>
    <w:rsid w:val="00F82FC9"/>
    <w:rsid w:val="00F852CD"/>
    <w:rsid w:val="00F857B7"/>
    <w:rsid w:val="00F86822"/>
    <w:rsid w:val="00F87560"/>
    <w:rsid w:val="00F93931"/>
    <w:rsid w:val="00F94A33"/>
    <w:rsid w:val="00F978D5"/>
    <w:rsid w:val="00FA0FB4"/>
    <w:rsid w:val="00FA1067"/>
    <w:rsid w:val="00FA231F"/>
    <w:rsid w:val="00FA2746"/>
    <w:rsid w:val="00FA3991"/>
    <w:rsid w:val="00FA49C7"/>
    <w:rsid w:val="00FA6771"/>
    <w:rsid w:val="00FA7C43"/>
    <w:rsid w:val="00FB216C"/>
    <w:rsid w:val="00FB254A"/>
    <w:rsid w:val="00FB26FC"/>
    <w:rsid w:val="00FB49D1"/>
    <w:rsid w:val="00FB4F7A"/>
    <w:rsid w:val="00FB5508"/>
    <w:rsid w:val="00FB5983"/>
    <w:rsid w:val="00FB5A56"/>
    <w:rsid w:val="00FB65B8"/>
    <w:rsid w:val="00FC23D9"/>
    <w:rsid w:val="00FC404F"/>
    <w:rsid w:val="00FC419E"/>
    <w:rsid w:val="00FC49AE"/>
    <w:rsid w:val="00FC4BA7"/>
    <w:rsid w:val="00FC572B"/>
    <w:rsid w:val="00FC5A1C"/>
    <w:rsid w:val="00FC6638"/>
    <w:rsid w:val="00FC6CF4"/>
    <w:rsid w:val="00FC771C"/>
    <w:rsid w:val="00FC78BD"/>
    <w:rsid w:val="00FC7C22"/>
    <w:rsid w:val="00FD0262"/>
    <w:rsid w:val="00FD0656"/>
    <w:rsid w:val="00FD0ADF"/>
    <w:rsid w:val="00FD0BCD"/>
    <w:rsid w:val="00FD1896"/>
    <w:rsid w:val="00FD1EA1"/>
    <w:rsid w:val="00FD20CF"/>
    <w:rsid w:val="00FD2FC3"/>
    <w:rsid w:val="00FD367D"/>
    <w:rsid w:val="00FD4031"/>
    <w:rsid w:val="00FD5A76"/>
    <w:rsid w:val="00FD6AB1"/>
    <w:rsid w:val="00FE02EF"/>
    <w:rsid w:val="00FE2244"/>
    <w:rsid w:val="00FE2327"/>
    <w:rsid w:val="00FE28DE"/>
    <w:rsid w:val="00FE3C15"/>
    <w:rsid w:val="00FE5540"/>
    <w:rsid w:val="00FE5AC8"/>
    <w:rsid w:val="00FE6A6D"/>
    <w:rsid w:val="00FF0B08"/>
    <w:rsid w:val="00FF204D"/>
    <w:rsid w:val="00FF2F78"/>
    <w:rsid w:val="00FF34D7"/>
    <w:rsid w:val="00FF39C1"/>
    <w:rsid w:val="00FF5981"/>
    <w:rsid w:val="00FF6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92D5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8D0D27"/>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qFormat/>
    <w:rsid w:val="0045037E"/>
    <w:pPr>
      <w:ind w:left="720"/>
      <w:contextualSpacing/>
    </w:pPr>
  </w:style>
  <w:style w:type="table" w:customStyle="1" w:styleId="TableGrid0">
    <w:name w:val="TableGrid"/>
    <w:rsid w:val="007F1B2B"/>
    <w:rPr>
      <w:rFonts w:eastAsiaTheme="minorEastAsia"/>
      <w:sz w:val="22"/>
      <w:szCs w:val="22"/>
    </w:rPr>
    <w:tblPr>
      <w:tblCellMar>
        <w:top w:w="0" w:type="dxa"/>
        <w:left w:w="0" w:type="dxa"/>
        <w:bottom w:w="0" w:type="dxa"/>
        <w:right w:w="0" w:type="dxa"/>
      </w:tblCellMar>
    </w:tblPr>
  </w:style>
  <w:style w:type="character" w:styleId="Hyperlink">
    <w:name w:val="Hyperlink"/>
    <w:basedOn w:val="DefaultParagraphFont"/>
    <w:uiPriority w:val="99"/>
    <w:semiHidden/>
    <w:rsid w:val="000522EE"/>
    <w:rPr>
      <w:color w:val="0000FF" w:themeColor="hyperlink"/>
      <w:u w:val="single"/>
    </w:rPr>
  </w:style>
  <w:style w:type="character" w:styleId="UnresolvedMention">
    <w:name w:val="Unresolved Mention"/>
    <w:basedOn w:val="DefaultParagraphFont"/>
    <w:uiPriority w:val="99"/>
    <w:semiHidden/>
    <w:unhideWhenUsed/>
    <w:rsid w:val="000522EE"/>
    <w:rPr>
      <w:color w:val="605E5C"/>
      <w:shd w:val="clear" w:color="auto" w:fill="E1DFDD"/>
    </w:rPr>
  </w:style>
  <w:style w:type="character" w:customStyle="1" w:styleId="fontstyle01">
    <w:name w:val="fontstyle01"/>
    <w:basedOn w:val="DefaultParagraphFont"/>
    <w:rsid w:val="000522EE"/>
    <w:rPr>
      <w:rFonts w:ascii="TimesNewRomanPS-BoldMT" w:hAnsi="TimesNewRomanPS-BoldMT" w:hint="default"/>
      <w:b/>
      <w:bCs/>
      <w:i w:val="0"/>
      <w:iCs w:val="0"/>
      <w:color w:val="000000"/>
      <w:sz w:val="28"/>
      <w:szCs w:val="28"/>
    </w:rPr>
  </w:style>
  <w:style w:type="table" w:styleId="TableWeb3">
    <w:name w:val="Table Web 3"/>
    <w:basedOn w:val="TableNormal"/>
    <w:uiPriority w:val="99"/>
    <w:rsid w:val="007E0071"/>
    <w:pPr>
      <w:spacing w:after="160" w:line="259" w:lineRule="auto"/>
    </w:pPr>
    <w:rPr>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PlainTable1">
    <w:name w:val="Plain Table 1"/>
    <w:basedOn w:val="TableNormal"/>
    <w:uiPriority w:val="41"/>
    <w:rsid w:val="004624C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624C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624C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624C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4624C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624C7"/>
    <w:tblPr>
      <w:tblStyleRowBandSize w:val="1"/>
      <w:tblStyleColBandSize w:val="1"/>
      <w:tblBorders>
        <w:top w:val="single" w:sz="4" w:space="0" w:color="7AAAE8" w:themeColor="accent1" w:themeTint="66"/>
        <w:left w:val="single" w:sz="4" w:space="0" w:color="7AAAE8" w:themeColor="accent1" w:themeTint="66"/>
        <w:bottom w:val="single" w:sz="4" w:space="0" w:color="7AAAE8" w:themeColor="accent1" w:themeTint="66"/>
        <w:right w:val="single" w:sz="4" w:space="0" w:color="7AAAE8" w:themeColor="accent1" w:themeTint="66"/>
        <w:insideH w:val="single" w:sz="4" w:space="0" w:color="7AAAE8" w:themeColor="accent1" w:themeTint="66"/>
        <w:insideV w:val="single" w:sz="4" w:space="0" w:color="7AAAE8" w:themeColor="accent1" w:themeTint="66"/>
      </w:tblBorders>
    </w:tblPr>
    <w:tblStylePr w:type="firstRow">
      <w:rPr>
        <w:b/>
        <w:bCs/>
      </w:rPr>
      <w:tblPr/>
      <w:tcPr>
        <w:tcBorders>
          <w:bottom w:val="single" w:sz="12" w:space="0" w:color="3880DD" w:themeColor="accent1" w:themeTint="99"/>
        </w:tcBorders>
      </w:tcPr>
    </w:tblStylePr>
    <w:tblStylePr w:type="lastRow">
      <w:rPr>
        <w:b/>
        <w:bCs/>
      </w:rPr>
      <w:tblPr/>
      <w:tcPr>
        <w:tcBorders>
          <w:top w:val="double" w:sz="2" w:space="0" w:color="3880D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624C7"/>
    <w:tblPr>
      <w:tblStyleRowBandSize w:val="1"/>
      <w:tblStyleColBandSize w:val="1"/>
      <w:tblBorders>
        <w:top w:val="single" w:sz="4" w:space="0" w:color="82FBFF" w:themeColor="accent2" w:themeTint="66"/>
        <w:left w:val="single" w:sz="4" w:space="0" w:color="82FBFF" w:themeColor="accent2" w:themeTint="66"/>
        <w:bottom w:val="single" w:sz="4" w:space="0" w:color="82FBFF" w:themeColor="accent2" w:themeTint="66"/>
        <w:right w:val="single" w:sz="4" w:space="0" w:color="82FBFF" w:themeColor="accent2" w:themeTint="66"/>
        <w:insideH w:val="single" w:sz="4" w:space="0" w:color="82FBFF" w:themeColor="accent2" w:themeTint="66"/>
        <w:insideV w:val="single" w:sz="4" w:space="0" w:color="82FBFF" w:themeColor="accent2" w:themeTint="66"/>
      </w:tblBorders>
    </w:tblPr>
    <w:tblStylePr w:type="firstRow">
      <w:rPr>
        <w:b/>
        <w:bCs/>
      </w:rPr>
      <w:tblPr/>
      <w:tcPr>
        <w:tcBorders>
          <w:bottom w:val="single" w:sz="12" w:space="0" w:color="44F9FF" w:themeColor="accent2" w:themeTint="99"/>
        </w:tcBorders>
      </w:tcPr>
    </w:tblStylePr>
    <w:tblStylePr w:type="lastRow">
      <w:rPr>
        <w:b/>
        <w:bCs/>
      </w:rPr>
      <w:tblPr/>
      <w:tcPr>
        <w:tcBorders>
          <w:top w:val="double" w:sz="2" w:space="0" w:color="44F9FF" w:themeColor="accent2" w:themeTint="99"/>
        </w:tcBorders>
      </w:tcPr>
    </w:tblStylePr>
    <w:tblStylePr w:type="firstCol">
      <w:rPr>
        <w:b/>
        <w:bCs/>
      </w:rPr>
    </w:tblStylePr>
    <w:tblStylePr w:type="lastCol">
      <w:rPr>
        <w:b/>
        <w:bCs/>
      </w:rPr>
    </w:tblStylePr>
  </w:style>
  <w:style w:type="table" w:styleId="PlainTable5">
    <w:name w:val="Plain Table 5"/>
    <w:basedOn w:val="TableNormal"/>
    <w:uiPriority w:val="45"/>
    <w:rsid w:val="004624C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4624C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624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1406D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semiHidden/>
    <w:rsid w:val="00902F04"/>
    <w:rPr>
      <w:rFonts w:ascii="Times New Roman" w:hAnsi="Times New Roman" w:cs="Times New Roman"/>
    </w:rPr>
  </w:style>
  <w:style w:type="table" w:styleId="GridTable6Colorful">
    <w:name w:val="Grid Table 6 Colorful"/>
    <w:basedOn w:val="TableNormal"/>
    <w:uiPriority w:val="51"/>
    <w:rsid w:val="00845A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rsid w:val="00827DDC"/>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87682">
      <w:bodyDiv w:val="1"/>
      <w:marLeft w:val="0"/>
      <w:marRight w:val="0"/>
      <w:marTop w:val="0"/>
      <w:marBottom w:val="0"/>
      <w:divBdr>
        <w:top w:val="none" w:sz="0" w:space="0" w:color="auto"/>
        <w:left w:val="none" w:sz="0" w:space="0" w:color="auto"/>
        <w:bottom w:val="none" w:sz="0" w:space="0" w:color="auto"/>
        <w:right w:val="none" w:sz="0" w:space="0" w:color="auto"/>
      </w:divBdr>
    </w:div>
    <w:div w:id="117309847">
      <w:bodyDiv w:val="1"/>
      <w:marLeft w:val="0"/>
      <w:marRight w:val="0"/>
      <w:marTop w:val="0"/>
      <w:marBottom w:val="0"/>
      <w:divBdr>
        <w:top w:val="none" w:sz="0" w:space="0" w:color="auto"/>
        <w:left w:val="none" w:sz="0" w:space="0" w:color="auto"/>
        <w:bottom w:val="none" w:sz="0" w:space="0" w:color="auto"/>
        <w:right w:val="none" w:sz="0" w:space="0" w:color="auto"/>
      </w:divBdr>
    </w:div>
    <w:div w:id="170536256">
      <w:bodyDiv w:val="1"/>
      <w:marLeft w:val="0"/>
      <w:marRight w:val="0"/>
      <w:marTop w:val="0"/>
      <w:marBottom w:val="0"/>
      <w:divBdr>
        <w:top w:val="none" w:sz="0" w:space="0" w:color="auto"/>
        <w:left w:val="none" w:sz="0" w:space="0" w:color="auto"/>
        <w:bottom w:val="none" w:sz="0" w:space="0" w:color="auto"/>
        <w:right w:val="none" w:sz="0" w:space="0" w:color="auto"/>
      </w:divBdr>
      <w:divsChild>
        <w:div w:id="292488210">
          <w:marLeft w:val="-225"/>
          <w:marRight w:val="-225"/>
          <w:marTop w:val="150"/>
          <w:marBottom w:val="0"/>
          <w:divBdr>
            <w:top w:val="none" w:sz="0" w:space="0" w:color="auto"/>
            <w:left w:val="none" w:sz="0" w:space="0" w:color="auto"/>
            <w:bottom w:val="none" w:sz="0" w:space="0" w:color="auto"/>
            <w:right w:val="none" w:sz="0" w:space="0" w:color="auto"/>
          </w:divBdr>
        </w:div>
        <w:div w:id="367728832">
          <w:marLeft w:val="-225"/>
          <w:marRight w:val="-225"/>
          <w:marTop w:val="150"/>
          <w:marBottom w:val="0"/>
          <w:divBdr>
            <w:top w:val="none" w:sz="0" w:space="0" w:color="auto"/>
            <w:left w:val="none" w:sz="0" w:space="0" w:color="auto"/>
            <w:bottom w:val="none" w:sz="0" w:space="0" w:color="auto"/>
            <w:right w:val="none" w:sz="0" w:space="0" w:color="auto"/>
          </w:divBdr>
          <w:divsChild>
            <w:div w:id="796800116">
              <w:marLeft w:val="0"/>
              <w:marRight w:val="0"/>
              <w:marTop w:val="150"/>
              <w:marBottom w:val="0"/>
              <w:divBdr>
                <w:top w:val="none" w:sz="0" w:space="0" w:color="auto"/>
                <w:left w:val="none" w:sz="0" w:space="0" w:color="auto"/>
                <w:bottom w:val="none" w:sz="0" w:space="0" w:color="auto"/>
                <w:right w:val="none" w:sz="0" w:space="0" w:color="auto"/>
              </w:divBdr>
            </w:div>
            <w:div w:id="1470439500">
              <w:marLeft w:val="0"/>
              <w:marRight w:val="0"/>
              <w:marTop w:val="375"/>
              <w:marBottom w:val="375"/>
              <w:divBdr>
                <w:top w:val="none" w:sz="0" w:space="0" w:color="auto"/>
                <w:left w:val="none" w:sz="0" w:space="0" w:color="auto"/>
                <w:bottom w:val="none" w:sz="0" w:space="0" w:color="auto"/>
                <w:right w:val="none" w:sz="0" w:space="0" w:color="auto"/>
              </w:divBdr>
            </w:div>
          </w:divsChild>
        </w:div>
        <w:div w:id="69232242">
          <w:marLeft w:val="-225"/>
          <w:marRight w:val="-225"/>
          <w:marTop w:val="150"/>
          <w:marBottom w:val="0"/>
          <w:divBdr>
            <w:top w:val="none" w:sz="0" w:space="0" w:color="auto"/>
            <w:left w:val="none" w:sz="0" w:space="0" w:color="auto"/>
            <w:bottom w:val="none" w:sz="0" w:space="0" w:color="auto"/>
            <w:right w:val="none" w:sz="0" w:space="0" w:color="auto"/>
          </w:divBdr>
        </w:div>
        <w:div w:id="1225945776">
          <w:marLeft w:val="-225"/>
          <w:marRight w:val="-225"/>
          <w:marTop w:val="150"/>
          <w:marBottom w:val="0"/>
          <w:divBdr>
            <w:top w:val="none" w:sz="0" w:space="0" w:color="auto"/>
            <w:left w:val="none" w:sz="0" w:space="0" w:color="auto"/>
            <w:bottom w:val="none" w:sz="0" w:space="0" w:color="auto"/>
            <w:right w:val="none" w:sz="0" w:space="0" w:color="auto"/>
          </w:divBdr>
        </w:div>
        <w:div w:id="1914003506">
          <w:marLeft w:val="-225"/>
          <w:marRight w:val="-225"/>
          <w:marTop w:val="225"/>
          <w:marBottom w:val="0"/>
          <w:divBdr>
            <w:top w:val="none" w:sz="0" w:space="0" w:color="auto"/>
            <w:left w:val="none" w:sz="0" w:space="0" w:color="auto"/>
            <w:bottom w:val="none" w:sz="0" w:space="0" w:color="auto"/>
            <w:right w:val="none" w:sz="0" w:space="0" w:color="auto"/>
          </w:divBdr>
        </w:div>
        <w:div w:id="316767320">
          <w:marLeft w:val="-225"/>
          <w:marRight w:val="-225"/>
          <w:marTop w:val="150"/>
          <w:marBottom w:val="0"/>
          <w:divBdr>
            <w:top w:val="none" w:sz="0" w:space="0" w:color="auto"/>
            <w:left w:val="none" w:sz="0" w:space="0" w:color="auto"/>
            <w:bottom w:val="none" w:sz="0" w:space="0" w:color="auto"/>
            <w:right w:val="none" w:sz="0" w:space="0" w:color="auto"/>
          </w:divBdr>
        </w:div>
        <w:div w:id="1719889691">
          <w:marLeft w:val="-225"/>
          <w:marRight w:val="-225"/>
          <w:marTop w:val="225"/>
          <w:marBottom w:val="0"/>
          <w:divBdr>
            <w:top w:val="none" w:sz="0" w:space="0" w:color="auto"/>
            <w:left w:val="none" w:sz="0" w:space="0" w:color="auto"/>
            <w:bottom w:val="none" w:sz="0" w:space="0" w:color="auto"/>
            <w:right w:val="none" w:sz="0" w:space="0" w:color="auto"/>
          </w:divBdr>
        </w:div>
      </w:divsChild>
    </w:div>
    <w:div w:id="241959825">
      <w:bodyDiv w:val="1"/>
      <w:marLeft w:val="0"/>
      <w:marRight w:val="0"/>
      <w:marTop w:val="0"/>
      <w:marBottom w:val="0"/>
      <w:divBdr>
        <w:top w:val="none" w:sz="0" w:space="0" w:color="auto"/>
        <w:left w:val="none" w:sz="0" w:space="0" w:color="auto"/>
        <w:bottom w:val="none" w:sz="0" w:space="0" w:color="auto"/>
        <w:right w:val="none" w:sz="0" w:space="0" w:color="auto"/>
      </w:divBdr>
    </w:div>
    <w:div w:id="372536137">
      <w:bodyDiv w:val="1"/>
      <w:marLeft w:val="0"/>
      <w:marRight w:val="0"/>
      <w:marTop w:val="0"/>
      <w:marBottom w:val="0"/>
      <w:divBdr>
        <w:top w:val="none" w:sz="0" w:space="0" w:color="auto"/>
        <w:left w:val="none" w:sz="0" w:space="0" w:color="auto"/>
        <w:bottom w:val="none" w:sz="0" w:space="0" w:color="auto"/>
        <w:right w:val="none" w:sz="0" w:space="0" w:color="auto"/>
      </w:divBdr>
    </w:div>
    <w:div w:id="420838618">
      <w:bodyDiv w:val="1"/>
      <w:marLeft w:val="0"/>
      <w:marRight w:val="0"/>
      <w:marTop w:val="0"/>
      <w:marBottom w:val="0"/>
      <w:divBdr>
        <w:top w:val="none" w:sz="0" w:space="0" w:color="auto"/>
        <w:left w:val="none" w:sz="0" w:space="0" w:color="auto"/>
        <w:bottom w:val="none" w:sz="0" w:space="0" w:color="auto"/>
        <w:right w:val="none" w:sz="0" w:space="0" w:color="auto"/>
      </w:divBdr>
    </w:div>
    <w:div w:id="535392673">
      <w:bodyDiv w:val="1"/>
      <w:marLeft w:val="0"/>
      <w:marRight w:val="0"/>
      <w:marTop w:val="0"/>
      <w:marBottom w:val="0"/>
      <w:divBdr>
        <w:top w:val="none" w:sz="0" w:space="0" w:color="auto"/>
        <w:left w:val="none" w:sz="0" w:space="0" w:color="auto"/>
        <w:bottom w:val="none" w:sz="0" w:space="0" w:color="auto"/>
        <w:right w:val="none" w:sz="0" w:space="0" w:color="auto"/>
      </w:divBdr>
    </w:div>
    <w:div w:id="575631158">
      <w:bodyDiv w:val="1"/>
      <w:marLeft w:val="0"/>
      <w:marRight w:val="0"/>
      <w:marTop w:val="0"/>
      <w:marBottom w:val="0"/>
      <w:divBdr>
        <w:top w:val="none" w:sz="0" w:space="0" w:color="auto"/>
        <w:left w:val="none" w:sz="0" w:space="0" w:color="auto"/>
        <w:bottom w:val="none" w:sz="0" w:space="0" w:color="auto"/>
        <w:right w:val="none" w:sz="0" w:space="0" w:color="auto"/>
      </w:divBdr>
    </w:div>
    <w:div w:id="608009207">
      <w:bodyDiv w:val="1"/>
      <w:marLeft w:val="0"/>
      <w:marRight w:val="0"/>
      <w:marTop w:val="0"/>
      <w:marBottom w:val="0"/>
      <w:divBdr>
        <w:top w:val="none" w:sz="0" w:space="0" w:color="auto"/>
        <w:left w:val="none" w:sz="0" w:space="0" w:color="auto"/>
        <w:bottom w:val="none" w:sz="0" w:space="0" w:color="auto"/>
        <w:right w:val="none" w:sz="0" w:space="0" w:color="auto"/>
      </w:divBdr>
    </w:div>
    <w:div w:id="619532161">
      <w:bodyDiv w:val="1"/>
      <w:marLeft w:val="0"/>
      <w:marRight w:val="0"/>
      <w:marTop w:val="0"/>
      <w:marBottom w:val="0"/>
      <w:divBdr>
        <w:top w:val="none" w:sz="0" w:space="0" w:color="auto"/>
        <w:left w:val="none" w:sz="0" w:space="0" w:color="auto"/>
        <w:bottom w:val="none" w:sz="0" w:space="0" w:color="auto"/>
        <w:right w:val="none" w:sz="0" w:space="0" w:color="auto"/>
      </w:divBdr>
    </w:div>
    <w:div w:id="621351262">
      <w:bodyDiv w:val="1"/>
      <w:marLeft w:val="0"/>
      <w:marRight w:val="0"/>
      <w:marTop w:val="0"/>
      <w:marBottom w:val="0"/>
      <w:divBdr>
        <w:top w:val="none" w:sz="0" w:space="0" w:color="auto"/>
        <w:left w:val="none" w:sz="0" w:space="0" w:color="auto"/>
        <w:bottom w:val="none" w:sz="0" w:space="0" w:color="auto"/>
        <w:right w:val="none" w:sz="0" w:space="0" w:color="auto"/>
      </w:divBdr>
      <w:divsChild>
        <w:div w:id="527378471">
          <w:marLeft w:val="-225"/>
          <w:marRight w:val="-225"/>
          <w:marTop w:val="150"/>
          <w:marBottom w:val="0"/>
          <w:divBdr>
            <w:top w:val="none" w:sz="0" w:space="0" w:color="auto"/>
            <w:left w:val="none" w:sz="0" w:space="0" w:color="auto"/>
            <w:bottom w:val="none" w:sz="0" w:space="0" w:color="auto"/>
            <w:right w:val="none" w:sz="0" w:space="0" w:color="auto"/>
          </w:divBdr>
        </w:div>
        <w:div w:id="1013067413">
          <w:marLeft w:val="-225"/>
          <w:marRight w:val="-225"/>
          <w:marTop w:val="150"/>
          <w:marBottom w:val="0"/>
          <w:divBdr>
            <w:top w:val="none" w:sz="0" w:space="0" w:color="auto"/>
            <w:left w:val="none" w:sz="0" w:space="0" w:color="auto"/>
            <w:bottom w:val="none" w:sz="0" w:space="0" w:color="auto"/>
            <w:right w:val="none" w:sz="0" w:space="0" w:color="auto"/>
          </w:divBdr>
          <w:divsChild>
            <w:div w:id="1788815218">
              <w:marLeft w:val="0"/>
              <w:marRight w:val="0"/>
              <w:marTop w:val="150"/>
              <w:marBottom w:val="0"/>
              <w:divBdr>
                <w:top w:val="none" w:sz="0" w:space="0" w:color="auto"/>
                <w:left w:val="none" w:sz="0" w:space="0" w:color="auto"/>
                <w:bottom w:val="none" w:sz="0" w:space="0" w:color="auto"/>
                <w:right w:val="none" w:sz="0" w:space="0" w:color="auto"/>
              </w:divBdr>
            </w:div>
            <w:div w:id="1475878519">
              <w:marLeft w:val="0"/>
              <w:marRight w:val="0"/>
              <w:marTop w:val="375"/>
              <w:marBottom w:val="375"/>
              <w:divBdr>
                <w:top w:val="none" w:sz="0" w:space="0" w:color="auto"/>
                <w:left w:val="none" w:sz="0" w:space="0" w:color="auto"/>
                <w:bottom w:val="none" w:sz="0" w:space="0" w:color="auto"/>
                <w:right w:val="none" w:sz="0" w:space="0" w:color="auto"/>
              </w:divBdr>
            </w:div>
          </w:divsChild>
        </w:div>
        <w:div w:id="228151070">
          <w:marLeft w:val="-225"/>
          <w:marRight w:val="-225"/>
          <w:marTop w:val="150"/>
          <w:marBottom w:val="0"/>
          <w:divBdr>
            <w:top w:val="none" w:sz="0" w:space="0" w:color="auto"/>
            <w:left w:val="none" w:sz="0" w:space="0" w:color="auto"/>
            <w:bottom w:val="none" w:sz="0" w:space="0" w:color="auto"/>
            <w:right w:val="none" w:sz="0" w:space="0" w:color="auto"/>
          </w:divBdr>
        </w:div>
        <w:div w:id="1348828072">
          <w:marLeft w:val="-225"/>
          <w:marRight w:val="-225"/>
          <w:marTop w:val="150"/>
          <w:marBottom w:val="0"/>
          <w:divBdr>
            <w:top w:val="none" w:sz="0" w:space="0" w:color="auto"/>
            <w:left w:val="none" w:sz="0" w:space="0" w:color="auto"/>
            <w:bottom w:val="none" w:sz="0" w:space="0" w:color="auto"/>
            <w:right w:val="none" w:sz="0" w:space="0" w:color="auto"/>
          </w:divBdr>
        </w:div>
        <w:div w:id="2138911593">
          <w:marLeft w:val="-225"/>
          <w:marRight w:val="-225"/>
          <w:marTop w:val="225"/>
          <w:marBottom w:val="0"/>
          <w:divBdr>
            <w:top w:val="none" w:sz="0" w:space="0" w:color="auto"/>
            <w:left w:val="none" w:sz="0" w:space="0" w:color="auto"/>
            <w:bottom w:val="none" w:sz="0" w:space="0" w:color="auto"/>
            <w:right w:val="none" w:sz="0" w:space="0" w:color="auto"/>
          </w:divBdr>
        </w:div>
        <w:div w:id="1203246348">
          <w:marLeft w:val="-225"/>
          <w:marRight w:val="-225"/>
          <w:marTop w:val="150"/>
          <w:marBottom w:val="0"/>
          <w:divBdr>
            <w:top w:val="none" w:sz="0" w:space="0" w:color="auto"/>
            <w:left w:val="none" w:sz="0" w:space="0" w:color="auto"/>
            <w:bottom w:val="none" w:sz="0" w:space="0" w:color="auto"/>
            <w:right w:val="none" w:sz="0" w:space="0" w:color="auto"/>
          </w:divBdr>
        </w:div>
        <w:div w:id="1949583663">
          <w:marLeft w:val="-225"/>
          <w:marRight w:val="-225"/>
          <w:marTop w:val="225"/>
          <w:marBottom w:val="0"/>
          <w:divBdr>
            <w:top w:val="none" w:sz="0" w:space="0" w:color="auto"/>
            <w:left w:val="none" w:sz="0" w:space="0" w:color="auto"/>
            <w:bottom w:val="none" w:sz="0" w:space="0" w:color="auto"/>
            <w:right w:val="none" w:sz="0" w:space="0" w:color="auto"/>
          </w:divBdr>
        </w:div>
      </w:divsChild>
    </w:div>
    <w:div w:id="737703332">
      <w:bodyDiv w:val="1"/>
      <w:marLeft w:val="0"/>
      <w:marRight w:val="0"/>
      <w:marTop w:val="0"/>
      <w:marBottom w:val="0"/>
      <w:divBdr>
        <w:top w:val="none" w:sz="0" w:space="0" w:color="auto"/>
        <w:left w:val="none" w:sz="0" w:space="0" w:color="auto"/>
        <w:bottom w:val="none" w:sz="0" w:space="0" w:color="auto"/>
        <w:right w:val="none" w:sz="0" w:space="0" w:color="auto"/>
      </w:divBdr>
    </w:div>
    <w:div w:id="809446017">
      <w:bodyDiv w:val="1"/>
      <w:marLeft w:val="0"/>
      <w:marRight w:val="0"/>
      <w:marTop w:val="0"/>
      <w:marBottom w:val="0"/>
      <w:divBdr>
        <w:top w:val="none" w:sz="0" w:space="0" w:color="auto"/>
        <w:left w:val="none" w:sz="0" w:space="0" w:color="auto"/>
        <w:bottom w:val="none" w:sz="0" w:space="0" w:color="auto"/>
        <w:right w:val="none" w:sz="0" w:space="0" w:color="auto"/>
      </w:divBdr>
    </w:div>
    <w:div w:id="829172458">
      <w:bodyDiv w:val="1"/>
      <w:marLeft w:val="0"/>
      <w:marRight w:val="0"/>
      <w:marTop w:val="0"/>
      <w:marBottom w:val="0"/>
      <w:divBdr>
        <w:top w:val="none" w:sz="0" w:space="0" w:color="auto"/>
        <w:left w:val="none" w:sz="0" w:space="0" w:color="auto"/>
        <w:bottom w:val="none" w:sz="0" w:space="0" w:color="auto"/>
        <w:right w:val="none" w:sz="0" w:space="0" w:color="auto"/>
      </w:divBdr>
    </w:div>
    <w:div w:id="835851395">
      <w:bodyDiv w:val="1"/>
      <w:marLeft w:val="0"/>
      <w:marRight w:val="0"/>
      <w:marTop w:val="0"/>
      <w:marBottom w:val="0"/>
      <w:divBdr>
        <w:top w:val="none" w:sz="0" w:space="0" w:color="auto"/>
        <w:left w:val="none" w:sz="0" w:space="0" w:color="auto"/>
        <w:bottom w:val="none" w:sz="0" w:space="0" w:color="auto"/>
        <w:right w:val="none" w:sz="0" w:space="0" w:color="auto"/>
      </w:divBdr>
    </w:div>
    <w:div w:id="945623674">
      <w:bodyDiv w:val="1"/>
      <w:marLeft w:val="0"/>
      <w:marRight w:val="0"/>
      <w:marTop w:val="0"/>
      <w:marBottom w:val="0"/>
      <w:divBdr>
        <w:top w:val="none" w:sz="0" w:space="0" w:color="auto"/>
        <w:left w:val="none" w:sz="0" w:space="0" w:color="auto"/>
        <w:bottom w:val="none" w:sz="0" w:space="0" w:color="auto"/>
        <w:right w:val="none" w:sz="0" w:space="0" w:color="auto"/>
      </w:divBdr>
    </w:div>
    <w:div w:id="1386761331">
      <w:bodyDiv w:val="1"/>
      <w:marLeft w:val="0"/>
      <w:marRight w:val="0"/>
      <w:marTop w:val="0"/>
      <w:marBottom w:val="0"/>
      <w:divBdr>
        <w:top w:val="none" w:sz="0" w:space="0" w:color="auto"/>
        <w:left w:val="none" w:sz="0" w:space="0" w:color="auto"/>
        <w:bottom w:val="none" w:sz="0" w:space="0" w:color="auto"/>
        <w:right w:val="none" w:sz="0" w:space="0" w:color="auto"/>
      </w:divBdr>
    </w:div>
    <w:div w:id="1455097330">
      <w:bodyDiv w:val="1"/>
      <w:marLeft w:val="0"/>
      <w:marRight w:val="0"/>
      <w:marTop w:val="0"/>
      <w:marBottom w:val="0"/>
      <w:divBdr>
        <w:top w:val="none" w:sz="0" w:space="0" w:color="auto"/>
        <w:left w:val="none" w:sz="0" w:space="0" w:color="auto"/>
        <w:bottom w:val="none" w:sz="0" w:space="0" w:color="auto"/>
        <w:right w:val="none" w:sz="0" w:space="0" w:color="auto"/>
      </w:divBdr>
      <w:divsChild>
        <w:div w:id="1790661041">
          <w:marLeft w:val="0"/>
          <w:marRight w:val="0"/>
          <w:marTop w:val="0"/>
          <w:marBottom w:val="369"/>
          <w:divBdr>
            <w:top w:val="none" w:sz="0" w:space="0" w:color="auto"/>
            <w:left w:val="none" w:sz="0" w:space="0" w:color="auto"/>
            <w:bottom w:val="none" w:sz="0" w:space="0" w:color="auto"/>
            <w:right w:val="none" w:sz="0" w:space="0" w:color="auto"/>
          </w:divBdr>
          <w:divsChild>
            <w:div w:id="221336988">
              <w:marLeft w:val="0"/>
              <w:marRight w:val="0"/>
              <w:marTop w:val="0"/>
              <w:marBottom w:val="0"/>
              <w:divBdr>
                <w:top w:val="none" w:sz="0" w:space="0" w:color="auto"/>
                <w:left w:val="none" w:sz="0" w:space="0" w:color="auto"/>
                <w:bottom w:val="none" w:sz="0" w:space="0" w:color="auto"/>
                <w:right w:val="none" w:sz="0" w:space="0" w:color="auto"/>
              </w:divBdr>
            </w:div>
          </w:divsChild>
        </w:div>
        <w:div w:id="461004621">
          <w:marLeft w:val="0"/>
          <w:marRight w:val="0"/>
          <w:marTop w:val="0"/>
          <w:marBottom w:val="369"/>
          <w:divBdr>
            <w:top w:val="none" w:sz="0" w:space="0" w:color="auto"/>
            <w:left w:val="none" w:sz="0" w:space="0" w:color="auto"/>
            <w:bottom w:val="none" w:sz="0" w:space="0" w:color="auto"/>
            <w:right w:val="none" w:sz="0" w:space="0" w:color="auto"/>
          </w:divBdr>
        </w:div>
        <w:div w:id="153956631">
          <w:marLeft w:val="0"/>
          <w:marRight w:val="0"/>
          <w:marTop w:val="0"/>
          <w:marBottom w:val="369"/>
          <w:divBdr>
            <w:top w:val="none" w:sz="0" w:space="0" w:color="auto"/>
            <w:left w:val="none" w:sz="0" w:space="0" w:color="auto"/>
            <w:bottom w:val="none" w:sz="0" w:space="0" w:color="auto"/>
            <w:right w:val="none" w:sz="0" w:space="0" w:color="auto"/>
          </w:divBdr>
          <w:divsChild>
            <w:div w:id="83055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4653">
      <w:bodyDiv w:val="1"/>
      <w:marLeft w:val="0"/>
      <w:marRight w:val="0"/>
      <w:marTop w:val="0"/>
      <w:marBottom w:val="0"/>
      <w:divBdr>
        <w:top w:val="none" w:sz="0" w:space="0" w:color="auto"/>
        <w:left w:val="none" w:sz="0" w:space="0" w:color="auto"/>
        <w:bottom w:val="none" w:sz="0" w:space="0" w:color="auto"/>
        <w:right w:val="none" w:sz="0" w:space="0" w:color="auto"/>
      </w:divBdr>
    </w:div>
    <w:div w:id="1946883308">
      <w:bodyDiv w:val="1"/>
      <w:marLeft w:val="0"/>
      <w:marRight w:val="0"/>
      <w:marTop w:val="0"/>
      <w:marBottom w:val="0"/>
      <w:divBdr>
        <w:top w:val="none" w:sz="0" w:space="0" w:color="auto"/>
        <w:left w:val="none" w:sz="0" w:space="0" w:color="auto"/>
        <w:bottom w:val="none" w:sz="0" w:space="0" w:color="auto"/>
        <w:right w:val="none" w:sz="0" w:space="0" w:color="auto"/>
      </w:divBdr>
    </w:div>
    <w:div w:id="1978801079">
      <w:bodyDiv w:val="1"/>
      <w:marLeft w:val="0"/>
      <w:marRight w:val="0"/>
      <w:marTop w:val="0"/>
      <w:marBottom w:val="0"/>
      <w:divBdr>
        <w:top w:val="none" w:sz="0" w:space="0" w:color="auto"/>
        <w:left w:val="none" w:sz="0" w:space="0" w:color="auto"/>
        <w:bottom w:val="none" w:sz="0" w:space="0" w:color="auto"/>
        <w:right w:val="none" w:sz="0" w:space="0" w:color="auto"/>
      </w:divBdr>
    </w:div>
    <w:div w:id="2100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hyperlink" Target="https://www.worldatlas.com/articles/the-most-famous-structures-in-the-world.html"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www.huboo.com/blog/news/warehouse-the-latest-boom-in-the-real-estate-secto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hyperlink" Target="https://3dwarehouse.sketchup.com/model/ue842f8d7-cf23-4cf5-8702-a7c917416363/6-Storey-Modern-Building?hl=tr" TargetMode="External"/><Relationship Id="rId99" Type="http://schemas.openxmlformats.org/officeDocument/2006/relationships/hyperlink" Target="https://www.dreamstime.com/stock-illustration-d-illustration-black-white-library-bookshelf-background-image91430672" TargetMode="Externa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hyperlink" Target="https://www.wallpaperbetter.com/en/search?q=Summer+Scenery" TargetMode="External"/><Relationship Id="rId7" Type="http://schemas.openxmlformats.org/officeDocument/2006/relationships/settings" Target="setting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hyperlink" Target="https://www.dreamstime.com/stock-photo-modern-interior-empty-steps-low-angle-black-white-indoor-picture-image71505604" TargetMode="Externa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hyperlink" Target="https://en.wikipedia.org/wiki/Harris_corner_detector" TargetMode="External"/><Relationship Id="rId98" Type="http://schemas.openxmlformats.org/officeDocument/2006/relationships/hyperlink" Target="https://www.quora.com/How-many-different-shapes-can-be-made-with-10-2x3-LEGO-bricks-and-no-rotation-of-bricks-is-possible-Mathematically-how-do-you-setup-this-problem"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ses\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F50D68-4BBB-4FE8-B4ED-433529A17C92}">
  <ds:schemaRefs>
    <ds:schemaRef ds:uri="http://schemas.openxmlformats.org/officeDocument/2006/bibliography"/>
  </ds:schemaRefs>
</ds:datastoreItem>
</file>

<file path=customXml/itemProps2.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F425F07-5221-4468-81DD-0F0C28E7FD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53</Pages>
  <Words>3111</Words>
  <Characters>17735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2021-10-26T19:16:00Z</dcterms:created>
  <dcterms:modified xsi:type="dcterms:W3CDTF">2021-11-12T17:54:00Z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